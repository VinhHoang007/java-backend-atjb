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DF8F4" w14:textId="77777777" w:rsidR="00365484" w:rsidRPr="007355B1" w:rsidRDefault="007355B1" w:rsidP="00365484">
      <w:pPr>
        <w:jc w:val="center"/>
        <w:rPr>
          <w:rFonts w:cs="Arial"/>
        </w:rPr>
      </w:pPr>
      <w:r w:rsidRPr="007355B1">
        <w:rPr>
          <w:rFonts w:cs="Arial"/>
          <w:noProof/>
          <w:lang w:val="en-US"/>
        </w:rPr>
        <w:drawing>
          <wp:inline distT="0" distB="0" distL="0" distR="0" wp14:anchorId="0C82655D" wp14:editId="01775829">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C547B24" w14:textId="77777777" w:rsidR="005E64CE" w:rsidRPr="007355B1" w:rsidRDefault="005E64CE" w:rsidP="005E64CE">
      <w:pPr>
        <w:rPr>
          <w:rFonts w:cs="Arial"/>
        </w:rPr>
      </w:pPr>
    </w:p>
    <w:p w14:paraId="2004C708" w14:textId="77777777" w:rsidR="002279BD" w:rsidRPr="007355B1" w:rsidRDefault="002279BD" w:rsidP="002279BD">
      <w:pPr>
        <w:spacing w:before="240"/>
        <w:rPr>
          <w:rFonts w:cs="Arial"/>
          <w:iCs/>
          <w:color w:val="800000"/>
          <w:sz w:val="28"/>
          <w:lang w:val="en-US"/>
        </w:rPr>
      </w:pPr>
    </w:p>
    <w:p w14:paraId="72544529" w14:textId="77777777" w:rsidR="002279BD" w:rsidRPr="007355B1" w:rsidRDefault="002279BD" w:rsidP="002279BD">
      <w:pPr>
        <w:spacing w:before="240"/>
        <w:rPr>
          <w:rFonts w:cs="Arial"/>
          <w:iCs/>
          <w:color w:val="800000"/>
          <w:sz w:val="28"/>
          <w:lang w:val="en-US"/>
        </w:rPr>
      </w:pPr>
    </w:p>
    <w:p w14:paraId="25EE2C22" w14:textId="77777777" w:rsidR="002279BD" w:rsidRPr="007355B1" w:rsidRDefault="002279BD" w:rsidP="002279BD">
      <w:pPr>
        <w:spacing w:before="240"/>
        <w:rPr>
          <w:rFonts w:cs="Arial"/>
          <w:iCs/>
          <w:color w:val="800000"/>
          <w:sz w:val="28"/>
          <w:lang w:val="en-US"/>
        </w:rPr>
      </w:pPr>
    </w:p>
    <w:p w14:paraId="3D1FE01B" w14:textId="77777777" w:rsidR="002279BD" w:rsidRPr="007355B1" w:rsidRDefault="002279BD" w:rsidP="005E64CE">
      <w:pPr>
        <w:spacing w:before="240"/>
        <w:jc w:val="center"/>
        <w:rPr>
          <w:rFonts w:cs="Arial"/>
          <w:iCs/>
          <w:color w:val="800000"/>
          <w:sz w:val="28"/>
          <w:lang w:val="en-US"/>
        </w:rPr>
      </w:pPr>
    </w:p>
    <w:p w14:paraId="0AE537CA" w14:textId="1F07D3E8" w:rsidR="005E64CE" w:rsidRPr="00520661" w:rsidRDefault="00683D92" w:rsidP="00AF70F7">
      <w:pPr>
        <w:spacing w:before="240" w:after="0" w:line="360" w:lineRule="auto"/>
        <w:jc w:val="center"/>
        <w:rPr>
          <w:rFonts w:eastAsia="Times New Roman" w:cs="Arial"/>
          <w:b/>
          <w:i/>
          <w:color w:val="AC0000"/>
          <w:spacing w:val="40"/>
          <w:sz w:val="28"/>
          <w:szCs w:val="24"/>
          <w:lang w:val="en-US"/>
        </w:rPr>
      </w:pPr>
      <w:r>
        <w:rPr>
          <w:rFonts w:eastAsia="Times New Roman" w:cs="Arial"/>
          <w:b/>
          <w:i/>
          <w:color w:val="AC0000"/>
          <w:spacing w:val="40"/>
          <w:sz w:val="28"/>
          <w:szCs w:val="24"/>
        </w:rPr>
        <w:t xml:space="preserve">Spring </w:t>
      </w:r>
      <w:r w:rsidR="00520661">
        <w:rPr>
          <w:rFonts w:eastAsia="Times New Roman" w:cs="Arial"/>
          <w:b/>
          <w:i/>
          <w:color w:val="AC0000"/>
          <w:spacing w:val="40"/>
          <w:sz w:val="28"/>
          <w:szCs w:val="24"/>
          <w:lang w:val="en-US"/>
        </w:rPr>
        <w:t>Security</w:t>
      </w:r>
    </w:p>
    <w:p w14:paraId="1699FAE8" w14:textId="58395075" w:rsidR="005E64CE" w:rsidRPr="007355B1" w:rsidRDefault="00491AF6"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Training Assignments</w:t>
      </w:r>
    </w:p>
    <w:p w14:paraId="2C3B447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DB0FE2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78BD5254"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120C51F6"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7731F15E"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0A1298A0"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0675FB2F"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3B2AE191"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205A54C"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3DA34214"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771C4B84" w14:textId="77777777" w:rsidR="005E64CE" w:rsidRPr="007355B1" w:rsidRDefault="005E64CE" w:rsidP="005E64CE">
      <w:pPr>
        <w:pStyle w:val="NormalText"/>
        <w:rPr>
          <w:rFonts w:ascii="Arial" w:hAnsi="Arial" w:cs="Arial"/>
        </w:rPr>
      </w:pPr>
    </w:p>
    <w:p w14:paraId="138A10F9" w14:textId="77777777" w:rsidR="005E64CE" w:rsidRPr="007355B1" w:rsidRDefault="005E64CE" w:rsidP="005E64CE">
      <w:pPr>
        <w:rPr>
          <w:rFonts w:cs="Arial"/>
          <w:color w:val="000000"/>
        </w:rPr>
      </w:pPr>
    </w:p>
    <w:p w14:paraId="32B9EA6A" w14:textId="77777777" w:rsidR="005E64CE" w:rsidRPr="007355B1" w:rsidRDefault="005E64CE" w:rsidP="005E64CE">
      <w:pPr>
        <w:pStyle w:val="CommentText"/>
        <w:rPr>
          <w:rFonts w:ascii="Arial" w:hAnsi="Arial" w:cs="Arial"/>
        </w:rPr>
      </w:pPr>
    </w:p>
    <w:p w14:paraId="2162A2B3" w14:textId="77777777" w:rsidR="005E64CE" w:rsidRPr="007355B1" w:rsidRDefault="005E64CE" w:rsidP="005E64CE">
      <w:pPr>
        <w:jc w:val="center"/>
        <w:rPr>
          <w:rFonts w:cs="Arial"/>
          <w:bCs/>
        </w:rPr>
      </w:pPr>
    </w:p>
    <w:p w14:paraId="60087DB9" w14:textId="77777777" w:rsidR="005E64CE" w:rsidRPr="007355B1" w:rsidRDefault="005E64CE" w:rsidP="005E64CE">
      <w:pPr>
        <w:jc w:val="center"/>
        <w:rPr>
          <w:rFonts w:cs="Arial"/>
          <w:bCs/>
          <w:lang w:val="en-US"/>
        </w:rPr>
      </w:pPr>
    </w:p>
    <w:p w14:paraId="40CC1419" w14:textId="77777777" w:rsidR="002279BD" w:rsidRPr="007355B1" w:rsidRDefault="002279BD" w:rsidP="005E64CE">
      <w:pPr>
        <w:jc w:val="center"/>
        <w:rPr>
          <w:rFonts w:cs="Arial"/>
          <w:bCs/>
          <w:lang w:val="en-US"/>
        </w:rPr>
      </w:pPr>
    </w:p>
    <w:p w14:paraId="702BE084" w14:textId="77777777" w:rsidR="002279BD" w:rsidRPr="007355B1" w:rsidRDefault="002279BD" w:rsidP="005E64CE">
      <w:pPr>
        <w:jc w:val="center"/>
        <w:rPr>
          <w:rFonts w:cs="Arial"/>
          <w:bCs/>
          <w:lang w:val="en-US"/>
        </w:rPr>
      </w:pPr>
    </w:p>
    <w:p w14:paraId="5E511532" w14:textId="77777777" w:rsidR="005E64CE" w:rsidRPr="007355B1" w:rsidRDefault="005E64CE" w:rsidP="002279BD">
      <w:pPr>
        <w:rPr>
          <w:rFonts w:cs="Arial"/>
          <w:bCs/>
          <w:lang w:val="en-US"/>
        </w:rPr>
      </w:pPr>
    </w:p>
    <w:p w14:paraId="67A71912" w14:textId="77777777" w:rsidR="005E64CE" w:rsidRPr="007355B1" w:rsidRDefault="005E64CE" w:rsidP="005E64CE">
      <w:pPr>
        <w:jc w:val="center"/>
        <w:rPr>
          <w:rFonts w:cs="Arial"/>
          <w:bCs/>
        </w:rPr>
      </w:pPr>
    </w:p>
    <w:p w14:paraId="1079B5B0" w14:textId="77777777" w:rsidR="002279BD" w:rsidRPr="007355B1" w:rsidRDefault="002279BD" w:rsidP="005E64CE">
      <w:pPr>
        <w:jc w:val="center"/>
        <w:rPr>
          <w:rFonts w:cs="Arial"/>
          <w:bCs/>
          <w:lang w:val="en-US"/>
        </w:rPr>
      </w:pPr>
    </w:p>
    <w:p w14:paraId="283BD4DD" w14:textId="77777777" w:rsidR="00C35833" w:rsidRDefault="00C35833" w:rsidP="005E64CE">
      <w:pPr>
        <w:jc w:val="center"/>
        <w:rPr>
          <w:rFonts w:cs="Arial"/>
          <w:bCs/>
          <w:lang w:val="en-US"/>
        </w:rPr>
      </w:pPr>
    </w:p>
    <w:p w14:paraId="523CC4CC" w14:textId="77777777" w:rsidR="0034437C" w:rsidRPr="007355B1" w:rsidRDefault="0034437C" w:rsidP="005E64CE">
      <w:pPr>
        <w:jc w:val="center"/>
        <w:rPr>
          <w:rFonts w:cs="Arial"/>
          <w:bCs/>
          <w:lang w:val="en-US"/>
        </w:rPr>
      </w:pPr>
    </w:p>
    <w:p w14:paraId="1A61F768" w14:textId="4912B49A" w:rsidR="005E64CE" w:rsidRPr="00B41976" w:rsidRDefault="00B56AC1" w:rsidP="005E64CE">
      <w:pPr>
        <w:jc w:val="center"/>
        <w:rPr>
          <w:rFonts w:cs="Arial"/>
          <w:b/>
          <w:bCs/>
          <w:lang w:val="en-GB"/>
        </w:rPr>
      </w:pPr>
      <w:r>
        <w:rPr>
          <w:rFonts w:cs="Arial"/>
          <w:b/>
          <w:bCs/>
          <w:lang w:val="en-US"/>
        </w:rPr>
        <w:t>HCM</w:t>
      </w:r>
      <w:r w:rsidR="005E64CE" w:rsidRPr="007355B1">
        <w:rPr>
          <w:rFonts w:cs="Arial"/>
          <w:b/>
          <w:bCs/>
        </w:rPr>
        <w:t xml:space="preserve">, </w:t>
      </w:r>
      <w:r w:rsidR="00B41976">
        <w:rPr>
          <w:rFonts w:cs="Arial"/>
          <w:b/>
          <w:bCs/>
          <w:lang w:val="en-GB"/>
        </w:rPr>
        <w:t>0</w:t>
      </w:r>
      <w:r>
        <w:rPr>
          <w:rFonts w:cs="Arial"/>
          <w:b/>
          <w:bCs/>
          <w:lang w:val="en-GB"/>
        </w:rPr>
        <w:t>5</w:t>
      </w:r>
      <w:r w:rsidR="005E64CE" w:rsidRPr="007355B1">
        <w:rPr>
          <w:rFonts w:cs="Arial"/>
          <w:b/>
          <w:bCs/>
        </w:rPr>
        <w:t>/</w:t>
      </w:r>
      <w:r w:rsidR="00B41976">
        <w:rPr>
          <w:rFonts w:cs="Arial"/>
          <w:b/>
          <w:bCs/>
          <w:lang w:val="en-GB"/>
        </w:rPr>
        <w:t>20</w:t>
      </w:r>
      <w:r>
        <w:rPr>
          <w:rFonts w:cs="Arial"/>
          <w:b/>
          <w:bCs/>
          <w:lang w:val="en-GB"/>
        </w:rPr>
        <w:t>20</w:t>
      </w:r>
    </w:p>
    <w:p w14:paraId="3B5D1172" w14:textId="77777777" w:rsidR="005E64CE" w:rsidRPr="007355B1" w:rsidRDefault="005E64CE" w:rsidP="00171177">
      <w:pPr>
        <w:pStyle w:val="NormalH"/>
      </w:pPr>
      <w:r w:rsidRPr="007355B1">
        <w:lastRenderedPageBreak/>
        <w:t>RECORD OF CHANGES</w:t>
      </w:r>
    </w:p>
    <w:p w14:paraId="7C7312E2" w14:textId="77777777" w:rsidR="005E64CE" w:rsidRPr="00C83F9A" w:rsidRDefault="005E64CE" w:rsidP="00AF70F7">
      <w:pPr>
        <w:pStyle w:val="Footer"/>
        <w:keepLines/>
        <w:ind w:left="0"/>
        <w:jc w:val="both"/>
        <w:rPr>
          <w:rFonts w:ascii="Arial" w:eastAsia="Times New Roman" w:hAnsi="Arial" w:cs="Arial"/>
          <w:sz w:val="6"/>
        </w:rPr>
      </w:pPr>
    </w:p>
    <w:tbl>
      <w:tblPr>
        <w:tblW w:w="9554"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689"/>
        <w:gridCol w:w="1598"/>
        <w:gridCol w:w="1598"/>
        <w:gridCol w:w="1599"/>
      </w:tblGrid>
      <w:tr w:rsidR="007355B1" w:rsidRPr="007355B1" w14:paraId="2EA1AB18" w14:textId="77777777" w:rsidTr="002B7B29">
        <w:tc>
          <w:tcPr>
            <w:tcW w:w="540" w:type="dxa"/>
            <w:shd w:val="clear" w:color="auto" w:fill="D9D9D9"/>
          </w:tcPr>
          <w:p w14:paraId="65A86B73"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92F04A8" w14:textId="77777777" w:rsidR="007355B1" w:rsidRPr="007355B1" w:rsidRDefault="007355B1" w:rsidP="007355B1">
            <w:pPr>
              <w:pStyle w:val="Bangheader"/>
              <w:rPr>
                <w:rFonts w:cs="Arial"/>
                <w:sz w:val="18"/>
                <w:szCs w:val="18"/>
              </w:rPr>
            </w:pPr>
            <w:r>
              <w:rPr>
                <w:rFonts w:cs="Arial"/>
                <w:sz w:val="18"/>
                <w:szCs w:val="18"/>
              </w:rPr>
              <w:t>Effective Date</w:t>
            </w:r>
          </w:p>
        </w:tc>
        <w:tc>
          <w:tcPr>
            <w:tcW w:w="2689" w:type="dxa"/>
            <w:shd w:val="clear" w:color="auto" w:fill="D9D9D9"/>
          </w:tcPr>
          <w:p w14:paraId="6BD24764"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598" w:type="dxa"/>
            <w:shd w:val="clear" w:color="auto" w:fill="D9D9D9"/>
          </w:tcPr>
          <w:p w14:paraId="7D09C787" w14:textId="77777777" w:rsidR="007355B1" w:rsidRPr="007355B1" w:rsidRDefault="007355B1" w:rsidP="007355B1">
            <w:pPr>
              <w:pStyle w:val="Bangheader"/>
              <w:rPr>
                <w:rFonts w:cs="Arial"/>
                <w:sz w:val="18"/>
                <w:szCs w:val="18"/>
              </w:rPr>
            </w:pPr>
            <w:r>
              <w:rPr>
                <w:rFonts w:cs="Arial"/>
                <w:sz w:val="18"/>
                <w:szCs w:val="18"/>
              </w:rPr>
              <w:t>Reason</w:t>
            </w:r>
          </w:p>
        </w:tc>
        <w:tc>
          <w:tcPr>
            <w:tcW w:w="1598" w:type="dxa"/>
            <w:shd w:val="clear" w:color="auto" w:fill="D9D9D9"/>
          </w:tcPr>
          <w:p w14:paraId="7B387E26" w14:textId="77777777" w:rsidR="007355B1" w:rsidRPr="007355B1" w:rsidRDefault="007355B1" w:rsidP="007355B1">
            <w:pPr>
              <w:pStyle w:val="Bangheader"/>
              <w:rPr>
                <w:rFonts w:cs="Arial"/>
                <w:sz w:val="18"/>
                <w:szCs w:val="18"/>
              </w:rPr>
            </w:pPr>
            <w:r>
              <w:rPr>
                <w:rFonts w:cs="Arial"/>
                <w:sz w:val="18"/>
                <w:szCs w:val="18"/>
              </w:rPr>
              <w:t>Reviewer</w:t>
            </w:r>
          </w:p>
        </w:tc>
        <w:tc>
          <w:tcPr>
            <w:tcW w:w="1599" w:type="dxa"/>
            <w:shd w:val="clear" w:color="auto" w:fill="D9D9D9"/>
          </w:tcPr>
          <w:p w14:paraId="414C7E9A" w14:textId="77777777" w:rsidR="007355B1" w:rsidRDefault="007355B1" w:rsidP="007355B1">
            <w:pPr>
              <w:pStyle w:val="Bangheader"/>
              <w:rPr>
                <w:rFonts w:cs="Arial"/>
                <w:sz w:val="18"/>
                <w:szCs w:val="18"/>
              </w:rPr>
            </w:pPr>
            <w:r>
              <w:rPr>
                <w:rFonts w:cs="Arial"/>
                <w:sz w:val="18"/>
                <w:szCs w:val="18"/>
              </w:rPr>
              <w:t>Approver</w:t>
            </w:r>
          </w:p>
        </w:tc>
      </w:tr>
      <w:tr w:rsidR="00C522CC" w:rsidRPr="007355B1" w14:paraId="261A588F" w14:textId="77777777" w:rsidTr="002B7B29">
        <w:tc>
          <w:tcPr>
            <w:tcW w:w="540" w:type="dxa"/>
          </w:tcPr>
          <w:p w14:paraId="0B2D86B2" w14:textId="77777777" w:rsidR="00C522CC" w:rsidRPr="007355B1" w:rsidRDefault="00C522CC" w:rsidP="00C522CC">
            <w:pPr>
              <w:pStyle w:val="Bang"/>
              <w:numPr>
                <w:ilvl w:val="0"/>
                <w:numId w:val="2"/>
              </w:numPr>
              <w:jc w:val="center"/>
              <w:rPr>
                <w:rFonts w:ascii="Arial" w:hAnsi="Arial" w:cs="Arial"/>
                <w:sz w:val="18"/>
                <w:szCs w:val="18"/>
              </w:rPr>
            </w:pPr>
          </w:p>
        </w:tc>
        <w:tc>
          <w:tcPr>
            <w:tcW w:w="1530" w:type="dxa"/>
          </w:tcPr>
          <w:p w14:paraId="6C951F5F" w14:textId="2C047674" w:rsidR="00C522CC" w:rsidRPr="007355B1" w:rsidRDefault="00C522CC" w:rsidP="00C522CC">
            <w:pPr>
              <w:pStyle w:val="Bang"/>
              <w:rPr>
                <w:rFonts w:ascii="Arial" w:hAnsi="Arial" w:cs="Arial"/>
                <w:sz w:val="18"/>
                <w:szCs w:val="18"/>
              </w:rPr>
            </w:pPr>
            <w:r>
              <w:rPr>
                <w:rFonts w:ascii="Arial" w:hAnsi="Arial" w:cs="Arial"/>
                <w:sz w:val="18"/>
                <w:szCs w:val="18"/>
              </w:rPr>
              <w:t>21/May/2020</w:t>
            </w:r>
          </w:p>
        </w:tc>
        <w:tc>
          <w:tcPr>
            <w:tcW w:w="2689" w:type="dxa"/>
          </w:tcPr>
          <w:p w14:paraId="2FE16F02" w14:textId="5560B16F" w:rsidR="00C522CC" w:rsidRPr="007355B1" w:rsidRDefault="00C522CC" w:rsidP="00C522CC">
            <w:pPr>
              <w:pStyle w:val="Bang"/>
              <w:rPr>
                <w:rFonts w:ascii="Arial" w:hAnsi="Arial" w:cs="Arial"/>
                <w:sz w:val="18"/>
                <w:szCs w:val="18"/>
              </w:rPr>
            </w:pPr>
            <w:r>
              <w:rPr>
                <w:rFonts w:ascii="Arial" w:hAnsi="Arial" w:cs="Arial"/>
                <w:sz w:val="18"/>
                <w:szCs w:val="18"/>
              </w:rPr>
              <w:t>Create a new Lab</w:t>
            </w:r>
          </w:p>
        </w:tc>
        <w:tc>
          <w:tcPr>
            <w:tcW w:w="1598" w:type="dxa"/>
          </w:tcPr>
          <w:p w14:paraId="766C5DFD" w14:textId="5152F036" w:rsidR="00C522CC" w:rsidRPr="007355B1" w:rsidRDefault="00C522CC" w:rsidP="00C522CC">
            <w:pPr>
              <w:pStyle w:val="Bang"/>
              <w:rPr>
                <w:rFonts w:ascii="Arial" w:hAnsi="Arial" w:cs="Arial"/>
                <w:sz w:val="18"/>
                <w:szCs w:val="18"/>
              </w:rPr>
            </w:pPr>
            <w:r>
              <w:rPr>
                <w:rFonts w:ascii="Arial" w:hAnsi="Arial" w:cs="Arial"/>
                <w:sz w:val="18"/>
                <w:szCs w:val="18"/>
              </w:rPr>
              <w:t>Create new</w:t>
            </w:r>
          </w:p>
        </w:tc>
        <w:tc>
          <w:tcPr>
            <w:tcW w:w="1598" w:type="dxa"/>
          </w:tcPr>
          <w:p w14:paraId="365EB0F1" w14:textId="58FDF4DE" w:rsidR="00C522CC" w:rsidRPr="007355B1" w:rsidRDefault="00C522CC" w:rsidP="00C522CC">
            <w:pPr>
              <w:pStyle w:val="Bang"/>
              <w:rPr>
                <w:rFonts w:ascii="Arial" w:hAnsi="Arial" w:cs="Arial"/>
                <w:sz w:val="18"/>
                <w:szCs w:val="18"/>
              </w:rPr>
            </w:pPr>
          </w:p>
        </w:tc>
        <w:tc>
          <w:tcPr>
            <w:tcW w:w="1599" w:type="dxa"/>
          </w:tcPr>
          <w:p w14:paraId="69B6D51B" w14:textId="3C71134B" w:rsidR="00C522CC" w:rsidRPr="007355B1" w:rsidRDefault="00C522CC" w:rsidP="00C522CC">
            <w:pPr>
              <w:pStyle w:val="Bang"/>
              <w:rPr>
                <w:rFonts w:ascii="Arial" w:hAnsi="Arial" w:cs="Arial"/>
                <w:sz w:val="18"/>
                <w:szCs w:val="18"/>
              </w:rPr>
            </w:pPr>
          </w:p>
        </w:tc>
      </w:tr>
      <w:tr w:rsidR="007355B1" w:rsidRPr="007355B1" w14:paraId="1287A3A6" w14:textId="77777777" w:rsidTr="002B7B29">
        <w:tc>
          <w:tcPr>
            <w:tcW w:w="540" w:type="dxa"/>
          </w:tcPr>
          <w:p w14:paraId="5BC42111" w14:textId="77777777" w:rsidR="007355B1" w:rsidRPr="007355B1" w:rsidRDefault="007355B1" w:rsidP="00C522CC">
            <w:pPr>
              <w:pStyle w:val="Bang"/>
              <w:ind w:left="360"/>
              <w:rPr>
                <w:rFonts w:ascii="Arial" w:hAnsi="Arial" w:cs="Arial"/>
                <w:sz w:val="18"/>
                <w:szCs w:val="18"/>
              </w:rPr>
            </w:pPr>
          </w:p>
        </w:tc>
        <w:tc>
          <w:tcPr>
            <w:tcW w:w="1530" w:type="dxa"/>
          </w:tcPr>
          <w:p w14:paraId="0E356F15" w14:textId="5840FFCE" w:rsidR="007355B1" w:rsidRPr="007355B1" w:rsidRDefault="007355B1" w:rsidP="00911129">
            <w:pPr>
              <w:pStyle w:val="Bang"/>
              <w:rPr>
                <w:rFonts w:ascii="Arial" w:hAnsi="Arial" w:cs="Arial"/>
                <w:sz w:val="18"/>
                <w:szCs w:val="18"/>
              </w:rPr>
            </w:pPr>
          </w:p>
        </w:tc>
        <w:tc>
          <w:tcPr>
            <w:tcW w:w="2689" w:type="dxa"/>
          </w:tcPr>
          <w:p w14:paraId="32F32D4E" w14:textId="066E8069" w:rsidR="007355B1" w:rsidRPr="007355B1" w:rsidRDefault="007355B1" w:rsidP="00911129">
            <w:pPr>
              <w:pStyle w:val="Bang"/>
              <w:rPr>
                <w:rFonts w:ascii="Arial" w:hAnsi="Arial" w:cs="Arial"/>
                <w:sz w:val="18"/>
                <w:szCs w:val="18"/>
              </w:rPr>
            </w:pPr>
          </w:p>
        </w:tc>
        <w:tc>
          <w:tcPr>
            <w:tcW w:w="1598" w:type="dxa"/>
          </w:tcPr>
          <w:p w14:paraId="361DD76A" w14:textId="1DEF752A" w:rsidR="007355B1" w:rsidRPr="007355B1" w:rsidRDefault="007355B1" w:rsidP="00911129">
            <w:pPr>
              <w:pStyle w:val="Bang"/>
              <w:rPr>
                <w:rFonts w:ascii="Arial" w:hAnsi="Arial" w:cs="Arial"/>
                <w:sz w:val="18"/>
                <w:szCs w:val="18"/>
              </w:rPr>
            </w:pPr>
          </w:p>
        </w:tc>
        <w:tc>
          <w:tcPr>
            <w:tcW w:w="1598" w:type="dxa"/>
          </w:tcPr>
          <w:p w14:paraId="31DDBB53" w14:textId="315B7DA2" w:rsidR="007355B1" w:rsidRPr="007355B1" w:rsidRDefault="007355B1" w:rsidP="00911129">
            <w:pPr>
              <w:pStyle w:val="Bang"/>
              <w:rPr>
                <w:rFonts w:ascii="Arial" w:hAnsi="Arial" w:cs="Arial"/>
                <w:sz w:val="18"/>
                <w:szCs w:val="18"/>
              </w:rPr>
            </w:pPr>
          </w:p>
        </w:tc>
        <w:tc>
          <w:tcPr>
            <w:tcW w:w="1599" w:type="dxa"/>
          </w:tcPr>
          <w:p w14:paraId="22683360" w14:textId="590BB63F" w:rsidR="007355B1" w:rsidRPr="007355B1" w:rsidRDefault="007355B1" w:rsidP="00911129">
            <w:pPr>
              <w:pStyle w:val="Bang"/>
              <w:rPr>
                <w:rFonts w:ascii="Arial" w:hAnsi="Arial" w:cs="Arial"/>
                <w:sz w:val="18"/>
                <w:szCs w:val="18"/>
              </w:rPr>
            </w:pPr>
          </w:p>
        </w:tc>
      </w:tr>
      <w:tr w:rsidR="007355B1" w:rsidRPr="007355B1" w14:paraId="776470B2" w14:textId="77777777" w:rsidTr="002B7B29">
        <w:tc>
          <w:tcPr>
            <w:tcW w:w="540" w:type="dxa"/>
          </w:tcPr>
          <w:p w14:paraId="789DCC80" w14:textId="77777777" w:rsidR="007355B1" w:rsidRPr="007355B1" w:rsidRDefault="007355B1" w:rsidP="00911129">
            <w:pPr>
              <w:pStyle w:val="Bang"/>
              <w:rPr>
                <w:rFonts w:ascii="Arial" w:hAnsi="Arial" w:cs="Arial"/>
                <w:sz w:val="18"/>
                <w:szCs w:val="18"/>
              </w:rPr>
            </w:pPr>
          </w:p>
        </w:tc>
        <w:tc>
          <w:tcPr>
            <w:tcW w:w="1530" w:type="dxa"/>
          </w:tcPr>
          <w:p w14:paraId="58BB495A" w14:textId="77777777" w:rsidR="007355B1" w:rsidRPr="007355B1" w:rsidRDefault="007355B1" w:rsidP="00911129">
            <w:pPr>
              <w:pStyle w:val="Bang"/>
              <w:rPr>
                <w:rFonts w:ascii="Arial" w:hAnsi="Arial" w:cs="Arial"/>
                <w:sz w:val="18"/>
                <w:szCs w:val="18"/>
              </w:rPr>
            </w:pPr>
          </w:p>
        </w:tc>
        <w:tc>
          <w:tcPr>
            <w:tcW w:w="2689" w:type="dxa"/>
          </w:tcPr>
          <w:p w14:paraId="23F9EF78" w14:textId="77777777" w:rsidR="007355B1" w:rsidRPr="007355B1" w:rsidRDefault="007355B1" w:rsidP="00911129">
            <w:pPr>
              <w:pStyle w:val="Bang"/>
              <w:rPr>
                <w:rFonts w:ascii="Arial" w:hAnsi="Arial" w:cs="Arial"/>
                <w:sz w:val="18"/>
                <w:szCs w:val="18"/>
              </w:rPr>
            </w:pPr>
          </w:p>
        </w:tc>
        <w:tc>
          <w:tcPr>
            <w:tcW w:w="1598" w:type="dxa"/>
          </w:tcPr>
          <w:p w14:paraId="4664860A" w14:textId="77777777" w:rsidR="007355B1" w:rsidRPr="007355B1" w:rsidRDefault="007355B1" w:rsidP="00911129">
            <w:pPr>
              <w:pStyle w:val="Bang"/>
              <w:rPr>
                <w:rFonts w:ascii="Arial" w:hAnsi="Arial" w:cs="Arial"/>
                <w:sz w:val="18"/>
                <w:szCs w:val="18"/>
              </w:rPr>
            </w:pPr>
          </w:p>
        </w:tc>
        <w:tc>
          <w:tcPr>
            <w:tcW w:w="1598" w:type="dxa"/>
          </w:tcPr>
          <w:p w14:paraId="1977175C" w14:textId="77777777" w:rsidR="007355B1" w:rsidRPr="007355B1" w:rsidRDefault="007355B1" w:rsidP="00911129">
            <w:pPr>
              <w:pStyle w:val="Bang"/>
              <w:rPr>
                <w:rFonts w:ascii="Arial" w:hAnsi="Arial" w:cs="Arial"/>
                <w:sz w:val="18"/>
                <w:szCs w:val="18"/>
              </w:rPr>
            </w:pPr>
          </w:p>
        </w:tc>
        <w:tc>
          <w:tcPr>
            <w:tcW w:w="1599" w:type="dxa"/>
          </w:tcPr>
          <w:p w14:paraId="08C7E337" w14:textId="77777777" w:rsidR="007355B1" w:rsidRPr="007355B1" w:rsidRDefault="007355B1" w:rsidP="00911129">
            <w:pPr>
              <w:pStyle w:val="Bang"/>
              <w:rPr>
                <w:rFonts w:ascii="Arial" w:hAnsi="Arial" w:cs="Arial"/>
                <w:sz w:val="18"/>
                <w:szCs w:val="18"/>
              </w:rPr>
            </w:pPr>
          </w:p>
        </w:tc>
      </w:tr>
      <w:tr w:rsidR="007355B1" w:rsidRPr="007355B1" w14:paraId="59A5279E" w14:textId="77777777" w:rsidTr="002B7B29">
        <w:tc>
          <w:tcPr>
            <w:tcW w:w="540" w:type="dxa"/>
          </w:tcPr>
          <w:p w14:paraId="634453F3" w14:textId="77777777" w:rsidR="007355B1" w:rsidRPr="007355B1" w:rsidRDefault="007355B1" w:rsidP="00911129">
            <w:pPr>
              <w:pStyle w:val="Bang"/>
              <w:rPr>
                <w:rFonts w:ascii="Arial" w:hAnsi="Arial" w:cs="Arial"/>
                <w:sz w:val="18"/>
                <w:szCs w:val="18"/>
              </w:rPr>
            </w:pPr>
          </w:p>
        </w:tc>
        <w:tc>
          <w:tcPr>
            <w:tcW w:w="1530" w:type="dxa"/>
          </w:tcPr>
          <w:p w14:paraId="4F5571B6" w14:textId="77777777" w:rsidR="007355B1" w:rsidRPr="007355B1" w:rsidRDefault="007355B1" w:rsidP="00911129">
            <w:pPr>
              <w:pStyle w:val="Bang"/>
              <w:rPr>
                <w:rFonts w:ascii="Arial" w:hAnsi="Arial" w:cs="Arial"/>
                <w:sz w:val="18"/>
                <w:szCs w:val="18"/>
              </w:rPr>
            </w:pPr>
          </w:p>
        </w:tc>
        <w:tc>
          <w:tcPr>
            <w:tcW w:w="2689" w:type="dxa"/>
          </w:tcPr>
          <w:p w14:paraId="1BF82431" w14:textId="77777777" w:rsidR="007355B1" w:rsidRPr="007355B1" w:rsidRDefault="007355B1" w:rsidP="00911129">
            <w:pPr>
              <w:pStyle w:val="Bang"/>
              <w:rPr>
                <w:rFonts w:ascii="Arial" w:hAnsi="Arial" w:cs="Arial"/>
                <w:sz w:val="18"/>
                <w:szCs w:val="18"/>
              </w:rPr>
            </w:pPr>
          </w:p>
        </w:tc>
        <w:tc>
          <w:tcPr>
            <w:tcW w:w="1598" w:type="dxa"/>
          </w:tcPr>
          <w:p w14:paraId="199133CF" w14:textId="77777777" w:rsidR="007355B1" w:rsidRPr="007355B1" w:rsidRDefault="007355B1" w:rsidP="00911129">
            <w:pPr>
              <w:pStyle w:val="Bang"/>
              <w:rPr>
                <w:rFonts w:ascii="Arial" w:hAnsi="Arial" w:cs="Arial"/>
                <w:sz w:val="18"/>
                <w:szCs w:val="18"/>
              </w:rPr>
            </w:pPr>
          </w:p>
        </w:tc>
        <w:tc>
          <w:tcPr>
            <w:tcW w:w="1598" w:type="dxa"/>
          </w:tcPr>
          <w:p w14:paraId="727D5507" w14:textId="77777777" w:rsidR="007355B1" w:rsidRPr="007355B1" w:rsidRDefault="007355B1" w:rsidP="00911129">
            <w:pPr>
              <w:pStyle w:val="Bang"/>
              <w:rPr>
                <w:rFonts w:ascii="Arial" w:hAnsi="Arial" w:cs="Arial"/>
                <w:sz w:val="18"/>
                <w:szCs w:val="18"/>
              </w:rPr>
            </w:pPr>
          </w:p>
        </w:tc>
        <w:tc>
          <w:tcPr>
            <w:tcW w:w="1599" w:type="dxa"/>
          </w:tcPr>
          <w:p w14:paraId="4D33DCA9" w14:textId="77777777" w:rsidR="007355B1" w:rsidRPr="007355B1" w:rsidRDefault="007355B1" w:rsidP="00911129">
            <w:pPr>
              <w:pStyle w:val="Bang"/>
              <w:rPr>
                <w:rFonts w:ascii="Arial" w:hAnsi="Arial" w:cs="Arial"/>
                <w:sz w:val="18"/>
                <w:szCs w:val="18"/>
              </w:rPr>
            </w:pPr>
          </w:p>
        </w:tc>
      </w:tr>
      <w:tr w:rsidR="007355B1" w:rsidRPr="007355B1" w14:paraId="2D067491" w14:textId="77777777" w:rsidTr="002B7B29">
        <w:tc>
          <w:tcPr>
            <w:tcW w:w="540" w:type="dxa"/>
          </w:tcPr>
          <w:p w14:paraId="2FEDCBA4" w14:textId="77777777" w:rsidR="007355B1" w:rsidRPr="007355B1" w:rsidRDefault="007355B1" w:rsidP="00911129">
            <w:pPr>
              <w:pStyle w:val="Bang"/>
              <w:rPr>
                <w:rFonts w:ascii="Arial" w:hAnsi="Arial" w:cs="Arial"/>
                <w:sz w:val="18"/>
                <w:szCs w:val="18"/>
              </w:rPr>
            </w:pPr>
          </w:p>
        </w:tc>
        <w:tc>
          <w:tcPr>
            <w:tcW w:w="1530" w:type="dxa"/>
          </w:tcPr>
          <w:p w14:paraId="50AA13FD" w14:textId="77777777" w:rsidR="007355B1" w:rsidRPr="007355B1" w:rsidRDefault="007355B1" w:rsidP="00911129">
            <w:pPr>
              <w:pStyle w:val="Bang"/>
              <w:rPr>
                <w:rFonts w:ascii="Arial" w:hAnsi="Arial" w:cs="Arial"/>
                <w:sz w:val="18"/>
                <w:szCs w:val="18"/>
              </w:rPr>
            </w:pPr>
          </w:p>
        </w:tc>
        <w:tc>
          <w:tcPr>
            <w:tcW w:w="2689" w:type="dxa"/>
          </w:tcPr>
          <w:p w14:paraId="27CDC0B4" w14:textId="77777777" w:rsidR="007355B1" w:rsidRPr="007355B1" w:rsidRDefault="007355B1" w:rsidP="00911129">
            <w:pPr>
              <w:pStyle w:val="Bang"/>
              <w:rPr>
                <w:rFonts w:ascii="Arial" w:hAnsi="Arial" w:cs="Arial"/>
                <w:sz w:val="18"/>
                <w:szCs w:val="18"/>
              </w:rPr>
            </w:pPr>
          </w:p>
        </w:tc>
        <w:tc>
          <w:tcPr>
            <w:tcW w:w="1598" w:type="dxa"/>
          </w:tcPr>
          <w:p w14:paraId="1B669388" w14:textId="77777777" w:rsidR="007355B1" w:rsidRPr="007355B1" w:rsidRDefault="007355B1" w:rsidP="00911129">
            <w:pPr>
              <w:pStyle w:val="Bang"/>
              <w:rPr>
                <w:rFonts w:ascii="Arial" w:hAnsi="Arial" w:cs="Arial"/>
                <w:sz w:val="18"/>
                <w:szCs w:val="18"/>
              </w:rPr>
            </w:pPr>
          </w:p>
        </w:tc>
        <w:tc>
          <w:tcPr>
            <w:tcW w:w="1598" w:type="dxa"/>
          </w:tcPr>
          <w:p w14:paraId="49368F97" w14:textId="77777777" w:rsidR="007355B1" w:rsidRPr="007355B1" w:rsidRDefault="007355B1" w:rsidP="00911129">
            <w:pPr>
              <w:pStyle w:val="Bang"/>
              <w:rPr>
                <w:rFonts w:ascii="Arial" w:hAnsi="Arial" w:cs="Arial"/>
                <w:sz w:val="18"/>
                <w:szCs w:val="18"/>
              </w:rPr>
            </w:pPr>
          </w:p>
        </w:tc>
        <w:tc>
          <w:tcPr>
            <w:tcW w:w="1599" w:type="dxa"/>
          </w:tcPr>
          <w:p w14:paraId="4D2F5CC3" w14:textId="77777777" w:rsidR="007355B1" w:rsidRPr="007355B1" w:rsidRDefault="007355B1" w:rsidP="00911129">
            <w:pPr>
              <w:pStyle w:val="Bang"/>
              <w:rPr>
                <w:rFonts w:ascii="Arial" w:hAnsi="Arial" w:cs="Arial"/>
                <w:sz w:val="18"/>
                <w:szCs w:val="18"/>
              </w:rPr>
            </w:pPr>
          </w:p>
        </w:tc>
      </w:tr>
      <w:tr w:rsidR="007355B1" w:rsidRPr="007355B1" w14:paraId="3990A1AB" w14:textId="77777777" w:rsidTr="002B7B29">
        <w:tc>
          <w:tcPr>
            <w:tcW w:w="540" w:type="dxa"/>
          </w:tcPr>
          <w:p w14:paraId="6BB29C57" w14:textId="77777777" w:rsidR="007355B1" w:rsidRPr="007355B1" w:rsidRDefault="007355B1" w:rsidP="00911129">
            <w:pPr>
              <w:pStyle w:val="Bang"/>
              <w:rPr>
                <w:rFonts w:ascii="Arial" w:hAnsi="Arial" w:cs="Arial"/>
                <w:sz w:val="18"/>
                <w:szCs w:val="18"/>
              </w:rPr>
            </w:pPr>
          </w:p>
        </w:tc>
        <w:tc>
          <w:tcPr>
            <w:tcW w:w="1530" w:type="dxa"/>
          </w:tcPr>
          <w:p w14:paraId="3E24A240" w14:textId="77777777" w:rsidR="007355B1" w:rsidRPr="007355B1" w:rsidRDefault="007355B1" w:rsidP="00911129">
            <w:pPr>
              <w:pStyle w:val="Bang"/>
              <w:rPr>
                <w:rFonts w:ascii="Arial" w:hAnsi="Arial" w:cs="Arial"/>
                <w:sz w:val="18"/>
                <w:szCs w:val="18"/>
              </w:rPr>
            </w:pPr>
          </w:p>
        </w:tc>
        <w:tc>
          <w:tcPr>
            <w:tcW w:w="2689" w:type="dxa"/>
          </w:tcPr>
          <w:p w14:paraId="1E7159C7" w14:textId="77777777" w:rsidR="007355B1" w:rsidRPr="007355B1" w:rsidRDefault="007355B1" w:rsidP="00911129">
            <w:pPr>
              <w:pStyle w:val="Bang"/>
              <w:rPr>
                <w:rFonts w:ascii="Arial" w:hAnsi="Arial" w:cs="Arial"/>
                <w:sz w:val="18"/>
                <w:szCs w:val="18"/>
              </w:rPr>
            </w:pPr>
          </w:p>
        </w:tc>
        <w:tc>
          <w:tcPr>
            <w:tcW w:w="1598" w:type="dxa"/>
          </w:tcPr>
          <w:p w14:paraId="7D8DE9AD" w14:textId="77777777" w:rsidR="007355B1" w:rsidRPr="007355B1" w:rsidRDefault="007355B1" w:rsidP="00911129">
            <w:pPr>
              <w:pStyle w:val="Bang"/>
              <w:rPr>
                <w:rFonts w:ascii="Arial" w:hAnsi="Arial" w:cs="Arial"/>
                <w:sz w:val="18"/>
                <w:szCs w:val="18"/>
              </w:rPr>
            </w:pPr>
          </w:p>
        </w:tc>
        <w:tc>
          <w:tcPr>
            <w:tcW w:w="1598" w:type="dxa"/>
          </w:tcPr>
          <w:p w14:paraId="484A8F81" w14:textId="77777777" w:rsidR="007355B1" w:rsidRPr="007355B1" w:rsidRDefault="007355B1" w:rsidP="00911129">
            <w:pPr>
              <w:pStyle w:val="Bang"/>
              <w:rPr>
                <w:rFonts w:ascii="Arial" w:hAnsi="Arial" w:cs="Arial"/>
                <w:sz w:val="18"/>
                <w:szCs w:val="18"/>
              </w:rPr>
            </w:pPr>
          </w:p>
        </w:tc>
        <w:tc>
          <w:tcPr>
            <w:tcW w:w="1599" w:type="dxa"/>
          </w:tcPr>
          <w:p w14:paraId="6F7012DD" w14:textId="77777777" w:rsidR="007355B1" w:rsidRPr="007355B1" w:rsidRDefault="007355B1" w:rsidP="00911129">
            <w:pPr>
              <w:pStyle w:val="Bang"/>
              <w:rPr>
                <w:rFonts w:ascii="Arial" w:hAnsi="Arial" w:cs="Arial"/>
                <w:sz w:val="18"/>
                <w:szCs w:val="18"/>
              </w:rPr>
            </w:pPr>
          </w:p>
        </w:tc>
      </w:tr>
      <w:tr w:rsidR="007355B1" w:rsidRPr="007355B1" w14:paraId="58FEA944" w14:textId="77777777" w:rsidTr="002B7B29">
        <w:tc>
          <w:tcPr>
            <w:tcW w:w="540" w:type="dxa"/>
          </w:tcPr>
          <w:p w14:paraId="7C9700D9" w14:textId="77777777" w:rsidR="007355B1" w:rsidRPr="007355B1" w:rsidRDefault="007355B1" w:rsidP="00911129">
            <w:pPr>
              <w:pStyle w:val="Bang"/>
              <w:rPr>
                <w:rFonts w:ascii="Arial" w:hAnsi="Arial" w:cs="Arial"/>
                <w:sz w:val="18"/>
                <w:szCs w:val="18"/>
              </w:rPr>
            </w:pPr>
          </w:p>
        </w:tc>
        <w:tc>
          <w:tcPr>
            <w:tcW w:w="1530" w:type="dxa"/>
          </w:tcPr>
          <w:p w14:paraId="48087BF8" w14:textId="77777777" w:rsidR="007355B1" w:rsidRPr="007355B1" w:rsidRDefault="007355B1" w:rsidP="00911129">
            <w:pPr>
              <w:pStyle w:val="Bang"/>
              <w:rPr>
                <w:rFonts w:ascii="Arial" w:hAnsi="Arial" w:cs="Arial"/>
                <w:sz w:val="18"/>
                <w:szCs w:val="18"/>
              </w:rPr>
            </w:pPr>
          </w:p>
        </w:tc>
        <w:tc>
          <w:tcPr>
            <w:tcW w:w="2689" w:type="dxa"/>
          </w:tcPr>
          <w:p w14:paraId="0888ABBE" w14:textId="77777777" w:rsidR="007355B1" w:rsidRPr="007355B1" w:rsidRDefault="007355B1" w:rsidP="00911129">
            <w:pPr>
              <w:pStyle w:val="Bang"/>
              <w:rPr>
                <w:rFonts w:ascii="Arial" w:hAnsi="Arial" w:cs="Arial"/>
                <w:sz w:val="18"/>
                <w:szCs w:val="18"/>
              </w:rPr>
            </w:pPr>
          </w:p>
        </w:tc>
        <w:tc>
          <w:tcPr>
            <w:tcW w:w="1598" w:type="dxa"/>
          </w:tcPr>
          <w:p w14:paraId="7E3158E8" w14:textId="77777777" w:rsidR="007355B1" w:rsidRPr="007355B1" w:rsidRDefault="007355B1" w:rsidP="00911129">
            <w:pPr>
              <w:pStyle w:val="Bang"/>
              <w:rPr>
                <w:rFonts w:ascii="Arial" w:hAnsi="Arial" w:cs="Arial"/>
                <w:sz w:val="18"/>
                <w:szCs w:val="18"/>
              </w:rPr>
            </w:pPr>
          </w:p>
        </w:tc>
        <w:tc>
          <w:tcPr>
            <w:tcW w:w="1598" w:type="dxa"/>
          </w:tcPr>
          <w:p w14:paraId="462CC806" w14:textId="77777777" w:rsidR="007355B1" w:rsidRPr="007355B1" w:rsidRDefault="007355B1" w:rsidP="00911129">
            <w:pPr>
              <w:pStyle w:val="Bang"/>
              <w:rPr>
                <w:rFonts w:ascii="Arial" w:hAnsi="Arial" w:cs="Arial"/>
                <w:sz w:val="18"/>
                <w:szCs w:val="18"/>
              </w:rPr>
            </w:pPr>
          </w:p>
        </w:tc>
        <w:tc>
          <w:tcPr>
            <w:tcW w:w="1599" w:type="dxa"/>
          </w:tcPr>
          <w:p w14:paraId="3F025EE1" w14:textId="77777777" w:rsidR="007355B1" w:rsidRPr="007355B1" w:rsidRDefault="007355B1" w:rsidP="00911129">
            <w:pPr>
              <w:pStyle w:val="Bang"/>
              <w:rPr>
                <w:rFonts w:ascii="Arial" w:hAnsi="Arial" w:cs="Arial"/>
                <w:sz w:val="18"/>
                <w:szCs w:val="18"/>
              </w:rPr>
            </w:pPr>
          </w:p>
        </w:tc>
      </w:tr>
      <w:tr w:rsidR="007355B1" w:rsidRPr="007355B1" w14:paraId="3ECCC41B" w14:textId="77777777" w:rsidTr="002B7B29">
        <w:tc>
          <w:tcPr>
            <w:tcW w:w="540" w:type="dxa"/>
          </w:tcPr>
          <w:p w14:paraId="3CB07324" w14:textId="77777777" w:rsidR="007355B1" w:rsidRPr="007355B1" w:rsidRDefault="007355B1" w:rsidP="00911129">
            <w:pPr>
              <w:pStyle w:val="Bang"/>
              <w:rPr>
                <w:rFonts w:ascii="Arial" w:hAnsi="Arial" w:cs="Arial"/>
                <w:sz w:val="18"/>
                <w:szCs w:val="18"/>
              </w:rPr>
            </w:pPr>
          </w:p>
        </w:tc>
        <w:tc>
          <w:tcPr>
            <w:tcW w:w="1530" w:type="dxa"/>
          </w:tcPr>
          <w:p w14:paraId="583DF2F6" w14:textId="77777777" w:rsidR="007355B1" w:rsidRPr="007355B1" w:rsidRDefault="007355B1" w:rsidP="00911129">
            <w:pPr>
              <w:pStyle w:val="Bang"/>
              <w:rPr>
                <w:rFonts w:ascii="Arial" w:hAnsi="Arial" w:cs="Arial"/>
                <w:sz w:val="18"/>
                <w:szCs w:val="18"/>
              </w:rPr>
            </w:pPr>
          </w:p>
        </w:tc>
        <w:tc>
          <w:tcPr>
            <w:tcW w:w="2689" w:type="dxa"/>
          </w:tcPr>
          <w:p w14:paraId="5B9E9AC3" w14:textId="77777777" w:rsidR="007355B1" w:rsidRPr="007355B1" w:rsidRDefault="007355B1" w:rsidP="00911129">
            <w:pPr>
              <w:pStyle w:val="Bang"/>
              <w:rPr>
                <w:rFonts w:ascii="Arial" w:hAnsi="Arial" w:cs="Arial"/>
                <w:sz w:val="18"/>
                <w:szCs w:val="18"/>
              </w:rPr>
            </w:pPr>
          </w:p>
        </w:tc>
        <w:tc>
          <w:tcPr>
            <w:tcW w:w="1598" w:type="dxa"/>
          </w:tcPr>
          <w:p w14:paraId="6EA40B0C" w14:textId="77777777" w:rsidR="007355B1" w:rsidRPr="007355B1" w:rsidRDefault="007355B1" w:rsidP="00911129">
            <w:pPr>
              <w:pStyle w:val="Bang"/>
              <w:rPr>
                <w:rFonts w:ascii="Arial" w:hAnsi="Arial" w:cs="Arial"/>
                <w:sz w:val="18"/>
                <w:szCs w:val="18"/>
              </w:rPr>
            </w:pPr>
          </w:p>
        </w:tc>
        <w:tc>
          <w:tcPr>
            <w:tcW w:w="1598" w:type="dxa"/>
          </w:tcPr>
          <w:p w14:paraId="2648ADE4" w14:textId="77777777" w:rsidR="007355B1" w:rsidRPr="007355B1" w:rsidRDefault="007355B1" w:rsidP="00911129">
            <w:pPr>
              <w:pStyle w:val="Bang"/>
              <w:rPr>
                <w:rFonts w:ascii="Arial" w:hAnsi="Arial" w:cs="Arial"/>
                <w:sz w:val="18"/>
                <w:szCs w:val="18"/>
              </w:rPr>
            </w:pPr>
          </w:p>
        </w:tc>
        <w:tc>
          <w:tcPr>
            <w:tcW w:w="1599" w:type="dxa"/>
          </w:tcPr>
          <w:p w14:paraId="4D43D846" w14:textId="77777777" w:rsidR="007355B1" w:rsidRPr="007355B1" w:rsidRDefault="007355B1" w:rsidP="00911129">
            <w:pPr>
              <w:pStyle w:val="Bang"/>
              <w:rPr>
                <w:rFonts w:ascii="Arial" w:hAnsi="Arial" w:cs="Arial"/>
                <w:sz w:val="18"/>
                <w:szCs w:val="18"/>
              </w:rPr>
            </w:pPr>
          </w:p>
        </w:tc>
      </w:tr>
      <w:tr w:rsidR="007355B1" w:rsidRPr="007355B1" w14:paraId="3416B365" w14:textId="77777777" w:rsidTr="002B7B29">
        <w:tc>
          <w:tcPr>
            <w:tcW w:w="540" w:type="dxa"/>
          </w:tcPr>
          <w:p w14:paraId="508C0F02" w14:textId="77777777" w:rsidR="007355B1" w:rsidRPr="007355B1" w:rsidRDefault="007355B1" w:rsidP="00911129">
            <w:pPr>
              <w:pStyle w:val="Bang"/>
              <w:rPr>
                <w:rFonts w:ascii="Arial" w:hAnsi="Arial" w:cs="Arial"/>
                <w:sz w:val="18"/>
                <w:szCs w:val="18"/>
              </w:rPr>
            </w:pPr>
          </w:p>
        </w:tc>
        <w:tc>
          <w:tcPr>
            <w:tcW w:w="1530" w:type="dxa"/>
          </w:tcPr>
          <w:p w14:paraId="28289958" w14:textId="77777777" w:rsidR="007355B1" w:rsidRPr="007355B1" w:rsidRDefault="007355B1" w:rsidP="00911129">
            <w:pPr>
              <w:pStyle w:val="Bang"/>
              <w:rPr>
                <w:rFonts w:ascii="Arial" w:hAnsi="Arial" w:cs="Arial"/>
                <w:sz w:val="18"/>
                <w:szCs w:val="18"/>
              </w:rPr>
            </w:pPr>
          </w:p>
        </w:tc>
        <w:tc>
          <w:tcPr>
            <w:tcW w:w="2689" w:type="dxa"/>
          </w:tcPr>
          <w:p w14:paraId="388F81BD" w14:textId="77777777" w:rsidR="007355B1" w:rsidRPr="007355B1" w:rsidRDefault="007355B1" w:rsidP="00911129">
            <w:pPr>
              <w:pStyle w:val="Bang"/>
              <w:rPr>
                <w:rFonts w:ascii="Arial" w:hAnsi="Arial" w:cs="Arial"/>
                <w:sz w:val="18"/>
                <w:szCs w:val="18"/>
              </w:rPr>
            </w:pPr>
          </w:p>
        </w:tc>
        <w:tc>
          <w:tcPr>
            <w:tcW w:w="1598" w:type="dxa"/>
          </w:tcPr>
          <w:p w14:paraId="7470EF0C" w14:textId="77777777" w:rsidR="007355B1" w:rsidRPr="007355B1" w:rsidRDefault="007355B1" w:rsidP="00911129">
            <w:pPr>
              <w:pStyle w:val="Bang"/>
              <w:rPr>
                <w:rFonts w:ascii="Arial" w:hAnsi="Arial" w:cs="Arial"/>
                <w:sz w:val="18"/>
                <w:szCs w:val="18"/>
              </w:rPr>
            </w:pPr>
          </w:p>
        </w:tc>
        <w:tc>
          <w:tcPr>
            <w:tcW w:w="1598" w:type="dxa"/>
          </w:tcPr>
          <w:p w14:paraId="2B8F92D3" w14:textId="77777777" w:rsidR="007355B1" w:rsidRPr="007355B1" w:rsidRDefault="007355B1" w:rsidP="00911129">
            <w:pPr>
              <w:pStyle w:val="Bang"/>
              <w:rPr>
                <w:rFonts w:ascii="Arial" w:hAnsi="Arial" w:cs="Arial"/>
                <w:sz w:val="18"/>
                <w:szCs w:val="18"/>
              </w:rPr>
            </w:pPr>
          </w:p>
        </w:tc>
        <w:tc>
          <w:tcPr>
            <w:tcW w:w="1599" w:type="dxa"/>
          </w:tcPr>
          <w:p w14:paraId="3E007F0C" w14:textId="77777777" w:rsidR="007355B1" w:rsidRPr="007355B1" w:rsidRDefault="007355B1" w:rsidP="00911129">
            <w:pPr>
              <w:pStyle w:val="Bang"/>
              <w:rPr>
                <w:rFonts w:ascii="Arial" w:hAnsi="Arial" w:cs="Arial"/>
                <w:sz w:val="18"/>
                <w:szCs w:val="18"/>
              </w:rPr>
            </w:pPr>
          </w:p>
        </w:tc>
      </w:tr>
      <w:tr w:rsidR="007355B1" w:rsidRPr="007355B1" w14:paraId="1993DAF8" w14:textId="77777777" w:rsidTr="002B7B29">
        <w:tc>
          <w:tcPr>
            <w:tcW w:w="540" w:type="dxa"/>
          </w:tcPr>
          <w:p w14:paraId="65ED00D5" w14:textId="77777777" w:rsidR="007355B1" w:rsidRPr="007355B1" w:rsidRDefault="007355B1" w:rsidP="00911129">
            <w:pPr>
              <w:pStyle w:val="Bang"/>
              <w:rPr>
                <w:rFonts w:ascii="Arial" w:hAnsi="Arial" w:cs="Arial"/>
                <w:sz w:val="18"/>
                <w:szCs w:val="18"/>
              </w:rPr>
            </w:pPr>
          </w:p>
        </w:tc>
        <w:tc>
          <w:tcPr>
            <w:tcW w:w="1530" w:type="dxa"/>
          </w:tcPr>
          <w:p w14:paraId="5045CEBC" w14:textId="77777777" w:rsidR="007355B1" w:rsidRPr="007355B1" w:rsidRDefault="007355B1" w:rsidP="00911129">
            <w:pPr>
              <w:pStyle w:val="Bang"/>
              <w:rPr>
                <w:rFonts w:ascii="Arial" w:hAnsi="Arial" w:cs="Arial"/>
                <w:sz w:val="18"/>
                <w:szCs w:val="18"/>
              </w:rPr>
            </w:pPr>
          </w:p>
        </w:tc>
        <w:tc>
          <w:tcPr>
            <w:tcW w:w="2689" w:type="dxa"/>
          </w:tcPr>
          <w:p w14:paraId="2118D698" w14:textId="77777777" w:rsidR="007355B1" w:rsidRPr="007355B1" w:rsidRDefault="007355B1" w:rsidP="00911129">
            <w:pPr>
              <w:pStyle w:val="Bang"/>
              <w:rPr>
                <w:rFonts w:ascii="Arial" w:hAnsi="Arial" w:cs="Arial"/>
                <w:sz w:val="18"/>
                <w:szCs w:val="18"/>
              </w:rPr>
            </w:pPr>
          </w:p>
        </w:tc>
        <w:tc>
          <w:tcPr>
            <w:tcW w:w="1598" w:type="dxa"/>
          </w:tcPr>
          <w:p w14:paraId="50ED45F5" w14:textId="77777777" w:rsidR="007355B1" w:rsidRPr="007355B1" w:rsidRDefault="007355B1" w:rsidP="00911129">
            <w:pPr>
              <w:pStyle w:val="Bang"/>
              <w:rPr>
                <w:rFonts w:ascii="Arial" w:hAnsi="Arial" w:cs="Arial"/>
                <w:sz w:val="18"/>
                <w:szCs w:val="18"/>
              </w:rPr>
            </w:pPr>
          </w:p>
        </w:tc>
        <w:tc>
          <w:tcPr>
            <w:tcW w:w="1598" w:type="dxa"/>
          </w:tcPr>
          <w:p w14:paraId="39A19F72" w14:textId="77777777" w:rsidR="007355B1" w:rsidRPr="007355B1" w:rsidRDefault="007355B1" w:rsidP="00911129">
            <w:pPr>
              <w:pStyle w:val="Bang"/>
              <w:rPr>
                <w:rFonts w:ascii="Arial" w:hAnsi="Arial" w:cs="Arial"/>
                <w:sz w:val="18"/>
                <w:szCs w:val="18"/>
              </w:rPr>
            </w:pPr>
          </w:p>
        </w:tc>
        <w:tc>
          <w:tcPr>
            <w:tcW w:w="1599" w:type="dxa"/>
          </w:tcPr>
          <w:p w14:paraId="086EB148" w14:textId="77777777" w:rsidR="007355B1" w:rsidRPr="007355B1" w:rsidRDefault="007355B1" w:rsidP="00911129">
            <w:pPr>
              <w:pStyle w:val="Bang"/>
              <w:rPr>
                <w:rFonts w:ascii="Arial" w:hAnsi="Arial" w:cs="Arial"/>
                <w:sz w:val="18"/>
                <w:szCs w:val="18"/>
              </w:rPr>
            </w:pPr>
          </w:p>
        </w:tc>
      </w:tr>
    </w:tbl>
    <w:p w14:paraId="58441E54" w14:textId="77777777" w:rsidR="005E64CE" w:rsidRPr="007355B1" w:rsidRDefault="005E64CE" w:rsidP="005E64CE">
      <w:pPr>
        <w:rPr>
          <w:rFonts w:cs="Arial"/>
          <w:bCs/>
        </w:rPr>
      </w:pPr>
    </w:p>
    <w:p w14:paraId="484C6C3C" w14:textId="77777777" w:rsidR="002F3B39" w:rsidRPr="007355B1" w:rsidRDefault="005E64CE">
      <w:pPr>
        <w:rPr>
          <w:rFonts w:cs="Arial"/>
          <w:lang w:val="en-US"/>
        </w:rPr>
      </w:pPr>
      <w:r w:rsidRPr="007355B1">
        <w:rPr>
          <w:rFonts w:cs="Arial"/>
        </w:rPr>
        <w:br w:type="page"/>
      </w:r>
    </w:p>
    <w:p w14:paraId="36E10CF8" w14:textId="77777777" w:rsidR="002F3B39" w:rsidRPr="007355B1" w:rsidRDefault="002F3B39" w:rsidP="00C4365A">
      <w:pPr>
        <w:pStyle w:val="TOCHeading"/>
      </w:pPr>
      <w:r w:rsidRPr="007355B1">
        <w:lastRenderedPageBreak/>
        <w:t>Contents</w:t>
      </w:r>
    </w:p>
    <w:p w14:paraId="29AB5202" w14:textId="184B3F34" w:rsidR="00294AA0" w:rsidRDefault="0071125A">
      <w:pPr>
        <w:pStyle w:val="TOC1"/>
        <w:tabs>
          <w:tab w:val="right" w:leader="dot" w:pos="9627"/>
        </w:tabs>
        <w:rPr>
          <w:rFonts w:asciiTheme="minorHAnsi" w:eastAsiaTheme="minorEastAsia" w:hAnsiTheme="minorHAnsi" w:cstheme="minorBidi"/>
          <w:noProof/>
          <w:lang w:val="en-US"/>
        </w:rPr>
      </w:pPr>
      <w:r>
        <w:rPr>
          <w:rFonts w:cs="Arial"/>
        </w:rPr>
        <w:fldChar w:fldCharType="begin"/>
      </w:r>
      <w:r>
        <w:rPr>
          <w:rFonts w:cs="Arial"/>
        </w:rPr>
        <w:instrText xml:space="preserve"> TOC \o "1-3" \h \z \t "FA Style,2" </w:instrText>
      </w:r>
      <w:r>
        <w:rPr>
          <w:rFonts w:cs="Arial"/>
        </w:rPr>
        <w:fldChar w:fldCharType="separate"/>
      </w:r>
      <w:hyperlink w:anchor="_Toc41333458" w:history="1">
        <w:r w:rsidR="00294AA0" w:rsidRPr="009676FA">
          <w:rPr>
            <w:rStyle w:val="Hyperlink"/>
            <w:noProof/>
          </w:rPr>
          <w:t>Objectives</w:t>
        </w:r>
        <w:r w:rsidR="00294AA0">
          <w:rPr>
            <w:noProof/>
            <w:webHidden/>
          </w:rPr>
          <w:tab/>
        </w:r>
        <w:r w:rsidR="00294AA0">
          <w:rPr>
            <w:noProof/>
            <w:webHidden/>
          </w:rPr>
          <w:fldChar w:fldCharType="begin"/>
        </w:r>
        <w:r w:rsidR="00294AA0">
          <w:rPr>
            <w:noProof/>
            <w:webHidden/>
          </w:rPr>
          <w:instrText xml:space="preserve"> PAGEREF _Toc41333458 \h </w:instrText>
        </w:r>
        <w:r w:rsidR="00294AA0">
          <w:rPr>
            <w:noProof/>
            <w:webHidden/>
          </w:rPr>
        </w:r>
        <w:r w:rsidR="00294AA0">
          <w:rPr>
            <w:noProof/>
            <w:webHidden/>
          </w:rPr>
          <w:fldChar w:fldCharType="separate"/>
        </w:r>
        <w:r w:rsidR="00294AA0">
          <w:rPr>
            <w:noProof/>
            <w:webHidden/>
          </w:rPr>
          <w:t>4</w:t>
        </w:r>
        <w:r w:rsidR="00294AA0">
          <w:rPr>
            <w:noProof/>
            <w:webHidden/>
          </w:rPr>
          <w:fldChar w:fldCharType="end"/>
        </w:r>
      </w:hyperlink>
    </w:p>
    <w:p w14:paraId="2C75EEEB" w14:textId="56D6FCA8" w:rsidR="00294AA0" w:rsidRDefault="00294AA0">
      <w:pPr>
        <w:pStyle w:val="TOC1"/>
        <w:tabs>
          <w:tab w:val="right" w:leader="dot" w:pos="9627"/>
        </w:tabs>
        <w:rPr>
          <w:rFonts w:asciiTheme="minorHAnsi" w:eastAsiaTheme="minorEastAsia" w:hAnsiTheme="minorHAnsi" w:cstheme="minorBidi"/>
          <w:noProof/>
          <w:lang w:val="en-US"/>
        </w:rPr>
      </w:pPr>
      <w:hyperlink w:anchor="_Toc41333459" w:history="1">
        <w:r w:rsidRPr="009676FA">
          <w:rPr>
            <w:rStyle w:val="Hyperlink"/>
            <w:noProof/>
          </w:rPr>
          <w:t>Business needs</w:t>
        </w:r>
        <w:r>
          <w:rPr>
            <w:noProof/>
            <w:webHidden/>
          </w:rPr>
          <w:tab/>
        </w:r>
        <w:r>
          <w:rPr>
            <w:noProof/>
            <w:webHidden/>
          </w:rPr>
          <w:fldChar w:fldCharType="begin"/>
        </w:r>
        <w:r>
          <w:rPr>
            <w:noProof/>
            <w:webHidden/>
          </w:rPr>
          <w:instrText xml:space="preserve"> PAGEREF _Toc41333459 \h </w:instrText>
        </w:r>
        <w:r>
          <w:rPr>
            <w:noProof/>
            <w:webHidden/>
          </w:rPr>
        </w:r>
        <w:r>
          <w:rPr>
            <w:noProof/>
            <w:webHidden/>
          </w:rPr>
          <w:fldChar w:fldCharType="separate"/>
        </w:r>
        <w:r>
          <w:rPr>
            <w:noProof/>
            <w:webHidden/>
          </w:rPr>
          <w:t>4</w:t>
        </w:r>
        <w:r>
          <w:rPr>
            <w:noProof/>
            <w:webHidden/>
          </w:rPr>
          <w:fldChar w:fldCharType="end"/>
        </w:r>
      </w:hyperlink>
    </w:p>
    <w:p w14:paraId="435B7F31" w14:textId="0910D755" w:rsidR="00294AA0" w:rsidRDefault="00294AA0">
      <w:pPr>
        <w:pStyle w:val="TOC1"/>
        <w:tabs>
          <w:tab w:val="right" w:leader="dot" w:pos="9627"/>
        </w:tabs>
        <w:rPr>
          <w:rFonts w:asciiTheme="minorHAnsi" w:eastAsiaTheme="minorEastAsia" w:hAnsiTheme="minorHAnsi" w:cstheme="minorBidi"/>
          <w:noProof/>
          <w:lang w:val="en-US"/>
        </w:rPr>
      </w:pPr>
      <w:hyperlink w:anchor="_Toc41333460" w:history="1">
        <w:r w:rsidRPr="009676FA">
          <w:rPr>
            <w:rStyle w:val="Hyperlink"/>
            <w:noProof/>
          </w:rPr>
          <w:t>Working Environments</w:t>
        </w:r>
        <w:r>
          <w:rPr>
            <w:noProof/>
            <w:webHidden/>
          </w:rPr>
          <w:tab/>
        </w:r>
        <w:r>
          <w:rPr>
            <w:noProof/>
            <w:webHidden/>
          </w:rPr>
          <w:fldChar w:fldCharType="begin"/>
        </w:r>
        <w:r>
          <w:rPr>
            <w:noProof/>
            <w:webHidden/>
          </w:rPr>
          <w:instrText xml:space="preserve"> PAGEREF _Toc41333460 \h </w:instrText>
        </w:r>
        <w:r>
          <w:rPr>
            <w:noProof/>
            <w:webHidden/>
          </w:rPr>
        </w:r>
        <w:r>
          <w:rPr>
            <w:noProof/>
            <w:webHidden/>
          </w:rPr>
          <w:fldChar w:fldCharType="separate"/>
        </w:r>
        <w:r>
          <w:rPr>
            <w:noProof/>
            <w:webHidden/>
          </w:rPr>
          <w:t>4</w:t>
        </w:r>
        <w:r>
          <w:rPr>
            <w:noProof/>
            <w:webHidden/>
          </w:rPr>
          <w:fldChar w:fldCharType="end"/>
        </w:r>
      </w:hyperlink>
    </w:p>
    <w:p w14:paraId="282B6221" w14:textId="454DB53A" w:rsidR="00294AA0" w:rsidRDefault="00294AA0">
      <w:pPr>
        <w:pStyle w:val="TOC1"/>
        <w:tabs>
          <w:tab w:val="right" w:leader="dot" w:pos="9627"/>
        </w:tabs>
        <w:rPr>
          <w:rFonts w:asciiTheme="minorHAnsi" w:eastAsiaTheme="minorEastAsia" w:hAnsiTheme="minorHAnsi" w:cstheme="minorBidi"/>
          <w:noProof/>
          <w:lang w:val="en-US"/>
        </w:rPr>
      </w:pPr>
      <w:hyperlink w:anchor="_Toc41333461" w:history="1">
        <w:r w:rsidRPr="009676FA">
          <w:rPr>
            <w:rStyle w:val="Hyperlink"/>
            <w:noProof/>
          </w:rPr>
          <w:t>Product Architecture</w:t>
        </w:r>
        <w:r>
          <w:rPr>
            <w:noProof/>
            <w:webHidden/>
          </w:rPr>
          <w:tab/>
        </w:r>
        <w:r>
          <w:rPr>
            <w:noProof/>
            <w:webHidden/>
          </w:rPr>
          <w:fldChar w:fldCharType="begin"/>
        </w:r>
        <w:r>
          <w:rPr>
            <w:noProof/>
            <w:webHidden/>
          </w:rPr>
          <w:instrText xml:space="preserve"> PAGEREF _Toc41333461 \h </w:instrText>
        </w:r>
        <w:r>
          <w:rPr>
            <w:noProof/>
            <w:webHidden/>
          </w:rPr>
        </w:r>
        <w:r>
          <w:rPr>
            <w:noProof/>
            <w:webHidden/>
          </w:rPr>
          <w:fldChar w:fldCharType="separate"/>
        </w:r>
        <w:r>
          <w:rPr>
            <w:noProof/>
            <w:webHidden/>
          </w:rPr>
          <w:t>5</w:t>
        </w:r>
        <w:r>
          <w:rPr>
            <w:noProof/>
            <w:webHidden/>
          </w:rPr>
          <w:fldChar w:fldCharType="end"/>
        </w:r>
      </w:hyperlink>
    </w:p>
    <w:p w14:paraId="236051F9" w14:textId="652D8D07" w:rsidR="00294AA0" w:rsidRDefault="00294AA0">
      <w:pPr>
        <w:pStyle w:val="TOC1"/>
        <w:tabs>
          <w:tab w:val="right" w:leader="dot" w:pos="9627"/>
        </w:tabs>
        <w:rPr>
          <w:rFonts w:asciiTheme="minorHAnsi" w:eastAsiaTheme="minorEastAsia" w:hAnsiTheme="minorHAnsi" w:cstheme="minorBidi"/>
          <w:noProof/>
          <w:lang w:val="en-US"/>
        </w:rPr>
      </w:pPr>
      <w:hyperlink w:anchor="_Toc41333462" w:history="1">
        <w:r w:rsidRPr="009676FA">
          <w:rPr>
            <w:rStyle w:val="Hyperlink"/>
            <w:noProof/>
          </w:rPr>
          <w:t>Technologies</w:t>
        </w:r>
        <w:r>
          <w:rPr>
            <w:noProof/>
            <w:webHidden/>
          </w:rPr>
          <w:tab/>
        </w:r>
        <w:r>
          <w:rPr>
            <w:noProof/>
            <w:webHidden/>
          </w:rPr>
          <w:fldChar w:fldCharType="begin"/>
        </w:r>
        <w:r>
          <w:rPr>
            <w:noProof/>
            <w:webHidden/>
          </w:rPr>
          <w:instrText xml:space="preserve"> PAGEREF _Toc41333462 \h </w:instrText>
        </w:r>
        <w:r>
          <w:rPr>
            <w:noProof/>
            <w:webHidden/>
          </w:rPr>
        </w:r>
        <w:r>
          <w:rPr>
            <w:noProof/>
            <w:webHidden/>
          </w:rPr>
          <w:fldChar w:fldCharType="separate"/>
        </w:r>
        <w:r>
          <w:rPr>
            <w:noProof/>
            <w:webHidden/>
          </w:rPr>
          <w:t>5</w:t>
        </w:r>
        <w:r>
          <w:rPr>
            <w:noProof/>
            <w:webHidden/>
          </w:rPr>
          <w:fldChar w:fldCharType="end"/>
        </w:r>
      </w:hyperlink>
    </w:p>
    <w:p w14:paraId="413589F6" w14:textId="4D222305" w:rsidR="00294AA0" w:rsidRDefault="00294AA0">
      <w:pPr>
        <w:pStyle w:val="TOC1"/>
        <w:tabs>
          <w:tab w:val="right" w:leader="dot" w:pos="9627"/>
        </w:tabs>
        <w:rPr>
          <w:rFonts w:asciiTheme="minorHAnsi" w:eastAsiaTheme="minorEastAsia" w:hAnsiTheme="minorHAnsi" w:cstheme="minorBidi"/>
          <w:noProof/>
          <w:lang w:val="en-US"/>
        </w:rPr>
      </w:pPr>
      <w:hyperlink w:anchor="_Toc41333463" w:history="1">
        <w:r w:rsidRPr="009676FA">
          <w:rPr>
            <w:rStyle w:val="Hyperlink"/>
            <w:noProof/>
          </w:rPr>
          <w:t>Database Relationship</w:t>
        </w:r>
        <w:r>
          <w:rPr>
            <w:noProof/>
            <w:webHidden/>
          </w:rPr>
          <w:tab/>
        </w:r>
        <w:r>
          <w:rPr>
            <w:noProof/>
            <w:webHidden/>
          </w:rPr>
          <w:fldChar w:fldCharType="begin"/>
        </w:r>
        <w:r>
          <w:rPr>
            <w:noProof/>
            <w:webHidden/>
          </w:rPr>
          <w:instrText xml:space="preserve"> PAGEREF _Toc41333463 \h </w:instrText>
        </w:r>
        <w:r>
          <w:rPr>
            <w:noProof/>
            <w:webHidden/>
          </w:rPr>
        </w:r>
        <w:r>
          <w:rPr>
            <w:noProof/>
            <w:webHidden/>
          </w:rPr>
          <w:fldChar w:fldCharType="separate"/>
        </w:r>
        <w:r>
          <w:rPr>
            <w:noProof/>
            <w:webHidden/>
          </w:rPr>
          <w:t>5</w:t>
        </w:r>
        <w:r>
          <w:rPr>
            <w:noProof/>
            <w:webHidden/>
          </w:rPr>
          <w:fldChar w:fldCharType="end"/>
        </w:r>
      </w:hyperlink>
    </w:p>
    <w:p w14:paraId="3DFA674D" w14:textId="2860635E" w:rsidR="00294AA0" w:rsidRDefault="00294AA0">
      <w:pPr>
        <w:pStyle w:val="TOC1"/>
        <w:tabs>
          <w:tab w:val="right" w:leader="dot" w:pos="9627"/>
        </w:tabs>
        <w:rPr>
          <w:rFonts w:asciiTheme="minorHAnsi" w:eastAsiaTheme="minorEastAsia" w:hAnsiTheme="minorHAnsi" w:cstheme="minorBidi"/>
          <w:noProof/>
          <w:lang w:val="en-US"/>
        </w:rPr>
      </w:pPr>
      <w:hyperlink w:anchor="_Toc41333464" w:history="1">
        <w:r w:rsidRPr="009676FA">
          <w:rPr>
            <w:rStyle w:val="Hyperlink"/>
            <w:noProof/>
          </w:rPr>
          <w:t>Assignment Descriptions</w:t>
        </w:r>
        <w:r>
          <w:rPr>
            <w:noProof/>
            <w:webHidden/>
          </w:rPr>
          <w:tab/>
        </w:r>
        <w:r>
          <w:rPr>
            <w:noProof/>
            <w:webHidden/>
          </w:rPr>
          <w:fldChar w:fldCharType="begin"/>
        </w:r>
        <w:r>
          <w:rPr>
            <w:noProof/>
            <w:webHidden/>
          </w:rPr>
          <w:instrText xml:space="preserve"> PAGEREF _Toc41333464 \h </w:instrText>
        </w:r>
        <w:r>
          <w:rPr>
            <w:noProof/>
            <w:webHidden/>
          </w:rPr>
        </w:r>
        <w:r>
          <w:rPr>
            <w:noProof/>
            <w:webHidden/>
          </w:rPr>
          <w:fldChar w:fldCharType="separate"/>
        </w:r>
        <w:r>
          <w:rPr>
            <w:noProof/>
            <w:webHidden/>
          </w:rPr>
          <w:t>7</w:t>
        </w:r>
        <w:r>
          <w:rPr>
            <w:noProof/>
            <w:webHidden/>
          </w:rPr>
          <w:fldChar w:fldCharType="end"/>
        </w:r>
      </w:hyperlink>
    </w:p>
    <w:p w14:paraId="4A59D302" w14:textId="465D8C9C" w:rsidR="00294AA0" w:rsidRDefault="00294AA0">
      <w:pPr>
        <w:pStyle w:val="TOC1"/>
        <w:tabs>
          <w:tab w:val="right" w:leader="dot" w:pos="9627"/>
        </w:tabs>
        <w:rPr>
          <w:rFonts w:asciiTheme="minorHAnsi" w:eastAsiaTheme="minorEastAsia" w:hAnsiTheme="minorHAnsi" w:cstheme="minorBidi"/>
          <w:noProof/>
          <w:lang w:val="en-US"/>
        </w:rPr>
      </w:pPr>
      <w:hyperlink w:anchor="_Toc41333465" w:history="1">
        <w:r w:rsidRPr="009676FA">
          <w:rPr>
            <w:rStyle w:val="Hyperlink"/>
            <w:noProof/>
          </w:rPr>
          <w:t>Descriptions and Guidelines:</w:t>
        </w:r>
        <w:r>
          <w:rPr>
            <w:noProof/>
            <w:webHidden/>
          </w:rPr>
          <w:tab/>
        </w:r>
        <w:r>
          <w:rPr>
            <w:noProof/>
            <w:webHidden/>
          </w:rPr>
          <w:fldChar w:fldCharType="begin"/>
        </w:r>
        <w:r>
          <w:rPr>
            <w:noProof/>
            <w:webHidden/>
          </w:rPr>
          <w:instrText xml:space="preserve"> PAGEREF _Toc41333465 \h </w:instrText>
        </w:r>
        <w:r>
          <w:rPr>
            <w:noProof/>
            <w:webHidden/>
          </w:rPr>
        </w:r>
        <w:r>
          <w:rPr>
            <w:noProof/>
            <w:webHidden/>
          </w:rPr>
          <w:fldChar w:fldCharType="separate"/>
        </w:r>
        <w:r>
          <w:rPr>
            <w:noProof/>
            <w:webHidden/>
          </w:rPr>
          <w:t>10</w:t>
        </w:r>
        <w:r>
          <w:rPr>
            <w:noProof/>
            <w:webHidden/>
          </w:rPr>
          <w:fldChar w:fldCharType="end"/>
        </w:r>
      </w:hyperlink>
    </w:p>
    <w:p w14:paraId="35405529" w14:textId="4D72015E" w:rsidR="002F3B39" w:rsidRPr="007355B1" w:rsidRDefault="0071125A">
      <w:pPr>
        <w:rPr>
          <w:rFonts w:cs="Arial"/>
        </w:rPr>
      </w:pPr>
      <w:r>
        <w:rPr>
          <w:rFonts w:cs="Arial"/>
        </w:rPr>
        <w:fldChar w:fldCharType="end"/>
      </w:r>
    </w:p>
    <w:p w14:paraId="000FCC68" w14:textId="77777777" w:rsidR="00DA3871" w:rsidRPr="007355B1" w:rsidRDefault="00DA3871">
      <w:pPr>
        <w:rPr>
          <w:rFonts w:cs="Arial"/>
        </w:rPr>
      </w:pPr>
    </w:p>
    <w:p w14:paraId="79216255" w14:textId="77777777" w:rsidR="00DA3871" w:rsidRPr="007355B1" w:rsidRDefault="00DA3871">
      <w:pPr>
        <w:rPr>
          <w:rFonts w:cs="Arial"/>
        </w:rPr>
      </w:pPr>
    </w:p>
    <w:p w14:paraId="10C64BB2" w14:textId="77777777" w:rsidR="00DA3871" w:rsidRPr="007355B1" w:rsidRDefault="00DA3871" w:rsidP="00DA3871">
      <w:pPr>
        <w:tabs>
          <w:tab w:val="left" w:pos="8070"/>
        </w:tabs>
        <w:rPr>
          <w:rFonts w:cs="Arial"/>
        </w:rPr>
      </w:pPr>
      <w:r w:rsidRPr="007355B1">
        <w:rPr>
          <w:rFonts w:cs="Arial"/>
        </w:rPr>
        <w:tab/>
      </w:r>
    </w:p>
    <w:p w14:paraId="2252B3AC" w14:textId="77777777" w:rsidR="005940DB" w:rsidRDefault="005940DB" w:rsidP="007A5F82">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D01CEC" w:rsidRPr="00475B9E" w14:paraId="411E5CF4" w14:textId="77777777" w:rsidTr="00B43987">
        <w:trPr>
          <w:trHeight w:val="1331"/>
        </w:trPr>
        <w:tc>
          <w:tcPr>
            <w:tcW w:w="3408" w:type="dxa"/>
            <w:vAlign w:val="center"/>
          </w:tcPr>
          <w:p w14:paraId="59C39650" w14:textId="4FACFFEE" w:rsidR="00D01CEC" w:rsidRPr="00B43987" w:rsidRDefault="00B43987" w:rsidP="00B43987">
            <w:pPr>
              <w:jc w:val="center"/>
              <w:rPr>
                <w:rFonts w:ascii="Candara" w:hAnsi="Candara"/>
                <w:lang w:val="en-GB"/>
              </w:rPr>
            </w:pPr>
            <w:r>
              <w:rPr>
                <w:noProof/>
                <w:lang w:val="en-US"/>
              </w:rPr>
              <w:lastRenderedPageBreak/>
              <w:drawing>
                <wp:inline distT="0" distB="0" distL="0" distR="0" wp14:anchorId="3AE333E3" wp14:editId="394A70EB">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3F6A6A2E" w14:textId="12CD8BD8" w:rsidR="00D01CEC" w:rsidRPr="00AA5082" w:rsidRDefault="00D01CEC" w:rsidP="000D1110">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E75CA7">
              <w:rPr>
                <w:rFonts w:cs="Arial"/>
                <w:b/>
                <w:color w:val="FFFFFF" w:themeColor="background1"/>
                <w:sz w:val="20"/>
                <w:szCs w:val="24"/>
              </w:rPr>
              <w:t>J</w:t>
            </w:r>
            <w:r w:rsidR="00DA0F37">
              <w:rPr>
                <w:rFonts w:cs="Arial"/>
                <w:b/>
                <w:color w:val="FFFFFF" w:themeColor="background1"/>
                <w:sz w:val="20"/>
                <w:szCs w:val="24"/>
              </w:rPr>
              <w:t>SFW.L.</w:t>
            </w:r>
            <w:r w:rsidR="00F73F25">
              <w:rPr>
                <w:rFonts w:cs="Arial"/>
                <w:b/>
                <w:color w:val="FFFFFF" w:themeColor="background1"/>
                <w:sz w:val="20"/>
                <w:szCs w:val="24"/>
                <w:lang w:val="en-US"/>
              </w:rPr>
              <w:t>L</w:t>
            </w:r>
            <w:bookmarkStart w:id="0" w:name="_GoBack"/>
            <w:bookmarkEnd w:id="0"/>
            <w:r w:rsidR="00DA0F37">
              <w:rPr>
                <w:rFonts w:cs="Arial"/>
                <w:b/>
                <w:color w:val="FFFFFF" w:themeColor="background1"/>
                <w:sz w:val="20"/>
                <w:szCs w:val="24"/>
              </w:rPr>
              <w:t>10</w:t>
            </w:r>
            <w:r w:rsidR="006D2006">
              <w:rPr>
                <w:rFonts w:cs="Arial"/>
                <w:b/>
                <w:color w:val="FFFFFF" w:themeColor="background1"/>
                <w:sz w:val="20"/>
                <w:szCs w:val="24"/>
                <w:lang w:val="en-US"/>
              </w:rPr>
              <w:t>3</w:t>
            </w:r>
            <w:r w:rsidR="00AA5082">
              <w:rPr>
                <w:rFonts w:cs="Arial"/>
                <w:b/>
                <w:color w:val="FFFFFF" w:themeColor="background1"/>
                <w:sz w:val="20"/>
                <w:szCs w:val="24"/>
                <w:lang w:val="en-GB"/>
              </w:rPr>
              <w:t xml:space="preserve"> (</w:t>
            </w:r>
            <w:r w:rsidR="00F70CBD">
              <w:rPr>
                <w:rFonts w:cs="Arial"/>
                <w:b/>
                <w:color w:val="FFFFFF" w:themeColor="background1"/>
                <w:sz w:val="20"/>
                <w:szCs w:val="24"/>
                <w:lang w:val="en-GB"/>
              </w:rPr>
              <w:t>Blogs</w:t>
            </w:r>
            <w:r w:rsidR="00AA5082">
              <w:rPr>
                <w:rFonts w:cs="Arial"/>
                <w:b/>
                <w:color w:val="FFFFFF" w:themeColor="background1"/>
                <w:sz w:val="20"/>
                <w:szCs w:val="24"/>
                <w:lang w:val="en-GB"/>
              </w:rPr>
              <w:t>)</w:t>
            </w:r>
          </w:p>
          <w:p w14:paraId="70784EDC" w14:textId="7A09EFAF" w:rsidR="00D01CEC" w:rsidRPr="00EF3F1B" w:rsidRDefault="003A5B81" w:rsidP="000D1110">
            <w:pPr>
              <w:spacing w:after="120"/>
              <w:rPr>
                <w:rFonts w:cs="Arial"/>
                <w:b/>
                <w:color w:val="FFFFFF" w:themeColor="background1"/>
                <w:sz w:val="20"/>
                <w:szCs w:val="24"/>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t>LONG</w:t>
            </w:r>
          </w:p>
          <w:p w14:paraId="52763A31" w14:textId="6852301E" w:rsidR="00D01CEC" w:rsidRPr="00264F53" w:rsidRDefault="00D01CEC" w:rsidP="000D1110">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A42E9B">
              <w:rPr>
                <w:rFonts w:cs="Arial"/>
                <w:b/>
                <w:color w:val="FFFFFF" w:themeColor="background1"/>
                <w:sz w:val="20"/>
                <w:szCs w:val="24"/>
                <w:lang w:val="en-GB"/>
              </w:rPr>
              <w:t>N/A</w:t>
            </w:r>
          </w:p>
          <w:p w14:paraId="1CA355C6" w14:textId="1FB7093C" w:rsidR="00D01CEC" w:rsidRPr="0025607C" w:rsidRDefault="00D01CEC" w:rsidP="000D1110">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290C42">
              <w:rPr>
                <w:rFonts w:cs="Arial"/>
                <w:b/>
                <w:color w:val="FFFFFF" w:themeColor="background1"/>
                <w:sz w:val="20"/>
                <w:szCs w:val="24"/>
                <w:lang w:val="en-GB"/>
              </w:rPr>
              <w:t>360</w:t>
            </w:r>
            <w:r w:rsidRPr="00EF3F1B">
              <w:rPr>
                <w:rFonts w:cs="Arial"/>
                <w:b/>
                <w:color w:val="FFFFFF" w:themeColor="background1"/>
                <w:sz w:val="20"/>
                <w:szCs w:val="24"/>
              </w:rPr>
              <w:t xml:space="preserve"> MINUTES</w:t>
            </w:r>
          </w:p>
        </w:tc>
      </w:tr>
    </w:tbl>
    <w:p w14:paraId="44E0D62E" w14:textId="77777777" w:rsidR="007A5F82" w:rsidRPr="0033097A" w:rsidRDefault="007A5F82" w:rsidP="007A5F82">
      <w:pPr>
        <w:rPr>
          <w:rFonts w:cs="Arial"/>
          <w:color w:val="0070C0"/>
          <w:sz w:val="8"/>
        </w:rPr>
      </w:pPr>
    </w:p>
    <w:p w14:paraId="29E14FAC" w14:textId="53F17AE6" w:rsidR="00D01E14" w:rsidRPr="00B04537" w:rsidRDefault="00D01E14" w:rsidP="000E3209">
      <w:pPr>
        <w:pStyle w:val="Heading1"/>
        <w:spacing w:before="120" w:after="0" w:line="288" w:lineRule="auto"/>
        <w:jc w:val="both"/>
      </w:pPr>
      <w:bookmarkStart w:id="1" w:name="_Toc41333458"/>
      <w:r w:rsidRPr="00B04537">
        <w:rPr>
          <w:rStyle w:val="FAStyleChar"/>
          <w:b/>
          <w:sz w:val="26"/>
          <w:u w:val="none"/>
        </w:rPr>
        <w:t>Objective</w:t>
      </w:r>
      <w:r w:rsidR="00B04537" w:rsidRPr="00B04537">
        <w:rPr>
          <w:rStyle w:val="FAStyleChar"/>
          <w:b/>
          <w:sz w:val="26"/>
          <w:u w:val="none"/>
        </w:rPr>
        <w:t>s</w:t>
      </w:r>
      <w:bookmarkEnd w:id="1"/>
      <w:r w:rsidR="0042616B" w:rsidRPr="00B04537">
        <w:tab/>
      </w:r>
    </w:p>
    <w:p w14:paraId="35504BB2" w14:textId="351542B6" w:rsidR="00D01E14" w:rsidRPr="00B04537" w:rsidRDefault="00CD2AB8" w:rsidP="000E3209">
      <w:pPr>
        <w:spacing w:before="120" w:after="0" w:line="288" w:lineRule="auto"/>
        <w:jc w:val="both"/>
        <w:rPr>
          <w:rFonts w:cs="Arial"/>
          <w:sz w:val="20"/>
          <w:szCs w:val="20"/>
          <w:lang w:val="en-US"/>
        </w:rPr>
      </w:pPr>
      <w:r w:rsidRPr="00B04537">
        <w:rPr>
          <w:rFonts w:cs="Arial"/>
          <w:sz w:val="20"/>
          <w:szCs w:val="20"/>
          <w:lang w:val="en-US"/>
        </w:rPr>
        <w:t>After finish</w:t>
      </w:r>
      <w:r w:rsidR="009F45F2" w:rsidRPr="00B04537">
        <w:rPr>
          <w:rFonts w:cs="Arial"/>
          <w:sz w:val="20"/>
          <w:szCs w:val="20"/>
          <w:lang w:val="en-US"/>
        </w:rPr>
        <w:t xml:space="preserve">ing the following exercises, </w:t>
      </w:r>
      <w:r w:rsidRPr="00B04537">
        <w:rPr>
          <w:rFonts w:cs="Arial"/>
          <w:sz w:val="20"/>
          <w:szCs w:val="20"/>
          <w:lang w:val="en-US"/>
        </w:rPr>
        <w:t xml:space="preserve">trainees </w:t>
      </w:r>
      <w:r w:rsidR="009606F5" w:rsidRPr="00B04537">
        <w:rPr>
          <w:rFonts w:cs="Arial"/>
          <w:sz w:val="20"/>
          <w:szCs w:val="20"/>
          <w:lang w:val="en-US"/>
        </w:rPr>
        <w:t>will:</w:t>
      </w:r>
    </w:p>
    <w:p w14:paraId="79EDE307" w14:textId="1FCC6AB0" w:rsidR="0065392D" w:rsidRPr="00854106" w:rsidRDefault="0065392D" w:rsidP="0065392D">
      <w:pPr>
        <w:pStyle w:val="ListParagraph"/>
      </w:pPr>
      <w:r w:rsidRPr="00854106">
        <w:t xml:space="preserve">Understand </w:t>
      </w:r>
      <w:r w:rsidR="00317484">
        <w:t>Spring Core (IoC, DI)</w:t>
      </w:r>
    </w:p>
    <w:p w14:paraId="55A71DF4" w14:textId="51508A60" w:rsidR="003A78EE" w:rsidRDefault="003A78EE" w:rsidP="00335752">
      <w:pPr>
        <w:pStyle w:val="ListParagraph"/>
      </w:pPr>
      <w:r>
        <w:t xml:space="preserve">Practice </w:t>
      </w:r>
      <w:r w:rsidR="00715122">
        <w:t xml:space="preserve">with </w:t>
      </w:r>
      <w:r>
        <w:t>JDBC Templates to connect database in spring</w:t>
      </w:r>
    </w:p>
    <w:p w14:paraId="0734F26F" w14:textId="02E2DC59" w:rsidR="003A78EE" w:rsidRDefault="00374AEE" w:rsidP="00335752">
      <w:pPr>
        <w:pStyle w:val="ListParagraph"/>
      </w:pPr>
      <w:r>
        <w:t>U</w:t>
      </w:r>
      <w:r w:rsidR="003A78EE">
        <w:t>se JPA for object-relational mapping</w:t>
      </w:r>
    </w:p>
    <w:p w14:paraId="1E14BCFB" w14:textId="33AB650E" w:rsidR="003A78EE" w:rsidRDefault="00715122" w:rsidP="00335752">
      <w:pPr>
        <w:pStyle w:val="ListParagraph"/>
      </w:pPr>
      <w:r>
        <w:t>Practice with</w:t>
      </w:r>
      <w:r w:rsidR="003A78EE">
        <w:t xml:space="preserve"> the Spring MVC framework architecture</w:t>
      </w:r>
    </w:p>
    <w:p w14:paraId="2A49C821" w14:textId="59253A7D" w:rsidR="0065392D" w:rsidRDefault="0065392D" w:rsidP="0065392D">
      <w:pPr>
        <w:pStyle w:val="ListParagraph"/>
      </w:pPr>
      <w:r w:rsidRPr="00854106">
        <w:t>Know how to write a Web applica</w:t>
      </w:r>
      <w:r>
        <w:t xml:space="preserve">tion with Spring  MVC Framework and </w:t>
      </w:r>
      <w:r w:rsidR="00125B2B">
        <w:t xml:space="preserve">Spring Data </w:t>
      </w:r>
      <w:r>
        <w:t>JPA</w:t>
      </w:r>
    </w:p>
    <w:p w14:paraId="0441C586" w14:textId="4D46684F" w:rsidR="00961897" w:rsidRPr="00961897" w:rsidRDefault="00961897" w:rsidP="00961897">
      <w:pPr>
        <w:pStyle w:val="ListParagraph"/>
      </w:pPr>
      <w:r>
        <w:t>Know how to write a Web application with Spring Security</w:t>
      </w:r>
    </w:p>
    <w:p w14:paraId="3247C196" w14:textId="78291A8F" w:rsidR="002E7A3B" w:rsidRPr="002E7A3B" w:rsidRDefault="002E7A3B" w:rsidP="002E7A3B">
      <w:pPr>
        <w:pStyle w:val="Heading1"/>
        <w:spacing w:before="120" w:after="0" w:line="288" w:lineRule="auto"/>
        <w:jc w:val="both"/>
        <w:rPr>
          <w:rStyle w:val="FAStyleChar"/>
          <w:b/>
          <w:sz w:val="26"/>
          <w:u w:val="none"/>
        </w:rPr>
      </w:pPr>
      <w:bookmarkStart w:id="2" w:name="_Toc41333459"/>
      <w:r w:rsidRPr="002E7A3B">
        <w:rPr>
          <w:rStyle w:val="FAStyleChar"/>
          <w:b/>
          <w:sz w:val="26"/>
          <w:u w:val="none"/>
        </w:rPr>
        <w:t>Business needs</w:t>
      </w:r>
      <w:bookmarkEnd w:id="2"/>
    </w:p>
    <w:p w14:paraId="7D8FB3C3" w14:textId="7F9A843C" w:rsidR="003707A9" w:rsidRDefault="003707A9" w:rsidP="00FE38D5">
      <w:pPr>
        <w:pStyle w:val="NormalWeb"/>
        <w:shd w:val="clear" w:color="auto" w:fill="FFFFFF"/>
        <w:spacing w:before="120" w:beforeAutospacing="0" w:after="0" w:afterAutospacing="0" w:line="312" w:lineRule="auto"/>
        <w:jc w:val="both"/>
        <w:rPr>
          <w:rFonts w:ascii="Arial" w:hAnsi="Arial" w:cs="Arial"/>
          <w:color w:val="252525"/>
          <w:sz w:val="20"/>
          <w:szCs w:val="20"/>
        </w:rPr>
      </w:pPr>
      <w:r w:rsidRPr="003707A9">
        <w:rPr>
          <w:rFonts w:ascii="Arial" w:hAnsi="Arial" w:cs="Arial"/>
          <w:color w:val="252525"/>
          <w:sz w:val="20"/>
          <w:szCs w:val="20"/>
        </w:rPr>
        <w:t>Create a Web application based on HTML, CSS, JavaScript, Ajax, Servlet, JSP, Spring framework</w:t>
      </w:r>
    </w:p>
    <w:p w14:paraId="21C77159" w14:textId="77777777" w:rsidR="00FE38D5" w:rsidRPr="00FE38D5" w:rsidRDefault="00FE38D5" w:rsidP="00FE38D5">
      <w:pPr>
        <w:pStyle w:val="NormalWeb"/>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blog system that we are going to develop is a single user system. The owner of the system will be able to perform the following actions:</w:t>
      </w:r>
    </w:p>
    <w:p w14:paraId="7B5438BF"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Login and logout</w:t>
      </w:r>
    </w:p>
    <w:p w14:paraId="6911FA49"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Create, update and delete posts</w:t>
      </w:r>
    </w:p>
    <w:p w14:paraId="71BBA8F2"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Published, unpublished and archive posts</w:t>
      </w:r>
    </w:p>
    <w:p w14:paraId="474D315E"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Approve and delete comments</w:t>
      </w:r>
    </w:p>
    <w:p w14:paraId="776BBAE3" w14:textId="77777777" w:rsidR="00FE38D5" w:rsidRPr="00FE38D5" w:rsidRDefault="00FE38D5" w:rsidP="00FE38D5">
      <w:pPr>
        <w:pStyle w:val="NormalWeb"/>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All other users are guest users who can perform the following actions:</w:t>
      </w:r>
    </w:p>
    <w:p w14:paraId="7AED8B33"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Read posts</w:t>
      </w:r>
    </w:p>
    <w:p w14:paraId="060223BC"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Create comments</w:t>
      </w:r>
    </w:p>
    <w:p w14:paraId="1B218EAF" w14:textId="77777777" w:rsidR="00FE38D5" w:rsidRPr="00FE38D5" w:rsidRDefault="00FE38D5" w:rsidP="00FE38D5">
      <w:pPr>
        <w:pStyle w:val="NormalWeb"/>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Additional Requirements for this system include:</w:t>
      </w:r>
    </w:p>
    <w:p w14:paraId="716B8991"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homepage of the system should display a list of the most recent posts.</w:t>
      </w:r>
    </w:p>
    <w:p w14:paraId="45897025"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If a page contains more than 10 posts, they should be displayed in pages.</w:t>
      </w:r>
    </w:p>
    <w:p w14:paraId="44A007A5"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system should display a post together with its comments.</w:t>
      </w:r>
    </w:p>
    <w:p w14:paraId="4A52145D"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system should be able to list posts with a specified tag.</w:t>
      </w:r>
    </w:p>
    <w:p w14:paraId="49E4224E" w14:textId="77777777" w:rsidR="00FE38D5"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system should show a cloud of tags indicating their use frequencies.</w:t>
      </w:r>
    </w:p>
    <w:p w14:paraId="22EDA49A" w14:textId="291B4989" w:rsidR="00752F3E" w:rsidRPr="00FE38D5" w:rsidRDefault="00FE38D5" w:rsidP="00F3713D">
      <w:pPr>
        <w:pStyle w:val="NormalWeb"/>
        <w:numPr>
          <w:ilvl w:val="0"/>
          <w:numId w:val="6"/>
        </w:numPr>
        <w:shd w:val="clear" w:color="auto" w:fill="FFFFFF"/>
        <w:spacing w:before="120" w:beforeAutospacing="0" w:after="0" w:afterAutospacing="0" w:line="312" w:lineRule="auto"/>
        <w:jc w:val="both"/>
        <w:rPr>
          <w:rFonts w:ascii="Arial" w:hAnsi="Arial" w:cs="Arial"/>
          <w:color w:val="252525"/>
          <w:sz w:val="20"/>
          <w:szCs w:val="20"/>
        </w:rPr>
      </w:pPr>
      <w:r w:rsidRPr="00FE38D5">
        <w:rPr>
          <w:rFonts w:ascii="Arial" w:hAnsi="Arial" w:cs="Arial"/>
          <w:color w:val="252525"/>
          <w:sz w:val="20"/>
          <w:szCs w:val="20"/>
        </w:rPr>
        <w:t>The system should show a list of most recent comments.</w:t>
      </w:r>
    </w:p>
    <w:p w14:paraId="4C623DDC" w14:textId="4169B28B" w:rsidR="00B82AF9" w:rsidRPr="00B04537" w:rsidRDefault="00957BE1" w:rsidP="000E3209">
      <w:pPr>
        <w:pStyle w:val="Heading1"/>
        <w:spacing w:before="120" w:after="0" w:line="288" w:lineRule="auto"/>
        <w:jc w:val="both"/>
      </w:pPr>
      <w:bookmarkStart w:id="3" w:name="_Toc41333460"/>
      <w:r w:rsidRPr="00B04537">
        <w:t>Working Environments</w:t>
      </w:r>
      <w:bookmarkEnd w:id="3"/>
    </w:p>
    <w:p w14:paraId="6D50FCB3" w14:textId="7E8EF044" w:rsidR="00164690" w:rsidRPr="00B04537" w:rsidRDefault="00EB331F" w:rsidP="001F2B7A">
      <w:pPr>
        <w:pStyle w:val="ListParagraph"/>
      </w:pPr>
      <w:r w:rsidRPr="00B04537">
        <w:t>JDK 1.8</w:t>
      </w:r>
      <w:r w:rsidR="002C550C" w:rsidRPr="00B04537">
        <w:rPr>
          <w:lang w:val="vi-VN"/>
        </w:rPr>
        <w:t xml:space="preserve"> +</w:t>
      </w:r>
    </w:p>
    <w:p w14:paraId="487E6B49" w14:textId="7DFFB893" w:rsidR="00777DD2" w:rsidRPr="00B04537" w:rsidRDefault="00164690" w:rsidP="001F2B7A">
      <w:pPr>
        <w:pStyle w:val="ListParagraph"/>
        <w:rPr>
          <w:lang w:val="vi-VN"/>
        </w:rPr>
      </w:pPr>
      <w:r w:rsidRPr="00B04537">
        <w:t>Maven</w:t>
      </w:r>
      <w:r w:rsidRPr="00B04537">
        <w:rPr>
          <w:lang w:val="vi-VN"/>
        </w:rPr>
        <w:t xml:space="preserve"> 3+</w:t>
      </w:r>
    </w:p>
    <w:p w14:paraId="288D25D2" w14:textId="77777777" w:rsidR="00777DD2" w:rsidRPr="00B04537" w:rsidRDefault="00777DD2" w:rsidP="001F2B7A">
      <w:pPr>
        <w:pStyle w:val="ListParagraph"/>
      </w:pPr>
      <w:r w:rsidRPr="00B04537">
        <w:t xml:space="preserve">Eclipse IDE or STS, </w:t>
      </w:r>
    </w:p>
    <w:p w14:paraId="49F09FB0" w14:textId="66F8EB83" w:rsidR="00777DD2" w:rsidRPr="00B04537" w:rsidRDefault="00777DD2" w:rsidP="001F2B7A">
      <w:pPr>
        <w:pStyle w:val="ListParagraph"/>
      </w:pPr>
      <w:r w:rsidRPr="00B04537">
        <w:lastRenderedPageBreak/>
        <w:t>MySQL DB Server</w:t>
      </w:r>
      <w:r w:rsidR="00D616AA" w:rsidRPr="00B04537">
        <w:rPr>
          <w:lang w:val="vi-VN"/>
        </w:rPr>
        <w:t>/MySQL</w:t>
      </w:r>
      <w:r w:rsidRPr="00B04537">
        <w:t xml:space="preserve">, </w:t>
      </w:r>
    </w:p>
    <w:p w14:paraId="2F2AF7D5" w14:textId="77777777" w:rsidR="00777DD2" w:rsidRPr="00B04537" w:rsidRDefault="00777DD2" w:rsidP="001F2B7A">
      <w:pPr>
        <w:pStyle w:val="ListParagraph"/>
      </w:pPr>
      <w:r w:rsidRPr="00B04537">
        <w:t xml:space="preserve">Apache TomCat 7 or later, </w:t>
      </w:r>
    </w:p>
    <w:p w14:paraId="1E727881" w14:textId="77777777" w:rsidR="00777DD2" w:rsidRPr="00B04537" w:rsidRDefault="00777DD2" w:rsidP="001F2B7A">
      <w:pPr>
        <w:pStyle w:val="ListParagraph"/>
      </w:pPr>
      <w:r w:rsidRPr="00B04537">
        <w:t>Internet connection,</w:t>
      </w:r>
    </w:p>
    <w:p w14:paraId="5658D26B" w14:textId="0CD5692B" w:rsidR="00777DD2" w:rsidRPr="0012596A" w:rsidRDefault="00777DD2" w:rsidP="000E3209">
      <w:pPr>
        <w:spacing w:before="120" w:after="0" w:line="288" w:lineRule="auto"/>
        <w:jc w:val="both"/>
        <w:rPr>
          <w:rFonts w:cs="Arial"/>
          <w:sz w:val="20"/>
        </w:rPr>
      </w:pPr>
      <w:r w:rsidRPr="0012596A">
        <w:rPr>
          <w:rFonts w:cs="Arial"/>
          <w:color w:val="252525"/>
          <w:sz w:val="20"/>
        </w:rPr>
        <w:t xml:space="preserve">Delivery: Source code, deployment and testing, reviewing </w:t>
      </w:r>
      <w:r w:rsidRPr="0012596A">
        <w:rPr>
          <w:rFonts w:cs="Arial"/>
          <w:sz w:val="20"/>
        </w:rPr>
        <w:t>evidences</w:t>
      </w:r>
      <w:r w:rsidRPr="0012596A">
        <w:rPr>
          <w:rFonts w:cs="Arial"/>
          <w:color w:val="252525"/>
          <w:sz w:val="20"/>
        </w:rPr>
        <w:t xml:space="preserve"> packaged in a compress archive.</w:t>
      </w:r>
    </w:p>
    <w:p w14:paraId="0162B400" w14:textId="10169300" w:rsidR="00745D7E" w:rsidRPr="00B04537" w:rsidRDefault="00745D7E" w:rsidP="000E3209">
      <w:pPr>
        <w:pStyle w:val="Heading1"/>
        <w:spacing w:before="120" w:after="0" w:line="288" w:lineRule="auto"/>
        <w:jc w:val="both"/>
      </w:pPr>
      <w:bookmarkStart w:id="4" w:name="_Toc41333461"/>
      <w:r w:rsidRPr="00B04537">
        <w:t>Product Architecture</w:t>
      </w:r>
      <w:bookmarkEnd w:id="4"/>
    </w:p>
    <w:p w14:paraId="2B956642" w14:textId="77777777" w:rsidR="00164690" w:rsidRPr="00B04537" w:rsidRDefault="00164690" w:rsidP="00482C08">
      <w:pPr>
        <w:spacing w:before="120" w:after="0" w:line="312" w:lineRule="auto"/>
        <w:jc w:val="both"/>
        <w:rPr>
          <w:rFonts w:cs="Arial"/>
          <w:sz w:val="20"/>
          <w:szCs w:val="20"/>
          <w:lang w:val="en-US"/>
        </w:rPr>
      </w:pPr>
      <w:r w:rsidRPr="00B04537">
        <w:rPr>
          <w:rFonts w:cs="Arial"/>
          <w:sz w:val="20"/>
          <w:szCs w:val="20"/>
          <w:lang w:val="en-US"/>
        </w:rPr>
        <w:t>Web applications are by nature distributed applications, meaning that they are programs that run on more than one computer and communicate through a network or server. Specifically, web applications are accessed with a web browser and are popular because of the ease of using the browser as a user client.</w:t>
      </w:r>
    </w:p>
    <w:p w14:paraId="1D80BE7B" w14:textId="097E47A0" w:rsidR="00164690" w:rsidRPr="00164690" w:rsidRDefault="00164690" w:rsidP="00164690">
      <w:pPr>
        <w:spacing w:before="120" w:after="120"/>
        <w:jc w:val="center"/>
        <w:rPr>
          <w:rFonts w:cs="Arial"/>
          <w:sz w:val="20"/>
          <w:szCs w:val="20"/>
          <w:lang w:val="en-US"/>
        </w:rPr>
      </w:pPr>
      <w:r w:rsidRPr="00CB6686">
        <w:rPr>
          <w:rFonts w:ascii="Candara" w:hAnsi="Candara"/>
          <w:noProof/>
          <w:color w:val="252525"/>
          <w:lang w:val="en-US"/>
        </w:rPr>
        <w:drawing>
          <wp:inline distT="0" distB="0" distL="0" distR="0" wp14:anchorId="362A2914" wp14:editId="31608772">
            <wp:extent cx="3924300" cy="2159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rotWithShape="1">
                    <a:blip r:embed="rId10">
                      <a:extLst>
                        <a:ext uri="{28A0092B-C50C-407E-A947-70E740481C1C}">
                          <a14:useLocalDpi xmlns:a14="http://schemas.microsoft.com/office/drawing/2010/main" val="0"/>
                        </a:ext>
                      </a:extLst>
                    </a:blip>
                    <a:srcRect l="2489" t="4563" r="2705" b="3232"/>
                    <a:stretch/>
                  </pic:blipFill>
                  <pic:spPr bwMode="auto">
                    <a:xfrm>
                      <a:off x="0" y="0"/>
                      <a:ext cx="392430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23D4D01A" w14:textId="77777777" w:rsidR="00102FE3" w:rsidRDefault="00102FE3" w:rsidP="00164690">
      <w:pPr>
        <w:spacing w:before="120" w:after="120"/>
        <w:jc w:val="both"/>
        <w:rPr>
          <w:rFonts w:cs="Arial"/>
          <w:sz w:val="20"/>
          <w:szCs w:val="20"/>
          <w:lang w:val="en-US"/>
        </w:rPr>
      </w:pPr>
    </w:p>
    <w:p w14:paraId="42A00618" w14:textId="15445668" w:rsidR="00745D7E" w:rsidRDefault="00164690" w:rsidP="00164690">
      <w:pPr>
        <w:spacing w:before="120" w:after="120"/>
        <w:jc w:val="both"/>
        <w:rPr>
          <w:rFonts w:cs="Arial"/>
          <w:sz w:val="20"/>
          <w:szCs w:val="20"/>
          <w:lang w:val="en-US"/>
        </w:rPr>
      </w:pPr>
      <w:r w:rsidRPr="00164690">
        <w:rPr>
          <w:rFonts w:cs="Arial"/>
          <w:sz w:val="20"/>
          <w:szCs w:val="20"/>
          <w:lang w:val="en-US"/>
        </w:rPr>
        <w:t>The product is implemented using MVC Pattern base on Spring Web MVC.</w:t>
      </w:r>
    </w:p>
    <w:p w14:paraId="515E947D" w14:textId="77777777" w:rsidR="000C26D6" w:rsidRPr="00732BCA" w:rsidRDefault="000C26D6" w:rsidP="00164690">
      <w:pPr>
        <w:spacing w:before="120" w:after="120"/>
        <w:jc w:val="both"/>
        <w:rPr>
          <w:rFonts w:cs="Arial"/>
          <w:sz w:val="6"/>
          <w:szCs w:val="20"/>
          <w:lang w:val="en-US"/>
        </w:rPr>
      </w:pPr>
    </w:p>
    <w:p w14:paraId="4D12227E" w14:textId="343FB87C" w:rsidR="00745D7E" w:rsidRPr="007F68DB" w:rsidRDefault="00CB71B5" w:rsidP="00C4365A">
      <w:pPr>
        <w:pStyle w:val="Heading1"/>
      </w:pPr>
      <w:bookmarkStart w:id="5" w:name="_Toc41333462"/>
      <w:r w:rsidRPr="007F68DB">
        <w:t>Technologies</w:t>
      </w:r>
      <w:bookmarkEnd w:id="5"/>
    </w:p>
    <w:p w14:paraId="7AB36F5C" w14:textId="77777777" w:rsidR="00164690" w:rsidRPr="006340D2" w:rsidRDefault="00164690" w:rsidP="00A530E5">
      <w:pPr>
        <w:spacing w:before="120" w:after="0" w:line="288" w:lineRule="auto"/>
        <w:rPr>
          <w:rFonts w:cs="Arial"/>
          <w:sz w:val="20"/>
          <w:lang w:val="en-US"/>
        </w:rPr>
      </w:pPr>
      <w:r w:rsidRPr="006340D2">
        <w:rPr>
          <w:rFonts w:cs="Arial"/>
          <w:sz w:val="20"/>
          <w:lang w:val="en-US"/>
        </w:rPr>
        <w:t>The product implements one or more technology:</w:t>
      </w:r>
    </w:p>
    <w:p w14:paraId="50C40DDD" w14:textId="77777777" w:rsidR="00164690" w:rsidRPr="003707A9" w:rsidRDefault="00164690" w:rsidP="00F3713D">
      <w:pPr>
        <w:pStyle w:val="ListParagraph"/>
        <w:numPr>
          <w:ilvl w:val="0"/>
          <w:numId w:val="7"/>
        </w:numPr>
        <w:spacing w:after="0"/>
        <w:rPr>
          <w:rFonts w:cs="Arial"/>
        </w:rPr>
      </w:pPr>
      <w:r w:rsidRPr="003707A9">
        <w:rPr>
          <w:rFonts w:cs="Arial"/>
        </w:rPr>
        <w:t>HTML &amp; CSS</w:t>
      </w:r>
    </w:p>
    <w:p w14:paraId="0C54B16D" w14:textId="77777777" w:rsidR="00164690" w:rsidRPr="003707A9" w:rsidRDefault="00164690" w:rsidP="00F3713D">
      <w:pPr>
        <w:pStyle w:val="ListParagraph"/>
        <w:numPr>
          <w:ilvl w:val="0"/>
          <w:numId w:val="7"/>
        </w:numPr>
        <w:spacing w:after="0"/>
        <w:rPr>
          <w:rFonts w:cs="Arial"/>
        </w:rPr>
      </w:pPr>
      <w:r w:rsidRPr="003707A9">
        <w:rPr>
          <w:rFonts w:cs="Arial"/>
        </w:rPr>
        <w:t>JavaScript &amp; Ajax</w:t>
      </w:r>
    </w:p>
    <w:p w14:paraId="282769C8" w14:textId="77777777" w:rsidR="00164690" w:rsidRPr="003707A9" w:rsidRDefault="00164690" w:rsidP="00F3713D">
      <w:pPr>
        <w:pStyle w:val="ListParagraph"/>
        <w:numPr>
          <w:ilvl w:val="0"/>
          <w:numId w:val="7"/>
        </w:numPr>
        <w:spacing w:after="0"/>
        <w:rPr>
          <w:rFonts w:cs="Arial"/>
        </w:rPr>
      </w:pPr>
      <w:r w:rsidRPr="003707A9">
        <w:rPr>
          <w:rFonts w:cs="Arial"/>
        </w:rPr>
        <w:t>MVC &amp; JSP Model</w:t>
      </w:r>
    </w:p>
    <w:p w14:paraId="39E333D9" w14:textId="496504C9" w:rsidR="002A1DF5" w:rsidRPr="00D342DB" w:rsidRDefault="00D342DB" w:rsidP="00F3713D">
      <w:pPr>
        <w:pStyle w:val="ListParagraph"/>
        <w:numPr>
          <w:ilvl w:val="0"/>
          <w:numId w:val="7"/>
        </w:numPr>
        <w:spacing w:after="0"/>
        <w:rPr>
          <w:rFonts w:cs="Arial"/>
        </w:rPr>
      </w:pPr>
      <w:r w:rsidRPr="00D342DB">
        <w:rPr>
          <w:rFonts w:cs="Arial"/>
        </w:rPr>
        <w:t>Spring Framework</w:t>
      </w:r>
      <w:r w:rsidR="00034D7A">
        <w:rPr>
          <w:rFonts w:cs="Arial"/>
        </w:rPr>
        <w:t>: IoC, Bean, SpEL,</w:t>
      </w:r>
      <w:r w:rsidRPr="00D342DB">
        <w:rPr>
          <w:rFonts w:cs="Arial"/>
        </w:rPr>
        <w:t xml:space="preserve"> Spring Data JPA, Interceptor, Validation, Spring Sercutity</w:t>
      </w:r>
      <w:r w:rsidR="00E572E6">
        <w:rPr>
          <w:rFonts w:cs="Arial"/>
        </w:rPr>
        <w:t>.</w:t>
      </w:r>
    </w:p>
    <w:p w14:paraId="6776C2D4" w14:textId="48876770" w:rsidR="00FE38D5" w:rsidRPr="003707A9" w:rsidRDefault="00FE38D5" w:rsidP="003707A9">
      <w:pPr>
        <w:pStyle w:val="Heading1"/>
      </w:pPr>
      <w:bookmarkStart w:id="6" w:name="_Toc502656064"/>
      <w:bookmarkStart w:id="7" w:name="_Toc41333463"/>
      <w:r w:rsidRPr="003707A9">
        <w:t>Database Relationship</w:t>
      </w:r>
      <w:bookmarkEnd w:id="6"/>
      <w:bookmarkEnd w:id="7"/>
    </w:p>
    <w:p w14:paraId="521D2478" w14:textId="77777777" w:rsidR="00FE38D5" w:rsidRPr="00FE38D5" w:rsidRDefault="00FE38D5" w:rsidP="003707A9">
      <w:pPr>
        <w:spacing w:before="120" w:after="0" w:line="312" w:lineRule="auto"/>
        <w:jc w:val="both"/>
        <w:rPr>
          <w:rFonts w:cs="Arial"/>
          <w:sz w:val="20"/>
          <w:szCs w:val="20"/>
          <w:lang w:val="en-US"/>
        </w:rPr>
      </w:pPr>
      <w:r w:rsidRPr="00FE38D5">
        <w:rPr>
          <w:rFonts w:cs="Arial"/>
          <w:sz w:val="20"/>
          <w:szCs w:val="20"/>
          <w:lang w:val="en-US"/>
        </w:rPr>
        <w:t>Based on the analysis of the requirements, we decide to use the following database tables to store the persistent data for our blog application:</w:t>
      </w:r>
    </w:p>
    <w:p w14:paraId="430CE72F" w14:textId="77777777" w:rsidR="00FE38D5" w:rsidRPr="00A661B7" w:rsidRDefault="00FE38D5" w:rsidP="00F3713D">
      <w:pPr>
        <w:pStyle w:val="ListParagraph"/>
        <w:numPr>
          <w:ilvl w:val="0"/>
          <w:numId w:val="8"/>
        </w:numPr>
        <w:spacing w:after="0" w:line="312" w:lineRule="auto"/>
        <w:rPr>
          <w:rFonts w:cs="Arial"/>
        </w:rPr>
      </w:pPr>
      <w:r w:rsidRPr="00A661B7">
        <w:rPr>
          <w:rFonts w:cs="Arial"/>
          <w:b/>
          <w:i/>
        </w:rPr>
        <w:t>tbl_user</w:t>
      </w:r>
      <w:r w:rsidRPr="00A661B7">
        <w:rPr>
          <w:rFonts w:cs="Arial"/>
        </w:rPr>
        <w:t> stores the user information, including username and password.</w:t>
      </w:r>
    </w:p>
    <w:p w14:paraId="610DDCE0" w14:textId="77777777" w:rsidR="00FE38D5" w:rsidRPr="00A661B7" w:rsidRDefault="00FE38D5" w:rsidP="00F3713D">
      <w:pPr>
        <w:pStyle w:val="ListParagraph"/>
        <w:numPr>
          <w:ilvl w:val="0"/>
          <w:numId w:val="8"/>
        </w:numPr>
        <w:spacing w:after="0" w:line="312" w:lineRule="auto"/>
        <w:rPr>
          <w:rFonts w:cs="Arial"/>
        </w:rPr>
      </w:pPr>
      <w:r w:rsidRPr="00A661B7">
        <w:rPr>
          <w:rFonts w:cs="Arial"/>
          <w:b/>
          <w:i/>
        </w:rPr>
        <w:t>tbl_post</w:t>
      </w:r>
      <w:r w:rsidRPr="00A661B7">
        <w:rPr>
          <w:rFonts w:cs="Arial"/>
        </w:rPr>
        <w:t> stores the blog post information. It mainly consists of the following columns:</w:t>
      </w:r>
    </w:p>
    <w:p w14:paraId="6BDF5F4E" w14:textId="77777777" w:rsidR="00FE38D5" w:rsidRPr="00A661B7" w:rsidRDefault="00FE38D5" w:rsidP="00F3713D">
      <w:pPr>
        <w:pStyle w:val="ListParagraph"/>
        <w:numPr>
          <w:ilvl w:val="0"/>
          <w:numId w:val="9"/>
        </w:numPr>
        <w:spacing w:after="0" w:line="312" w:lineRule="auto"/>
        <w:rPr>
          <w:rFonts w:cs="Arial"/>
        </w:rPr>
      </w:pPr>
      <w:r w:rsidRPr="00A661B7">
        <w:rPr>
          <w:rFonts w:cs="Arial"/>
        </w:rPr>
        <w:t>title: required, title of the post;</w:t>
      </w:r>
    </w:p>
    <w:p w14:paraId="73581CAF" w14:textId="77777777" w:rsidR="00FE38D5" w:rsidRPr="00A661B7" w:rsidRDefault="00FE38D5" w:rsidP="00F3713D">
      <w:pPr>
        <w:pStyle w:val="ListParagraph"/>
        <w:numPr>
          <w:ilvl w:val="0"/>
          <w:numId w:val="9"/>
        </w:numPr>
        <w:spacing w:after="0" w:line="312" w:lineRule="auto"/>
        <w:rPr>
          <w:rFonts w:cs="Arial"/>
        </w:rPr>
      </w:pPr>
      <w:r w:rsidRPr="00A661B7">
        <w:rPr>
          <w:rFonts w:cs="Arial"/>
        </w:rPr>
        <w:t>content: required, body content of the post which uses the </w:t>
      </w:r>
      <w:hyperlink r:id="rId11" w:history="1">
        <w:r w:rsidRPr="00A661B7">
          <w:rPr>
            <w:rFonts w:cs="Arial"/>
          </w:rPr>
          <w:t>Markdown format</w:t>
        </w:r>
      </w:hyperlink>
      <w:r w:rsidRPr="00A661B7">
        <w:rPr>
          <w:rFonts w:cs="Arial"/>
        </w:rPr>
        <w:t>;</w:t>
      </w:r>
    </w:p>
    <w:p w14:paraId="16514E67" w14:textId="77777777" w:rsidR="00FE38D5" w:rsidRPr="00A661B7" w:rsidRDefault="00FE38D5" w:rsidP="00F3713D">
      <w:pPr>
        <w:pStyle w:val="ListParagraph"/>
        <w:numPr>
          <w:ilvl w:val="0"/>
          <w:numId w:val="9"/>
        </w:numPr>
        <w:spacing w:after="0" w:line="312" w:lineRule="auto"/>
        <w:rPr>
          <w:rFonts w:cs="Arial"/>
        </w:rPr>
      </w:pPr>
      <w:r w:rsidRPr="00A661B7">
        <w:rPr>
          <w:rFonts w:cs="Arial"/>
        </w:rPr>
        <w:t>status: required, status of the post, which can be one of following values:</w:t>
      </w:r>
    </w:p>
    <w:p w14:paraId="48397D64" w14:textId="77777777" w:rsidR="00FE38D5" w:rsidRPr="00A661B7" w:rsidRDefault="00FE38D5" w:rsidP="00F3713D">
      <w:pPr>
        <w:pStyle w:val="ListParagraph"/>
        <w:numPr>
          <w:ilvl w:val="0"/>
          <w:numId w:val="10"/>
        </w:numPr>
        <w:spacing w:after="0" w:line="312" w:lineRule="auto"/>
        <w:rPr>
          <w:rFonts w:cs="Arial"/>
        </w:rPr>
      </w:pPr>
      <w:r w:rsidRPr="00A661B7">
        <w:rPr>
          <w:rFonts w:cs="Arial"/>
        </w:rPr>
        <w:t>meaning the post is in draft and is not visible to public;</w:t>
      </w:r>
    </w:p>
    <w:p w14:paraId="686AFFB9" w14:textId="77777777" w:rsidR="00AB0364" w:rsidRDefault="00FE38D5" w:rsidP="00F3713D">
      <w:pPr>
        <w:pStyle w:val="ListParagraph"/>
        <w:numPr>
          <w:ilvl w:val="0"/>
          <w:numId w:val="10"/>
        </w:numPr>
        <w:spacing w:after="0" w:line="312" w:lineRule="auto"/>
        <w:rPr>
          <w:rFonts w:cs="Arial"/>
        </w:rPr>
      </w:pPr>
      <w:r w:rsidRPr="00A661B7">
        <w:rPr>
          <w:rFonts w:cs="Arial"/>
        </w:rPr>
        <w:t>meaning the post is published to public;</w:t>
      </w:r>
    </w:p>
    <w:p w14:paraId="7D915B1C" w14:textId="6BE141E2" w:rsidR="00FE38D5" w:rsidRPr="00AB0364" w:rsidRDefault="00FE38D5" w:rsidP="00F3713D">
      <w:pPr>
        <w:pStyle w:val="ListParagraph"/>
        <w:numPr>
          <w:ilvl w:val="0"/>
          <w:numId w:val="10"/>
        </w:numPr>
        <w:spacing w:after="0" w:line="312" w:lineRule="auto"/>
        <w:rPr>
          <w:rFonts w:cs="Arial"/>
        </w:rPr>
      </w:pPr>
      <w:r w:rsidRPr="00AB0364">
        <w:rPr>
          <w:rFonts w:cs="Arial"/>
        </w:rPr>
        <w:lastRenderedPageBreak/>
        <w:t>meaning the post is outdated and is not visible in the post list (still accessible individually, though).</w:t>
      </w:r>
    </w:p>
    <w:p w14:paraId="4C614C3D" w14:textId="77777777" w:rsidR="00FE38D5" w:rsidRPr="00FE38D5" w:rsidRDefault="00FE38D5" w:rsidP="00F3713D">
      <w:pPr>
        <w:pStyle w:val="ListParagraph"/>
        <w:numPr>
          <w:ilvl w:val="0"/>
          <w:numId w:val="9"/>
        </w:numPr>
        <w:spacing w:after="0" w:line="312" w:lineRule="auto"/>
        <w:rPr>
          <w:rFonts w:cs="Arial"/>
        </w:rPr>
      </w:pPr>
      <w:r w:rsidRPr="00FE38D5">
        <w:rPr>
          <w:rFonts w:cs="Arial"/>
        </w:rPr>
        <w:t>tags: optional, a list of comma-separated words categorizing the post.</w:t>
      </w:r>
    </w:p>
    <w:p w14:paraId="4BB69ECB" w14:textId="77777777" w:rsidR="00FE38D5" w:rsidRPr="00AB0364" w:rsidRDefault="00FE38D5" w:rsidP="00F3713D">
      <w:pPr>
        <w:pStyle w:val="ListParagraph"/>
        <w:numPr>
          <w:ilvl w:val="0"/>
          <w:numId w:val="11"/>
        </w:numPr>
        <w:spacing w:after="0" w:line="312" w:lineRule="auto"/>
        <w:rPr>
          <w:rFonts w:cs="Arial"/>
        </w:rPr>
      </w:pPr>
      <w:r w:rsidRPr="00AB0364">
        <w:rPr>
          <w:rFonts w:cs="Arial"/>
          <w:b/>
          <w:i/>
        </w:rPr>
        <w:t>tbl_comment</w:t>
      </w:r>
      <w:r w:rsidRPr="00AB0364">
        <w:rPr>
          <w:rFonts w:cs="Arial"/>
        </w:rPr>
        <w:t> stores the post comment information. Each comment is associated with a post and mainly consists of the following columns:</w:t>
      </w:r>
    </w:p>
    <w:p w14:paraId="37F6BB65" w14:textId="77777777" w:rsidR="00FE38D5" w:rsidRPr="00FE38D5" w:rsidRDefault="00FE38D5" w:rsidP="00F3713D">
      <w:pPr>
        <w:pStyle w:val="ListParagraph"/>
        <w:numPr>
          <w:ilvl w:val="0"/>
          <w:numId w:val="9"/>
        </w:numPr>
        <w:spacing w:after="0" w:line="312" w:lineRule="auto"/>
        <w:rPr>
          <w:rFonts w:cs="Arial"/>
        </w:rPr>
      </w:pPr>
      <w:r w:rsidRPr="00FE38D5">
        <w:rPr>
          <w:rFonts w:cs="Arial"/>
        </w:rPr>
        <w:t>author: required, the author name;</w:t>
      </w:r>
    </w:p>
    <w:p w14:paraId="0F7FEFE1" w14:textId="77777777" w:rsidR="00FE38D5" w:rsidRPr="00FE38D5" w:rsidRDefault="00FE38D5" w:rsidP="00F3713D">
      <w:pPr>
        <w:pStyle w:val="ListParagraph"/>
        <w:numPr>
          <w:ilvl w:val="0"/>
          <w:numId w:val="9"/>
        </w:numPr>
        <w:spacing w:after="0" w:line="312" w:lineRule="auto"/>
        <w:rPr>
          <w:rFonts w:cs="Arial"/>
        </w:rPr>
      </w:pPr>
      <w:r w:rsidRPr="00FE38D5">
        <w:rPr>
          <w:rFonts w:cs="Arial"/>
        </w:rPr>
        <w:t>email: required, the author email;</w:t>
      </w:r>
    </w:p>
    <w:p w14:paraId="3A224A94" w14:textId="77777777" w:rsidR="00FE38D5" w:rsidRPr="00FE38D5" w:rsidRDefault="00FE38D5" w:rsidP="00F3713D">
      <w:pPr>
        <w:pStyle w:val="ListParagraph"/>
        <w:numPr>
          <w:ilvl w:val="0"/>
          <w:numId w:val="9"/>
        </w:numPr>
        <w:spacing w:after="0" w:line="312" w:lineRule="auto"/>
        <w:rPr>
          <w:rFonts w:cs="Arial"/>
        </w:rPr>
      </w:pPr>
      <w:r w:rsidRPr="00FE38D5">
        <w:rPr>
          <w:rFonts w:cs="Arial"/>
        </w:rPr>
        <w:t>url: optional, the author website URL;</w:t>
      </w:r>
    </w:p>
    <w:p w14:paraId="5093E050" w14:textId="77777777" w:rsidR="00FE38D5" w:rsidRPr="00FE38D5" w:rsidRDefault="00FE38D5" w:rsidP="00F3713D">
      <w:pPr>
        <w:pStyle w:val="ListParagraph"/>
        <w:numPr>
          <w:ilvl w:val="0"/>
          <w:numId w:val="9"/>
        </w:numPr>
        <w:spacing w:after="0" w:line="312" w:lineRule="auto"/>
        <w:rPr>
          <w:rFonts w:cs="Arial"/>
        </w:rPr>
      </w:pPr>
      <w:r w:rsidRPr="00FE38D5">
        <w:rPr>
          <w:rFonts w:cs="Arial"/>
        </w:rPr>
        <w:t>content: required, the comment content in plain text format.</w:t>
      </w:r>
    </w:p>
    <w:p w14:paraId="54114104" w14:textId="77777777" w:rsidR="00FE38D5" w:rsidRPr="00FE38D5" w:rsidRDefault="00FE38D5" w:rsidP="00F3713D">
      <w:pPr>
        <w:pStyle w:val="ListParagraph"/>
        <w:numPr>
          <w:ilvl w:val="0"/>
          <w:numId w:val="9"/>
        </w:numPr>
        <w:spacing w:after="0" w:line="312" w:lineRule="auto"/>
        <w:rPr>
          <w:rFonts w:cs="Arial"/>
        </w:rPr>
      </w:pPr>
      <w:r w:rsidRPr="00FE38D5">
        <w:rPr>
          <w:rFonts w:cs="Arial"/>
        </w:rPr>
        <w:t>status: required, status of the comment, which indicates whether the comment is approved (value 2) or not (value 1).</w:t>
      </w:r>
    </w:p>
    <w:p w14:paraId="34F81C22" w14:textId="77777777" w:rsidR="00FE38D5" w:rsidRPr="00AB0364" w:rsidRDefault="00FE38D5" w:rsidP="00F3713D">
      <w:pPr>
        <w:pStyle w:val="ListParagraph"/>
        <w:numPr>
          <w:ilvl w:val="0"/>
          <w:numId w:val="11"/>
        </w:numPr>
        <w:spacing w:after="0" w:line="312" w:lineRule="auto"/>
        <w:rPr>
          <w:rFonts w:cs="Arial"/>
        </w:rPr>
      </w:pPr>
      <w:r w:rsidRPr="00AB0364">
        <w:rPr>
          <w:rFonts w:cs="Arial"/>
          <w:b/>
          <w:i/>
        </w:rPr>
        <w:t>tbl_tag</w:t>
      </w:r>
      <w:r w:rsidRPr="00AB0364">
        <w:rPr>
          <w:rFonts w:cs="Arial"/>
        </w:rPr>
        <w:t> stores post tag frequency information that is needed to implement the tag cloud feature. The table mainly contains the following columns:</w:t>
      </w:r>
    </w:p>
    <w:p w14:paraId="2D5C0A7C" w14:textId="77777777" w:rsidR="00FE38D5" w:rsidRPr="00FE38D5" w:rsidRDefault="00FE38D5" w:rsidP="00F3713D">
      <w:pPr>
        <w:pStyle w:val="ListParagraph"/>
        <w:numPr>
          <w:ilvl w:val="0"/>
          <w:numId w:val="9"/>
        </w:numPr>
        <w:spacing w:after="0" w:line="312" w:lineRule="auto"/>
        <w:rPr>
          <w:rFonts w:cs="Arial"/>
        </w:rPr>
      </w:pPr>
      <w:r w:rsidRPr="00FE38D5">
        <w:rPr>
          <w:rFonts w:cs="Arial"/>
        </w:rPr>
        <w:t>name: required, the unique tag name;</w:t>
      </w:r>
    </w:p>
    <w:p w14:paraId="15351250" w14:textId="77777777" w:rsidR="00AB0364" w:rsidRDefault="00FE38D5" w:rsidP="00F3713D">
      <w:pPr>
        <w:pStyle w:val="ListParagraph"/>
        <w:numPr>
          <w:ilvl w:val="0"/>
          <w:numId w:val="9"/>
        </w:numPr>
        <w:spacing w:after="0" w:line="312" w:lineRule="auto"/>
        <w:rPr>
          <w:rFonts w:cs="Arial"/>
        </w:rPr>
      </w:pPr>
      <w:r w:rsidRPr="00FE38D5">
        <w:rPr>
          <w:rFonts w:cs="Arial"/>
        </w:rPr>
        <w:t>frequency: required, the number of times that the tag appears in posts.</w:t>
      </w:r>
    </w:p>
    <w:p w14:paraId="26AAA51B" w14:textId="300C55E3" w:rsidR="00FE38D5" w:rsidRPr="00AB0364" w:rsidRDefault="00FE38D5" w:rsidP="00F3713D">
      <w:pPr>
        <w:pStyle w:val="ListParagraph"/>
        <w:numPr>
          <w:ilvl w:val="0"/>
          <w:numId w:val="11"/>
        </w:numPr>
        <w:spacing w:after="0" w:line="312" w:lineRule="auto"/>
        <w:rPr>
          <w:rFonts w:cs="Arial"/>
        </w:rPr>
      </w:pPr>
      <w:r w:rsidRPr="00AB0364">
        <w:rPr>
          <w:rFonts w:cs="Arial"/>
          <w:b/>
          <w:i/>
        </w:rPr>
        <w:t>tbl_lookup</w:t>
      </w:r>
      <w:r w:rsidRPr="00AB0364">
        <w:rPr>
          <w:rFonts w:cs="Arial"/>
        </w:rPr>
        <w:t> stores generic lookup information. It is essentially a map between integer values and text strings. The former is the data representation in our code, while the latter is the corresponding presentation to end users. For example, we use integer 1 to represent the draft post status and stringDraft to display this status to end users. This table mainly contains the following columns:</w:t>
      </w:r>
    </w:p>
    <w:p w14:paraId="7B8CB53A" w14:textId="77777777" w:rsidR="00FE38D5" w:rsidRPr="00FE38D5" w:rsidRDefault="00FE38D5" w:rsidP="00F3713D">
      <w:pPr>
        <w:pStyle w:val="ListParagraph"/>
        <w:numPr>
          <w:ilvl w:val="0"/>
          <w:numId w:val="9"/>
        </w:numPr>
        <w:spacing w:after="0" w:line="312" w:lineRule="auto"/>
        <w:rPr>
          <w:rFonts w:cs="Arial"/>
        </w:rPr>
      </w:pPr>
      <w:r w:rsidRPr="00FE38D5">
        <w:rPr>
          <w:rFonts w:cs="Arial"/>
        </w:rPr>
        <w:t>name: the textual representation of the data item that is to be displayed to end users;</w:t>
      </w:r>
    </w:p>
    <w:p w14:paraId="601169A7" w14:textId="77777777" w:rsidR="00FE38D5" w:rsidRPr="00FE38D5" w:rsidRDefault="00FE38D5" w:rsidP="00F3713D">
      <w:pPr>
        <w:pStyle w:val="ListParagraph"/>
        <w:numPr>
          <w:ilvl w:val="0"/>
          <w:numId w:val="9"/>
        </w:numPr>
        <w:spacing w:after="0" w:line="312" w:lineRule="auto"/>
        <w:rPr>
          <w:rFonts w:cs="Arial"/>
        </w:rPr>
      </w:pPr>
      <w:r w:rsidRPr="00FE38D5">
        <w:rPr>
          <w:rFonts w:cs="Arial"/>
        </w:rPr>
        <w:t>code: the integer representation of the data item;</w:t>
      </w:r>
    </w:p>
    <w:p w14:paraId="170F27FA" w14:textId="77777777" w:rsidR="00FE38D5" w:rsidRPr="00FE38D5" w:rsidRDefault="00FE38D5" w:rsidP="00F3713D">
      <w:pPr>
        <w:pStyle w:val="ListParagraph"/>
        <w:numPr>
          <w:ilvl w:val="0"/>
          <w:numId w:val="9"/>
        </w:numPr>
        <w:spacing w:after="0" w:line="312" w:lineRule="auto"/>
        <w:rPr>
          <w:rFonts w:cs="Arial"/>
        </w:rPr>
      </w:pPr>
      <w:r w:rsidRPr="00FE38D5">
        <w:rPr>
          <w:rFonts w:cs="Arial"/>
        </w:rPr>
        <w:t>type: the type of the data item;</w:t>
      </w:r>
    </w:p>
    <w:p w14:paraId="3B7D6269" w14:textId="77777777" w:rsidR="00FE38D5" w:rsidRPr="00FE38D5" w:rsidRDefault="00FE38D5" w:rsidP="00F3713D">
      <w:pPr>
        <w:pStyle w:val="ListParagraph"/>
        <w:numPr>
          <w:ilvl w:val="0"/>
          <w:numId w:val="9"/>
        </w:numPr>
        <w:spacing w:after="0" w:line="312" w:lineRule="auto"/>
        <w:rPr>
          <w:rFonts w:cs="Arial"/>
        </w:rPr>
      </w:pPr>
      <w:r w:rsidRPr="00FE38D5">
        <w:rPr>
          <w:rFonts w:cs="Arial"/>
        </w:rPr>
        <w:t>position: the relative display order of the data item among other items of the same type.</w:t>
      </w:r>
    </w:p>
    <w:p w14:paraId="54351FA6" w14:textId="77777777" w:rsidR="00FE38D5" w:rsidRPr="00FE38D5" w:rsidRDefault="00FE38D5" w:rsidP="00AB0364">
      <w:pPr>
        <w:spacing w:before="120" w:after="0" w:line="312" w:lineRule="auto"/>
        <w:jc w:val="both"/>
        <w:rPr>
          <w:rFonts w:cs="Arial"/>
          <w:sz w:val="20"/>
          <w:szCs w:val="20"/>
          <w:lang w:val="en-US"/>
        </w:rPr>
      </w:pPr>
      <w:r w:rsidRPr="00FE38D5">
        <w:rPr>
          <w:rFonts w:cs="Arial"/>
          <w:sz w:val="20"/>
          <w:szCs w:val="20"/>
          <w:lang w:val="en-US"/>
        </w:rPr>
        <w:t>The following entity-relation (ER) diagram shows the table structure and relationships about the above tables</w:t>
      </w:r>
    </w:p>
    <w:p w14:paraId="150C046A" w14:textId="523A2B49" w:rsidR="00FE38D5" w:rsidRPr="00FE38D5" w:rsidRDefault="00FE38D5" w:rsidP="0002347A">
      <w:pPr>
        <w:spacing w:before="120" w:after="0" w:line="312" w:lineRule="auto"/>
        <w:jc w:val="center"/>
        <w:rPr>
          <w:rFonts w:cs="Arial"/>
          <w:sz w:val="20"/>
          <w:szCs w:val="20"/>
          <w:lang w:val="en-US"/>
        </w:rPr>
      </w:pPr>
      <w:r w:rsidRPr="00FE38D5">
        <w:rPr>
          <w:rFonts w:cs="Arial"/>
          <w:noProof/>
          <w:sz w:val="20"/>
          <w:szCs w:val="20"/>
          <w:lang w:val="en-US"/>
        </w:rPr>
        <w:drawing>
          <wp:inline distT="0" distB="0" distL="0" distR="0" wp14:anchorId="4D088204" wp14:editId="2FF3359A">
            <wp:extent cx="4222750" cy="3274547"/>
            <wp:effectExtent l="0" t="0" r="6350" b="2540"/>
            <wp:docPr id="19" name="Picture 19" descr="Entity-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082" cy="3282559"/>
                    </a:xfrm>
                    <a:prstGeom prst="rect">
                      <a:avLst/>
                    </a:prstGeom>
                    <a:noFill/>
                    <a:ln>
                      <a:noFill/>
                    </a:ln>
                  </pic:spPr>
                </pic:pic>
              </a:graphicData>
            </a:graphic>
          </wp:inline>
        </w:drawing>
      </w:r>
    </w:p>
    <w:p w14:paraId="166BBF52" w14:textId="205C2C50" w:rsidR="00FE38D5" w:rsidRPr="00FE38D5" w:rsidRDefault="00FE38D5" w:rsidP="0002347A">
      <w:pPr>
        <w:pStyle w:val="Heading1"/>
        <w:rPr>
          <w:sz w:val="20"/>
          <w:szCs w:val="20"/>
        </w:rPr>
      </w:pPr>
      <w:r w:rsidRPr="00FE38D5">
        <w:rPr>
          <w:sz w:val="20"/>
          <w:szCs w:val="20"/>
        </w:rPr>
        <w:br w:type="page"/>
      </w:r>
      <w:bookmarkStart w:id="8" w:name="_Toc502656065"/>
      <w:bookmarkStart w:id="9" w:name="_Toc41333464"/>
      <w:r w:rsidRPr="0002347A">
        <w:lastRenderedPageBreak/>
        <w:t>Assignment Descriptions</w:t>
      </w:r>
      <w:bookmarkEnd w:id="8"/>
      <w:bookmarkEnd w:id="9"/>
    </w:p>
    <w:p w14:paraId="22E661DC" w14:textId="77777777" w:rsidR="00FE38D5" w:rsidRPr="00FE38D5" w:rsidRDefault="00FE38D5" w:rsidP="00F3713D">
      <w:pPr>
        <w:numPr>
          <w:ilvl w:val="0"/>
          <w:numId w:val="5"/>
        </w:numPr>
        <w:spacing w:before="120" w:after="0" w:line="312" w:lineRule="auto"/>
        <w:ind w:left="426" w:hanging="437"/>
        <w:jc w:val="both"/>
        <w:rPr>
          <w:rFonts w:cs="Arial"/>
          <w:b/>
          <w:i/>
          <w:sz w:val="20"/>
          <w:szCs w:val="20"/>
          <w:lang w:val="en-US"/>
        </w:rPr>
      </w:pPr>
      <w:r w:rsidRPr="00FE38D5">
        <w:rPr>
          <w:rFonts w:cs="Arial"/>
          <w:b/>
          <w:i/>
          <w:sz w:val="20"/>
          <w:szCs w:val="20"/>
          <w:lang w:val="en-US"/>
        </w:rPr>
        <w:t>Create the pages as below:</w:t>
      </w:r>
    </w:p>
    <w:p w14:paraId="7B44F79B" w14:textId="77777777" w:rsidR="00FE38D5" w:rsidRPr="00FE38D5" w:rsidRDefault="00FE38D5" w:rsidP="00FE38D5">
      <w:pPr>
        <w:pStyle w:val="ListParagraph"/>
        <w:spacing w:after="0" w:line="312" w:lineRule="auto"/>
        <w:rPr>
          <w:rFonts w:cs="Arial"/>
        </w:rPr>
      </w:pPr>
      <w:r w:rsidRPr="00FE38D5">
        <w:rPr>
          <w:rFonts w:cs="Arial"/>
        </w:rPr>
        <w:t xml:space="preserve">Home page: </w:t>
      </w:r>
    </w:p>
    <w:p w14:paraId="1FDBF6DD" w14:textId="3E04808D" w:rsidR="00FE38D5" w:rsidRPr="00FE38D5" w:rsidRDefault="00FE38D5" w:rsidP="0002347A">
      <w:pPr>
        <w:spacing w:before="120" w:after="0" w:line="312" w:lineRule="auto"/>
        <w:jc w:val="center"/>
        <w:rPr>
          <w:rFonts w:cs="Arial"/>
          <w:noProof/>
          <w:sz w:val="20"/>
          <w:szCs w:val="20"/>
          <w:lang w:val="en-US"/>
        </w:rPr>
      </w:pPr>
      <w:r w:rsidRPr="00FE38D5">
        <w:rPr>
          <w:rFonts w:cs="Arial"/>
          <w:noProof/>
          <w:sz w:val="20"/>
          <w:szCs w:val="20"/>
          <w:lang w:val="en-US"/>
        </w:rPr>
        <w:drawing>
          <wp:inline distT="0" distB="0" distL="0" distR="0" wp14:anchorId="5A70A712" wp14:editId="1EB83BA3">
            <wp:extent cx="5245100" cy="3077537"/>
            <wp:effectExtent l="19050" t="19050" r="12700" b="27940"/>
            <wp:docPr id="18" name="Picture 18" descr="home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_page"/>
                    <pic:cNvPicPr>
                      <a:picLocks noChangeAspect="1" noChangeArrowheads="1"/>
                    </pic:cNvPicPr>
                  </pic:nvPicPr>
                  <pic:blipFill>
                    <a:blip r:embed="rId13">
                      <a:extLst>
                        <a:ext uri="{28A0092B-C50C-407E-A947-70E740481C1C}">
                          <a14:useLocalDpi xmlns:a14="http://schemas.microsoft.com/office/drawing/2010/main" val="0"/>
                        </a:ext>
                      </a:extLst>
                    </a:blip>
                    <a:srcRect l="699"/>
                    <a:stretch>
                      <a:fillRect/>
                    </a:stretch>
                  </pic:blipFill>
                  <pic:spPr bwMode="auto">
                    <a:xfrm>
                      <a:off x="0" y="0"/>
                      <a:ext cx="5248383" cy="3079463"/>
                    </a:xfrm>
                    <a:prstGeom prst="rect">
                      <a:avLst/>
                    </a:prstGeom>
                    <a:noFill/>
                    <a:ln>
                      <a:solidFill>
                        <a:schemeClr val="bg1">
                          <a:lumMod val="85000"/>
                        </a:schemeClr>
                      </a:solidFill>
                    </a:ln>
                  </pic:spPr>
                </pic:pic>
              </a:graphicData>
            </a:graphic>
          </wp:inline>
        </w:drawing>
      </w:r>
    </w:p>
    <w:p w14:paraId="549A3202" w14:textId="77777777" w:rsidR="00FE38D5" w:rsidRPr="00FE38D5" w:rsidRDefault="00FE38D5" w:rsidP="00FE38D5">
      <w:pPr>
        <w:pStyle w:val="ListParagraph"/>
        <w:spacing w:after="0" w:line="312" w:lineRule="auto"/>
        <w:rPr>
          <w:rFonts w:cs="Arial"/>
        </w:rPr>
      </w:pPr>
      <w:r w:rsidRPr="00FE38D5">
        <w:rPr>
          <w:rFonts w:cs="Arial"/>
        </w:rPr>
        <w:t>Login page:</w:t>
      </w:r>
    </w:p>
    <w:p w14:paraId="3A7D59A2" w14:textId="44499AE4" w:rsidR="00FE38D5" w:rsidRPr="00FE38D5" w:rsidRDefault="00FE38D5" w:rsidP="0002347A">
      <w:pPr>
        <w:spacing w:before="120" w:after="0" w:line="312" w:lineRule="auto"/>
        <w:jc w:val="center"/>
        <w:rPr>
          <w:rFonts w:cs="Arial"/>
          <w:noProof/>
          <w:sz w:val="20"/>
          <w:szCs w:val="20"/>
          <w:lang w:val="en-US"/>
        </w:rPr>
      </w:pPr>
      <w:r w:rsidRPr="00FE38D5">
        <w:rPr>
          <w:rFonts w:cs="Arial"/>
          <w:noProof/>
          <w:sz w:val="20"/>
          <w:szCs w:val="20"/>
          <w:lang w:val="en-US"/>
        </w:rPr>
        <w:drawing>
          <wp:inline distT="0" distB="0" distL="0" distR="0" wp14:anchorId="2EC652A7" wp14:editId="23CCB1A0">
            <wp:extent cx="5126990" cy="2711450"/>
            <wp:effectExtent l="19050" t="19050" r="16510" b="12700"/>
            <wp:docPr id="17" name="Picture 17" descr="login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_page"/>
                    <pic:cNvPicPr>
                      <a:picLocks noChangeAspect="1" noChangeArrowheads="1"/>
                    </pic:cNvPicPr>
                  </pic:nvPicPr>
                  <pic:blipFill>
                    <a:blip r:embed="rId14">
                      <a:extLst>
                        <a:ext uri="{28A0092B-C50C-407E-A947-70E740481C1C}">
                          <a14:useLocalDpi xmlns:a14="http://schemas.microsoft.com/office/drawing/2010/main" val="0"/>
                        </a:ext>
                      </a:extLst>
                    </a:blip>
                    <a:srcRect t="1825" r="699"/>
                    <a:stretch>
                      <a:fillRect/>
                    </a:stretch>
                  </pic:blipFill>
                  <pic:spPr bwMode="auto">
                    <a:xfrm>
                      <a:off x="0" y="0"/>
                      <a:ext cx="5126990" cy="2711450"/>
                    </a:xfrm>
                    <a:prstGeom prst="rect">
                      <a:avLst/>
                    </a:prstGeom>
                    <a:noFill/>
                    <a:ln>
                      <a:solidFill>
                        <a:schemeClr val="bg1">
                          <a:lumMod val="85000"/>
                        </a:schemeClr>
                      </a:solidFill>
                    </a:ln>
                  </pic:spPr>
                </pic:pic>
              </a:graphicData>
            </a:graphic>
          </wp:inline>
        </w:drawing>
      </w:r>
    </w:p>
    <w:p w14:paraId="572AE87E" w14:textId="77777777" w:rsidR="00FE38D5" w:rsidRPr="00FE38D5" w:rsidRDefault="00FE38D5" w:rsidP="00FE38D5">
      <w:pPr>
        <w:pStyle w:val="ListParagraph"/>
        <w:spacing w:after="0" w:line="312" w:lineRule="auto"/>
        <w:rPr>
          <w:rFonts w:cs="Arial"/>
        </w:rPr>
      </w:pPr>
      <w:r w:rsidRPr="00FE38D5">
        <w:rPr>
          <w:rFonts w:cs="Arial"/>
        </w:rPr>
        <w:t>About page</w:t>
      </w:r>
    </w:p>
    <w:p w14:paraId="2425FF1E" w14:textId="6FF64087" w:rsidR="00FE38D5" w:rsidRPr="00FE38D5" w:rsidRDefault="00FE38D5" w:rsidP="0002347A">
      <w:pPr>
        <w:spacing w:before="120" w:after="0" w:line="312" w:lineRule="auto"/>
        <w:jc w:val="center"/>
        <w:rPr>
          <w:rFonts w:cs="Arial"/>
          <w:sz w:val="20"/>
          <w:szCs w:val="20"/>
          <w:lang w:val="en-US" w:eastAsia="x-none"/>
        </w:rPr>
      </w:pPr>
      <w:r w:rsidRPr="00FE38D5">
        <w:rPr>
          <w:rFonts w:cs="Arial"/>
          <w:noProof/>
          <w:sz w:val="20"/>
          <w:szCs w:val="20"/>
          <w:bdr w:val="single" w:sz="4" w:space="0" w:color="8DB3E2"/>
          <w:lang w:val="en-US"/>
        </w:rPr>
        <w:drawing>
          <wp:inline distT="0" distB="0" distL="0" distR="0" wp14:anchorId="095DA6D7" wp14:editId="1AC4B630">
            <wp:extent cx="5168840" cy="1562100"/>
            <wp:effectExtent l="19050" t="19050" r="13335" b="19050"/>
            <wp:docPr id="16" name="Picture 16" descr="abou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_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410" cy="1565899"/>
                    </a:xfrm>
                    <a:prstGeom prst="rect">
                      <a:avLst/>
                    </a:prstGeom>
                    <a:noFill/>
                    <a:ln w="6350" cmpd="sng">
                      <a:solidFill>
                        <a:schemeClr val="bg1">
                          <a:lumMod val="85000"/>
                        </a:schemeClr>
                      </a:solidFill>
                      <a:miter lim="800000"/>
                      <a:headEnd/>
                      <a:tailEnd/>
                    </a:ln>
                    <a:effectLst/>
                  </pic:spPr>
                </pic:pic>
              </a:graphicData>
            </a:graphic>
          </wp:inline>
        </w:drawing>
      </w:r>
    </w:p>
    <w:p w14:paraId="60B8F777" w14:textId="77777777" w:rsidR="00FE38D5" w:rsidRPr="00FE38D5" w:rsidRDefault="00FE38D5" w:rsidP="00FE38D5">
      <w:pPr>
        <w:pStyle w:val="ListParagraph"/>
        <w:spacing w:after="0" w:line="312" w:lineRule="auto"/>
        <w:rPr>
          <w:rFonts w:cs="Arial"/>
        </w:rPr>
      </w:pPr>
      <w:r w:rsidRPr="00FE38D5">
        <w:rPr>
          <w:rFonts w:cs="Arial"/>
        </w:rPr>
        <w:lastRenderedPageBreak/>
        <w:t>Contact Page</w:t>
      </w:r>
    </w:p>
    <w:p w14:paraId="32FA7AB4" w14:textId="25351D57" w:rsidR="00FE38D5" w:rsidRPr="00FE38D5" w:rsidRDefault="00FE38D5" w:rsidP="00910FE4">
      <w:pPr>
        <w:pStyle w:val="ListParagraph"/>
        <w:numPr>
          <w:ilvl w:val="0"/>
          <w:numId w:val="0"/>
        </w:numPr>
        <w:spacing w:after="0" w:line="312" w:lineRule="auto"/>
        <w:ind w:left="786" w:hanging="360"/>
        <w:jc w:val="center"/>
        <w:rPr>
          <w:rFonts w:cs="Arial"/>
        </w:rPr>
      </w:pPr>
      <w:r w:rsidRPr="00FE38D5">
        <w:rPr>
          <w:rFonts w:cs="Arial"/>
          <w:noProof/>
          <w:bdr w:val="single" w:sz="4" w:space="0" w:color="8DB3E2"/>
        </w:rPr>
        <w:drawing>
          <wp:inline distT="0" distB="0" distL="0" distR="0" wp14:anchorId="68D6353C" wp14:editId="23986EDB">
            <wp:extent cx="5301491" cy="3086100"/>
            <wp:effectExtent l="19050" t="19050" r="13970" b="19050"/>
            <wp:docPr id="15" name="Picture 15" descr="contac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act_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5897" cy="3094486"/>
                    </a:xfrm>
                    <a:prstGeom prst="rect">
                      <a:avLst/>
                    </a:prstGeom>
                    <a:noFill/>
                    <a:ln w="6350" cmpd="sng">
                      <a:solidFill>
                        <a:schemeClr val="bg1">
                          <a:lumMod val="85000"/>
                        </a:schemeClr>
                      </a:solidFill>
                      <a:miter lim="800000"/>
                      <a:headEnd/>
                      <a:tailEnd/>
                    </a:ln>
                    <a:effectLst/>
                  </pic:spPr>
                </pic:pic>
              </a:graphicData>
            </a:graphic>
          </wp:inline>
        </w:drawing>
      </w:r>
    </w:p>
    <w:p w14:paraId="4E422980" w14:textId="77777777" w:rsidR="00FE38D5" w:rsidRPr="00FE38D5" w:rsidRDefault="00FE38D5" w:rsidP="00FE38D5">
      <w:pPr>
        <w:pStyle w:val="ListParagraph"/>
        <w:spacing w:after="0" w:line="312" w:lineRule="auto"/>
        <w:rPr>
          <w:rFonts w:cs="Arial"/>
        </w:rPr>
      </w:pPr>
      <w:r w:rsidRPr="00FE38D5">
        <w:rPr>
          <w:rFonts w:cs="Arial"/>
        </w:rPr>
        <w:t>Create post</w:t>
      </w:r>
    </w:p>
    <w:p w14:paraId="5B3EF2BC" w14:textId="07CAF271" w:rsidR="00FE38D5" w:rsidRDefault="00FE38D5" w:rsidP="00910FE4">
      <w:pPr>
        <w:pStyle w:val="ListParagraph"/>
        <w:numPr>
          <w:ilvl w:val="0"/>
          <w:numId w:val="0"/>
        </w:numPr>
        <w:spacing w:after="0" w:line="312" w:lineRule="auto"/>
        <w:ind w:left="426"/>
        <w:jc w:val="center"/>
        <w:rPr>
          <w:rFonts w:cs="Arial"/>
        </w:rPr>
      </w:pPr>
      <w:r w:rsidRPr="00FE38D5">
        <w:rPr>
          <w:rFonts w:cs="Arial"/>
          <w:noProof/>
        </w:rPr>
        <w:drawing>
          <wp:inline distT="0" distB="0" distL="0" distR="0" wp14:anchorId="7CC5224C" wp14:editId="42ABD6DF">
            <wp:extent cx="5454801" cy="3949700"/>
            <wp:effectExtent l="19050" t="19050" r="12700" b="12700"/>
            <wp:docPr id="14" name="Picture 14" descr="create_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_post"/>
                    <pic:cNvPicPr>
                      <a:picLocks noChangeAspect="1" noChangeArrowheads="1"/>
                    </pic:cNvPicPr>
                  </pic:nvPicPr>
                  <pic:blipFill>
                    <a:blip r:embed="rId17">
                      <a:extLst>
                        <a:ext uri="{28A0092B-C50C-407E-A947-70E740481C1C}">
                          <a14:useLocalDpi xmlns:a14="http://schemas.microsoft.com/office/drawing/2010/main" val="0"/>
                        </a:ext>
                      </a:extLst>
                    </a:blip>
                    <a:srcRect t="-2199"/>
                    <a:stretch>
                      <a:fillRect/>
                    </a:stretch>
                  </pic:blipFill>
                  <pic:spPr bwMode="auto">
                    <a:xfrm>
                      <a:off x="0" y="0"/>
                      <a:ext cx="5459386" cy="3953020"/>
                    </a:xfrm>
                    <a:prstGeom prst="rect">
                      <a:avLst/>
                    </a:prstGeom>
                    <a:noFill/>
                    <a:ln w="6350" cmpd="sng">
                      <a:solidFill>
                        <a:schemeClr val="bg1">
                          <a:lumMod val="85000"/>
                        </a:schemeClr>
                      </a:solidFill>
                      <a:miter lim="800000"/>
                      <a:headEnd/>
                      <a:tailEnd/>
                    </a:ln>
                    <a:effectLst/>
                  </pic:spPr>
                </pic:pic>
              </a:graphicData>
            </a:graphic>
          </wp:inline>
        </w:drawing>
      </w:r>
    </w:p>
    <w:p w14:paraId="555EF36A" w14:textId="77777777" w:rsidR="00910FE4" w:rsidRDefault="00910FE4" w:rsidP="00910FE4">
      <w:pPr>
        <w:rPr>
          <w:lang w:val="en-US"/>
        </w:rPr>
      </w:pPr>
    </w:p>
    <w:p w14:paraId="36AD1182" w14:textId="77777777" w:rsidR="00910FE4" w:rsidRDefault="00910FE4" w:rsidP="00910FE4">
      <w:pPr>
        <w:rPr>
          <w:lang w:val="en-US"/>
        </w:rPr>
      </w:pPr>
    </w:p>
    <w:p w14:paraId="28858690" w14:textId="77777777" w:rsidR="00910FE4" w:rsidRDefault="00910FE4" w:rsidP="00910FE4">
      <w:pPr>
        <w:rPr>
          <w:lang w:val="en-US"/>
        </w:rPr>
      </w:pPr>
    </w:p>
    <w:p w14:paraId="25881017" w14:textId="77777777" w:rsidR="00910FE4" w:rsidRDefault="00910FE4" w:rsidP="00910FE4">
      <w:pPr>
        <w:rPr>
          <w:lang w:val="en-US"/>
        </w:rPr>
      </w:pPr>
    </w:p>
    <w:p w14:paraId="6FDE0AA9" w14:textId="77777777" w:rsidR="00910FE4" w:rsidRPr="00910FE4" w:rsidRDefault="00910FE4" w:rsidP="00910FE4">
      <w:pPr>
        <w:rPr>
          <w:lang w:val="en-US"/>
        </w:rPr>
      </w:pPr>
    </w:p>
    <w:p w14:paraId="18F2EAF8" w14:textId="77777777" w:rsidR="00FE38D5" w:rsidRPr="00FE38D5" w:rsidRDefault="00FE38D5" w:rsidP="00FE38D5">
      <w:pPr>
        <w:pStyle w:val="ListParagraph"/>
        <w:spacing w:after="0" w:line="312" w:lineRule="auto"/>
        <w:rPr>
          <w:rFonts w:cs="Arial"/>
        </w:rPr>
      </w:pPr>
      <w:r w:rsidRPr="00FE38D5">
        <w:rPr>
          <w:rFonts w:cs="Arial"/>
        </w:rPr>
        <w:lastRenderedPageBreak/>
        <w:t>Manage post page</w:t>
      </w:r>
    </w:p>
    <w:p w14:paraId="3A2CE950" w14:textId="5FADDECB" w:rsidR="00FE38D5" w:rsidRPr="00FE38D5" w:rsidRDefault="00FE38D5" w:rsidP="0089622B">
      <w:pPr>
        <w:pStyle w:val="ListParagraph"/>
        <w:numPr>
          <w:ilvl w:val="0"/>
          <w:numId w:val="0"/>
        </w:numPr>
        <w:spacing w:after="0" w:line="312" w:lineRule="auto"/>
        <w:ind w:left="426"/>
        <w:jc w:val="center"/>
        <w:rPr>
          <w:rFonts w:cs="Arial"/>
        </w:rPr>
      </w:pPr>
      <w:r w:rsidRPr="00FE38D5">
        <w:rPr>
          <w:rFonts w:cs="Arial"/>
          <w:noProof/>
          <w:bdr w:val="single" w:sz="4" w:space="0" w:color="8DB3E2"/>
        </w:rPr>
        <w:drawing>
          <wp:inline distT="0" distB="0" distL="0" distR="0" wp14:anchorId="31C1C634" wp14:editId="7D761BA2">
            <wp:extent cx="5808152" cy="2647950"/>
            <wp:effectExtent l="19050" t="19050" r="21590" b="19050"/>
            <wp:docPr id="13" name="Picture 13" descr="manage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age_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5290" cy="2651204"/>
                    </a:xfrm>
                    <a:prstGeom prst="rect">
                      <a:avLst/>
                    </a:prstGeom>
                    <a:noFill/>
                    <a:ln w="6350" cmpd="sng">
                      <a:solidFill>
                        <a:schemeClr val="tx2">
                          <a:lumMod val="40000"/>
                          <a:lumOff val="60000"/>
                        </a:schemeClr>
                      </a:solidFill>
                      <a:miter lim="800000"/>
                      <a:headEnd/>
                      <a:tailEnd/>
                    </a:ln>
                    <a:effectLst/>
                  </pic:spPr>
                </pic:pic>
              </a:graphicData>
            </a:graphic>
          </wp:inline>
        </w:drawing>
      </w:r>
    </w:p>
    <w:p w14:paraId="67FF64E5" w14:textId="77777777" w:rsidR="00FE38D5" w:rsidRPr="00FE38D5" w:rsidRDefault="00FE38D5" w:rsidP="00F3713D">
      <w:pPr>
        <w:numPr>
          <w:ilvl w:val="0"/>
          <w:numId w:val="5"/>
        </w:numPr>
        <w:spacing w:before="120" w:after="0" w:line="312" w:lineRule="auto"/>
        <w:ind w:left="426" w:hanging="437"/>
        <w:jc w:val="both"/>
        <w:rPr>
          <w:rFonts w:cs="Arial"/>
          <w:b/>
          <w:sz w:val="20"/>
          <w:szCs w:val="20"/>
          <w:u w:val="single"/>
          <w:lang w:val="en-US"/>
        </w:rPr>
      </w:pPr>
      <w:r w:rsidRPr="00FE38D5">
        <w:rPr>
          <w:rFonts w:cs="Arial"/>
          <w:b/>
          <w:sz w:val="20"/>
          <w:szCs w:val="20"/>
          <w:u w:val="single"/>
          <w:lang w:val="en-US"/>
        </w:rPr>
        <w:t>Screen Requirement:</w:t>
      </w:r>
    </w:p>
    <w:p w14:paraId="4BCEA64B" w14:textId="77777777" w:rsidR="00FE38D5" w:rsidRPr="00FE38D5" w:rsidRDefault="00FE38D5" w:rsidP="00FE38D5">
      <w:pPr>
        <w:spacing w:before="120" w:after="0" w:line="312" w:lineRule="auto"/>
        <w:ind w:firstLine="426"/>
        <w:jc w:val="both"/>
        <w:rPr>
          <w:rFonts w:cs="Arial"/>
          <w:sz w:val="20"/>
          <w:szCs w:val="20"/>
          <w:lang w:val="en-US"/>
        </w:rPr>
      </w:pPr>
      <w:r w:rsidRPr="00FE38D5">
        <w:rPr>
          <w:rFonts w:cs="Arial"/>
          <w:sz w:val="20"/>
          <w:szCs w:val="20"/>
          <w:lang w:val="en-US"/>
        </w:rPr>
        <w:t>CSS Box Model as below:</w:t>
      </w:r>
    </w:p>
    <w:p w14:paraId="51CE63D0" w14:textId="60D6483D" w:rsidR="00FE38D5" w:rsidRPr="00FE38D5" w:rsidRDefault="00FE38D5" w:rsidP="00FE38D5">
      <w:pPr>
        <w:spacing w:before="120" w:after="0" w:line="312" w:lineRule="auto"/>
        <w:ind w:left="720"/>
        <w:jc w:val="both"/>
        <w:rPr>
          <w:rFonts w:cs="Arial"/>
          <w:sz w:val="20"/>
          <w:szCs w:val="20"/>
          <w:lang w:val="en-US"/>
        </w:rPr>
      </w:pPr>
      <w:r w:rsidRPr="00FE38D5">
        <w:rPr>
          <w:rFonts w:cs="Arial"/>
          <w:noProof/>
          <w:sz w:val="20"/>
          <w:szCs w:val="20"/>
          <w:lang w:val="en-US"/>
        </w:rPr>
        <w:drawing>
          <wp:inline distT="0" distB="0" distL="0" distR="0" wp14:anchorId="71DD97D2" wp14:editId="6ACD4B7F">
            <wp:extent cx="5222240" cy="1490345"/>
            <wp:effectExtent l="0" t="0" r="0" b="0"/>
            <wp:docPr id="12" name="Picture 12" descr="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2240" cy="1490345"/>
                    </a:xfrm>
                    <a:prstGeom prst="rect">
                      <a:avLst/>
                    </a:prstGeom>
                    <a:noFill/>
                    <a:ln>
                      <a:noFill/>
                    </a:ln>
                  </pic:spPr>
                </pic:pic>
              </a:graphicData>
            </a:graphic>
          </wp:inline>
        </w:drawing>
      </w:r>
    </w:p>
    <w:p w14:paraId="75D7F0DC" w14:textId="0E9DEAA1" w:rsidR="00FE38D5" w:rsidRPr="00FE38D5" w:rsidRDefault="00FE38D5" w:rsidP="00F3713D">
      <w:pPr>
        <w:numPr>
          <w:ilvl w:val="0"/>
          <w:numId w:val="12"/>
        </w:numPr>
        <w:spacing w:before="120" w:after="0" w:line="312" w:lineRule="auto"/>
        <w:jc w:val="both"/>
        <w:rPr>
          <w:rFonts w:cs="Arial"/>
          <w:sz w:val="20"/>
          <w:szCs w:val="20"/>
          <w:lang w:val="en-US"/>
        </w:rPr>
      </w:pPr>
      <w:r w:rsidRPr="00FE38D5">
        <w:rPr>
          <w:rFonts w:cs="Arial"/>
          <w:sz w:val="20"/>
          <w:szCs w:val="20"/>
          <w:lang w:val="en-US"/>
        </w:rPr>
        <w:t xml:space="preserve">Let design based </w:t>
      </w:r>
      <w:r w:rsidR="0089622B">
        <w:rPr>
          <w:rFonts w:cs="Arial"/>
          <w:sz w:val="20"/>
          <w:szCs w:val="20"/>
          <w:lang w:val="en-US"/>
        </w:rPr>
        <w:t>The screen illustrated</w:t>
      </w:r>
      <w:r w:rsidRPr="00FE38D5">
        <w:rPr>
          <w:rFonts w:cs="Arial"/>
          <w:sz w:val="20"/>
          <w:szCs w:val="20"/>
          <w:lang w:val="en-US"/>
        </w:rPr>
        <w:t>.</w:t>
      </w:r>
    </w:p>
    <w:p w14:paraId="78402101" w14:textId="77777777" w:rsidR="00FE38D5" w:rsidRPr="00FE38D5" w:rsidRDefault="00FE38D5" w:rsidP="00F3713D">
      <w:pPr>
        <w:numPr>
          <w:ilvl w:val="0"/>
          <w:numId w:val="12"/>
        </w:numPr>
        <w:spacing w:before="120" w:after="0" w:line="312" w:lineRule="auto"/>
        <w:jc w:val="both"/>
        <w:rPr>
          <w:rFonts w:cs="Arial"/>
          <w:sz w:val="20"/>
          <w:szCs w:val="20"/>
          <w:lang w:val="en-US"/>
        </w:rPr>
      </w:pPr>
      <w:r w:rsidRPr="00FE38D5">
        <w:rPr>
          <w:rFonts w:cs="Arial"/>
          <w:sz w:val="20"/>
          <w:szCs w:val="20"/>
          <w:lang w:val="en-US"/>
        </w:rPr>
        <w:t>Add User must be a popup.</w:t>
      </w:r>
    </w:p>
    <w:p w14:paraId="4F3F1195" w14:textId="209F13FE" w:rsidR="00FE38D5" w:rsidRPr="00FE38D5" w:rsidRDefault="00FE38D5" w:rsidP="00F3713D">
      <w:pPr>
        <w:pStyle w:val="ListParagraph"/>
        <w:numPr>
          <w:ilvl w:val="0"/>
          <w:numId w:val="12"/>
        </w:numPr>
        <w:spacing w:after="0" w:line="312" w:lineRule="auto"/>
        <w:rPr>
          <w:rFonts w:cs="Arial"/>
        </w:rPr>
      </w:pPr>
      <w:r w:rsidRPr="00FE38D5">
        <w:rPr>
          <w:rFonts w:cs="Arial"/>
        </w:rPr>
        <w:t xml:space="preserve">Placeholder text in inputs has a light gray color. You need </w:t>
      </w:r>
      <w:r w:rsidR="0089622B">
        <w:rPr>
          <w:rFonts w:cs="Arial"/>
        </w:rPr>
        <w:t>to define</w:t>
      </w:r>
      <w:r w:rsidRPr="00FE38D5">
        <w:rPr>
          <w:rFonts w:cs="Arial"/>
        </w:rPr>
        <w:t xml:space="preserve"> the placeholder for input items </w:t>
      </w:r>
      <w:r w:rsidR="00225252">
        <w:rPr>
          <w:rFonts w:cs="Arial"/>
        </w:rPr>
        <w:t xml:space="preserve">on the </w:t>
      </w:r>
      <w:r w:rsidRPr="00FE38D5">
        <w:rPr>
          <w:rFonts w:cs="Arial"/>
        </w:rPr>
        <w:t>above screen.</w:t>
      </w:r>
    </w:p>
    <w:p w14:paraId="41926276" w14:textId="1D99CA55" w:rsidR="00FE38D5" w:rsidRPr="00FE38D5" w:rsidRDefault="00FE38D5" w:rsidP="00F3713D">
      <w:pPr>
        <w:pStyle w:val="ListParagraph"/>
        <w:numPr>
          <w:ilvl w:val="0"/>
          <w:numId w:val="12"/>
        </w:numPr>
        <w:spacing w:after="0" w:line="312" w:lineRule="auto"/>
        <w:rPr>
          <w:rFonts w:cs="Arial"/>
        </w:rPr>
      </w:pPr>
      <w:r w:rsidRPr="00FE38D5">
        <w:rPr>
          <w:rFonts w:cs="Arial"/>
        </w:rPr>
        <w:t xml:space="preserve">Add a new file fStyle.css to customize your screen, it will </w:t>
      </w:r>
      <w:r w:rsidR="007A1619">
        <w:rPr>
          <w:rFonts w:cs="Arial"/>
        </w:rPr>
        <w:t>basd</w:t>
      </w:r>
      <w:r w:rsidRPr="00FE38D5">
        <w:rPr>
          <w:rFonts w:cs="Arial"/>
        </w:rPr>
        <w:t xml:space="preserve"> on convention of CSS style.</w:t>
      </w:r>
    </w:p>
    <w:p w14:paraId="27D820D6" w14:textId="77777777" w:rsidR="00FE38D5" w:rsidRPr="00FE38D5" w:rsidRDefault="00FE38D5" w:rsidP="00F3713D">
      <w:pPr>
        <w:pStyle w:val="ListParagraph"/>
        <w:numPr>
          <w:ilvl w:val="0"/>
          <w:numId w:val="12"/>
        </w:numPr>
        <w:spacing w:after="0" w:line="312" w:lineRule="auto"/>
        <w:rPr>
          <w:rFonts w:cs="Arial"/>
        </w:rPr>
      </w:pPr>
      <w:r w:rsidRPr="00FE38D5">
        <w:rPr>
          <w:rFonts w:cs="Arial"/>
        </w:rPr>
        <w:t xml:space="preserve">The </w:t>
      </w:r>
      <w:r w:rsidRPr="00FE38D5">
        <w:rPr>
          <w:rFonts w:cs="Arial"/>
          <w:b/>
        </w:rPr>
        <w:t>Index</w:t>
      </w:r>
      <w:r w:rsidRPr="00FE38D5">
        <w:rPr>
          <w:rFonts w:cs="Arial"/>
        </w:rPr>
        <w:t xml:space="preserve"> page must contain 3 parts: Banner, Menu, Body</w:t>
      </w:r>
    </w:p>
    <w:p w14:paraId="29706EA9" w14:textId="77777777" w:rsidR="00FE38D5" w:rsidRPr="00FE38D5" w:rsidRDefault="00FE38D5" w:rsidP="00F3713D">
      <w:pPr>
        <w:numPr>
          <w:ilvl w:val="0"/>
          <w:numId w:val="5"/>
        </w:numPr>
        <w:spacing w:before="120" w:after="0" w:line="312" w:lineRule="auto"/>
        <w:ind w:left="426" w:hanging="437"/>
        <w:jc w:val="both"/>
        <w:rPr>
          <w:rFonts w:cs="Arial"/>
          <w:b/>
          <w:sz w:val="20"/>
          <w:szCs w:val="20"/>
          <w:u w:val="single"/>
          <w:lang w:val="en-US"/>
        </w:rPr>
      </w:pPr>
      <w:r w:rsidRPr="00FE38D5">
        <w:rPr>
          <w:rFonts w:cs="Arial"/>
          <w:b/>
          <w:sz w:val="20"/>
          <w:szCs w:val="20"/>
          <w:u w:val="single"/>
          <w:lang w:val="en-US"/>
        </w:rPr>
        <w:t>Functional Requirement:</w:t>
      </w:r>
    </w:p>
    <w:p w14:paraId="595216B8" w14:textId="77777777" w:rsidR="00FE38D5" w:rsidRPr="00FE38D5" w:rsidRDefault="00FE38D5" w:rsidP="00862CAF">
      <w:pPr>
        <w:pStyle w:val="PB2"/>
      </w:pPr>
      <w:r w:rsidRPr="00FE38D5">
        <w:t xml:space="preserve">As you may have found that the skeleton application already provides user authentication by checking if the username and password are both </w:t>
      </w:r>
      <w:r w:rsidRPr="00FE38D5">
        <w:rPr>
          <w:b/>
          <w:i/>
        </w:rPr>
        <w:t>demo</w:t>
      </w:r>
      <w:r w:rsidRPr="00FE38D5">
        <w:t> or </w:t>
      </w:r>
      <w:r w:rsidRPr="00FE38D5">
        <w:rPr>
          <w:b/>
          <w:i/>
        </w:rPr>
        <w:t>admin</w:t>
      </w:r>
      <w:r w:rsidRPr="00FE38D5">
        <w:t>. In this section, we will modify the corresponding code so that the authentication is done against the User database table.</w:t>
      </w:r>
    </w:p>
    <w:p w14:paraId="3D3E7C11" w14:textId="4B7006FA" w:rsidR="00FE38D5" w:rsidRPr="00FE38D5" w:rsidRDefault="00FE38D5" w:rsidP="00862CAF">
      <w:pPr>
        <w:spacing w:before="120" w:after="0" w:line="312" w:lineRule="auto"/>
        <w:jc w:val="center"/>
        <w:rPr>
          <w:rFonts w:cs="Arial"/>
          <w:sz w:val="20"/>
          <w:szCs w:val="20"/>
          <w:lang w:val="en-US"/>
        </w:rPr>
      </w:pPr>
      <w:r w:rsidRPr="00FE38D5">
        <w:rPr>
          <w:rFonts w:cs="Arial"/>
          <w:noProof/>
          <w:sz w:val="20"/>
          <w:szCs w:val="20"/>
          <w:lang w:val="en-US"/>
        </w:rPr>
        <w:drawing>
          <wp:inline distT="0" distB="0" distL="0" distR="0" wp14:anchorId="5D1658CF" wp14:editId="4E4BC276">
            <wp:extent cx="4476750" cy="1337310"/>
            <wp:effectExtent l="0" t="0" r="0" b="0"/>
            <wp:docPr id="10" name="Picture 10" descr="use_c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_case_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1337310"/>
                    </a:xfrm>
                    <a:prstGeom prst="rect">
                      <a:avLst/>
                    </a:prstGeom>
                    <a:noFill/>
                    <a:ln>
                      <a:noFill/>
                    </a:ln>
                  </pic:spPr>
                </pic:pic>
              </a:graphicData>
            </a:graphic>
          </wp:inline>
        </w:drawing>
      </w:r>
    </w:p>
    <w:p w14:paraId="212A6F3F" w14:textId="77777777" w:rsidR="00FE38D5" w:rsidRPr="00FE38D5" w:rsidRDefault="00FE38D5" w:rsidP="00862CAF">
      <w:pPr>
        <w:pStyle w:val="PB2"/>
      </w:pPr>
      <w:r w:rsidRPr="00FE38D5">
        <w:lastRenderedPageBreak/>
        <w:t>In our blog application, a post may be displayed among a list of posts or by itself. Managing posts mainly refers to listing posts in an administrative view that allows us to see posts with all statuses, updating them and deleting them. In this assignment, you must finish the feature in use case as below:</w:t>
      </w:r>
    </w:p>
    <w:p w14:paraId="73FA79E8" w14:textId="47C16CB3" w:rsidR="00FE38D5" w:rsidRPr="00FE38D5" w:rsidRDefault="00FE38D5" w:rsidP="00862CAF">
      <w:pPr>
        <w:pStyle w:val="PB2"/>
        <w:jc w:val="center"/>
      </w:pPr>
      <w:r w:rsidRPr="00FE38D5">
        <w:rPr>
          <w:noProof/>
        </w:rPr>
        <w:drawing>
          <wp:inline distT="0" distB="0" distL="0" distR="0" wp14:anchorId="3D59F16A" wp14:editId="394A123B">
            <wp:extent cx="5178942" cy="3746500"/>
            <wp:effectExtent l="0" t="0" r="3175" b="6350"/>
            <wp:docPr id="3" name="Picture 3" descr="use_cas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_case_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373" cy="3755493"/>
                    </a:xfrm>
                    <a:prstGeom prst="rect">
                      <a:avLst/>
                    </a:prstGeom>
                    <a:noFill/>
                    <a:ln>
                      <a:noFill/>
                    </a:ln>
                  </pic:spPr>
                </pic:pic>
              </a:graphicData>
            </a:graphic>
          </wp:inline>
        </w:drawing>
      </w:r>
    </w:p>
    <w:p w14:paraId="5508EA32" w14:textId="7F67BEDB" w:rsidR="00F709B1" w:rsidRDefault="00F709B1" w:rsidP="006263A5">
      <w:pPr>
        <w:rPr>
          <w:b/>
          <w:sz w:val="20"/>
          <w:szCs w:val="20"/>
          <w:u w:val="single"/>
          <w:lang w:val="en-US"/>
        </w:rPr>
      </w:pPr>
    </w:p>
    <w:p w14:paraId="4A11D1FE" w14:textId="03943242" w:rsidR="006B1F5B" w:rsidRDefault="006B1F5B" w:rsidP="006B1F5B">
      <w:pPr>
        <w:pStyle w:val="Heading1"/>
      </w:pPr>
      <w:bookmarkStart w:id="10" w:name="_Toc23947317"/>
      <w:bookmarkStart w:id="11" w:name="_Toc41333465"/>
      <w:r w:rsidRPr="007355B1">
        <w:t>Description</w:t>
      </w:r>
      <w:r>
        <w:t>s and Guidelines</w:t>
      </w:r>
      <w:r w:rsidRPr="007355B1">
        <w:t>:</w:t>
      </w:r>
      <w:bookmarkEnd w:id="10"/>
      <w:bookmarkEnd w:id="11"/>
    </w:p>
    <w:p w14:paraId="6758C858" w14:textId="0C591721" w:rsidR="004C7056" w:rsidRDefault="004C7056" w:rsidP="004C7056">
      <w:pPr>
        <w:pStyle w:val="FAStyle2"/>
        <w:outlineLvl w:val="2"/>
      </w:pPr>
      <w:bookmarkStart w:id="12" w:name="_Toc23947318"/>
      <w:r w:rsidRPr="00160EA2">
        <w:t xml:space="preserve">Step1: </w:t>
      </w:r>
      <w:bookmarkEnd w:id="12"/>
      <w:r w:rsidR="00737BF0" w:rsidRPr="00737BF0">
        <w:t>Jar dependencies</w:t>
      </w:r>
    </w:p>
    <w:p w14:paraId="50D9076F" w14:textId="3CBA87FD" w:rsidR="004A733D" w:rsidRPr="005351BC" w:rsidRDefault="004A733D" w:rsidP="005351BC">
      <w:pPr>
        <w:rPr>
          <w:sz w:val="20"/>
          <w:szCs w:val="20"/>
        </w:rPr>
      </w:pPr>
      <w:r w:rsidRPr="005351BC">
        <w:rPr>
          <w:sz w:val="20"/>
          <w:szCs w:val="20"/>
        </w:rPr>
        <w:t>Add the following jars dependencies in your pom.xml file.</w:t>
      </w:r>
    </w:p>
    <w:p w14:paraId="1F9E77B5" w14:textId="77777777" w:rsidR="00875D1E" w:rsidRDefault="00875D1E" w:rsidP="00875D1E">
      <w:pPr>
        <w:pStyle w:val="FACode2"/>
      </w:pPr>
      <w:r>
        <w:t>&lt;dependency&gt;</w:t>
      </w:r>
    </w:p>
    <w:p w14:paraId="1D630D8F" w14:textId="77777777" w:rsidR="00875D1E" w:rsidRDefault="00875D1E" w:rsidP="00875D1E">
      <w:pPr>
        <w:pStyle w:val="FACode2"/>
      </w:pPr>
      <w:r>
        <w:tab/>
        <w:t>&lt;groupId&gt;org.springframework.security&lt;/groupId&gt;</w:t>
      </w:r>
    </w:p>
    <w:p w14:paraId="7C0BE044" w14:textId="77777777" w:rsidR="00875D1E" w:rsidRDefault="00875D1E" w:rsidP="00875D1E">
      <w:pPr>
        <w:pStyle w:val="FACode2"/>
      </w:pPr>
      <w:r>
        <w:tab/>
        <w:t>&lt;artifactId&gt;spring-security-web&lt;/artifactId&gt;</w:t>
      </w:r>
    </w:p>
    <w:p w14:paraId="6EA78F2E" w14:textId="77777777" w:rsidR="00875D1E" w:rsidRDefault="00875D1E" w:rsidP="00875D1E">
      <w:pPr>
        <w:pStyle w:val="FACode2"/>
      </w:pPr>
      <w:r>
        <w:tab/>
        <w:t>&lt;version&gt;5.0.0.RELEASE&lt;/version&gt;</w:t>
      </w:r>
    </w:p>
    <w:p w14:paraId="2D2CC8EE" w14:textId="77777777" w:rsidR="00875D1E" w:rsidRDefault="00875D1E" w:rsidP="00875D1E">
      <w:pPr>
        <w:pStyle w:val="FACode2"/>
      </w:pPr>
      <w:r>
        <w:t>&lt;/dependency&gt;</w:t>
      </w:r>
    </w:p>
    <w:p w14:paraId="2A25179F" w14:textId="77777777" w:rsidR="00875D1E" w:rsidRDefault="00875D1E" w:rsidP="00875D1E">
      <w:pPr>
        <w:pStyle w:val="FACode2"/>
      </w:pPr>
    </w:p>
    <w:p w14:paraId="6C07FB56" w14:textId="77777777" w:rsidR="00875D1E" w:rsidRDefault="00875D1E" w:rsidP="00875D1E">
      <w:pPr>
        <w:pStyle w:val="FACode2"/>
      </w:pPr>
      <w:r>
        <w:t>&lt;dependency&gt;</w:t>
      </w:r>
    </w:p>
    <w:p w14:paraId="09420483" w14:textId="77777777" w:rsidR="00875D1E" w:rsidRDefault="00875D1E" w:rsidP="00875D1E">
      <w:pPr>
        <w:pStyle w:val="FACode2"/>
      </w:pPr>
      <w:r>
        <w:tab/>
        <w:t>&lt;groupId&gt;org.springframework.security&lt;/groupId&gt;</w:t>
      </w:r>
    </w:p>
    <w:p w14:paraId="44B3C937" w14:textId="77777777" w:rsidR="00875D1E" w:rsidRDefault="00875D1E" w:rsidP="00875D1E">
      <w:pPr>
        <w:pStyle w:val="FACode2"/>
      </w:pPr>
      <w:r>
        <w:tab/>
        <w:t>&lt;artifactId&gt;spring-security-config&lt;/artifactId&gt;</w:t>
      </w:r>
    </w:p>
    <w:p w14:paraId="403B2297" w14:textId="77777777" w:rsidR="00875D1E" w:rsidRDefault="00875D1E" w:rsidP="00875D1E">
      <w:pPr>
        <w:pStyle w:val="FACode2"/>
      </w:pPr>
      <w:r>
        <w:tab/>
        <w:t>&lt;version&gt;5.0.0.RELEASE&lt;/version&gt;</w:t>
      </w:r>
    </w:p>
    <w:p w14:paraId="00880F6F" w14:textId="43653480" w:rsidR="00875D1E" w:rsidRPr="00875D1E" w:rsidRDefault="00875D1E" w:rsidP="00F3713D">
      <w:pPr>
        <w:pStyle w:val="FACode2"/>
        <w:rPr>
          <w:highlight w:val="white"/>
        </w:rPr>
      </w:pPr>
      <w:r>
        <w:t>&lt;/dependency&gt;</w:t>
      </w:r>
    </w:p>
    <w:p w14:paraId="69C66FB3" w14:textId="77777777" w:rsidR="00034D7A" w:rsidRDefault="00034D7A" w:rsidP="004C7056">
      <w:pPr>
        <w:pStyle w:val="FAStyle2"/>
        <w:outlineLvl w:val="2"/>
      </w:pPr>
    </w:p>
    <w:p w14:paraId="3EA356E1" w14:textId="35BCC393" w:rsidR="004C7056" w:rsidRDefault="004C7056" w:rsidP="004C7056">
      <w:pPr>
        <w:pStyle w:val="FAStyle2"/>
        <w:outlineLvl w:val="2"/>
      </w:pPr>
      <w:r>
        <w:t xml:space="preserve">Step 2: </w:t>
      </w:r>
      <w:r w:rsidR="001E6047">
        <w:t>Entity classes</w:t>
      </w:r>
    </w:p>
    <w:p w14:paraId="25A7B0E6" w14:textId="7B9BF845" w:rsidR="00874C2A" w:rsidRPr="00813E3F" w:rsidRDefault="00874C2A" w:rsidP="00813E3F">
      <w:pPr>
        <w:rPr>
          <w:sz w:val="20"/>
          <w:szCs w:val="20"/>
        </w:rPr>
      </w:pPr>
      <w:r w:rsidRPr="00813E3F">
        <w:rPr>
          <w:sz w:val="20"/>
          <w:szCs w:val="20"/>
        </w:rPr>
        <w:t>Create two @Entity classes, named as User and Authorities, to map with database tables as follows.</w:t>
      </w:r>
    </w:p>
    <w:p w14:paraId="299076B0" w14:textId="2D4C0692" w:rsidR="006B1D59" w:rsidRPr="007470F0" w:rsidRDefault="006B1D59" w:rsidP="00813E3F">
      <w:pPr>
        <w:rPr>
          <w:b/>
          <w:sz w:val="20"/>
          <w:szCs w:val="20"/>
        </w:rPr>
      </w:pPr>
      <w:r w:rsidRPr="007470F0">
        <w:rPr>
          <w:b/>
          <w:sz w:val="20"/>
          <w:szCs w:val="20"/>
        </w:rPr>
        <w:t>User.java</w:t>
      </w:r>
    </w:p>
    <w:p w14:paraId="68BA498B" w14:textId="77777777" w:rsidR="00130C5A" w:rsidRDefault="00130C5A" w:rsidP="00F3713D">
      <w:pPr>
        <w:pStyle w:val="FACode2"/>
        <w:numPr>
          <w:ilvl w:val="0"/>
          <w:numId w:val="27"/>
        </w:numPr>
      </w:pPr>
      <w:r w:rsidRPr="00130C5A">
        <w:rPr>
          <w:b/>
          <w:bCs/>
          <w:color w:val="7F0055"/>
        </w:rPr>
        <w:t>package</w:t>
      </w:r>
      <w:r>
        <w:t xml:space="preserve"> fa.training.model;</w:t>
      </w:r>
    </w:p>
    <w:p w14:paraId="4DA442B2" w14:textId="77777777" w:rsidR="00130C5A" w:rsidRDefault="00130C5A" w:rsidP="00130C5A">
      <w:pPr>
        <w:pStyle w:val="FACode2"/>
      </w:pPr>
    </w:p>
    <w:p w14:paraId="319F8167" w14:textId="77777777" w:rsidR="00130C5A" w:rsidRDefault="00130C5A" w:rsidP="00130C5A">
      <w:pPr>
        <w:pStyle w:val="FACode2"/>
      </w:pPr>
      <w:r>
        <w:rPr>
          <w:b/>
          <w:bCs/>
          <w:color w:val="7F0055"/>
        </w:rPr>
        <w:t>import</w:t>
      </w:r>
      <w:r>
        <w:t xml:space="preserve"> java.util.Collection;</w:t>
      </w:r>
    </w:p>
    <w:p w14:paraId="4F3424FC" w14:textId="77777777" w:rsidR="00130C5A" w:rsidRDefault="00130C5A" w:rsidP="00130C5A">
      <w:pPr>
        <w:pStyle w:val="FACode2"/>
      </w:pPr>
      <w:r>
        <w:rPr>
          <w:b/>
          <w:bCs/>
          <w:color w:val="7F0055"/>
        </w:rPr>
        <w:t>import</w:t>
      </w:r>
      <w:r>
        <w:t xml:space="preserve"> java.util.HashSet;</w:t>
      </w:r>
    </w:p>
    <w:p w14:paraId="1E7BA5D9" w14:textId="77777777" w:rsidR="00130C5A" w:rsidRDefault="00130C5A" w:rsidP="00130C5A">
      <w:pPr>
        <w:pStyle w:val="FACode2"/>
      </w:pPr>
      <w:r>
        <w:rPr>
          <w:b/>
          <w:bCs/>
          <w:color w:val="7F0055"/>
        </w:rPr>
        <w:t>import</w:t>
      </w:r>
      <w:r>
        <w:t xml:space="preserve"> java.util.Set;</w:t>
      </w:r>
    </w:p>
    <w:p w14:paraId="0896488E" w14:textId="77777777" w:rsidR="00130C5A" w:rsidRDefault="00130C5A" w:rsidP="00130C5A">
      <w:pPr>
        <w:pStyle w:val="FACode2"/>
      </w:pPr>
    </w:p>
    <w:p w14:paraId="086A3772" w14:textId="77777777" w:rsidR="00130C5A" w:rsidRDefault="00130C5A" w:rsidP="00130C5A">
      <w:pPr>
        <w:pStyle w:val="FACode2"/>
      </w:pPr>
      <w:r>
        <w:rPr>
          <w:b/>
          <w:bCs/>
          <w:color w:val="7F0055"/>
        </w:rPr>
        <w:t>import</w:t>
      </w:r>
      <w:r>
        <w:t xml:space="preserve"> javax.persistence.CascadeType;</w:t>
      </w:r>
    </w:p>
    <w:p w14:paraId="6DDDCB4E" w14:textId="77777777" w:rsidR="00130C5A" w:rsidRDefault="00130C5A" w:rsidP="00130C5A">
      <w:pPr>
        <w:pStyle w:val="FACode2"/>
      </w:pPr>
      <w:r>
        <w:rPr>
          <w:b/>
          <w:bCs/>
          <w:color w:val="7F0055"/>
        </w:rPr>
        <w:lastRenderedPageBreak/>
        <w:t>import</w:t>
      </w:r>
      <w:r>
        <w:t xml:space="preserve"> javax.persistence.Column;</w:t>
      </w:r>
    </w:p>
    <w:p w14:paraId="70CD66B2" w14:textId="77777777" w:rsidR="00130C5A" w:rsidRDefault="00130C5A" w:rsidP="00130C5A">
      <w:pPr>
        <w:pStyle w:val="FACode2"/>
      </w:pPr>
      <w:r>
        <w:rPr>
          <w:b/>
          <w:bCs/>
          <w:color w:val="7F0055"/>
        </w:rPr>
        <w:t>import</w:t>
      </w:r>
      <w:r>
        <w:t xml:space="preserve"> javax.persistence.Entity;</w:t>
      </w:r>
    </w:p>
    <w:p w14:paraId="12E9A225" w14:textId="77777777" w:rsidR="00130C5A" w:rsidRDefault="00130C5A" w:rsidP="00130C5A">
      <w:pPr>
        <w:pStyle w:val="FACode2"/>
      </w:pPr>
      <w:r>
        <w:rPr>
          <w:b/>
          <w:bCs/>
          <w:color w:val="7F0055"/>
        </w:rPr>
        <w:t>import</w:t>
      </w:r>
      <w:r>
        <w:t xml:space="preserve"> javax.persistence.FetchType;</w:t>
      </w:r>
    </w:p>
    <w:p w14:paraId="27FE1313" w14:textId="77777777" w:rsidR="00130C5A" w:rsidRDefault="00130C5A" w:rsidP="00130C5A">
      <w:pPr>
        <w:pStyle w:val="FACode2"/>
      </w:pPr>
      <w:r>
        <w:rPr>
          <w:b/>
          <w:bCs/>
          <w:color w:val="7F0055"/>
        </w:rPr>
        <w:t>import</w:t>
      </w:r>
      <w:r>
        <w:t xml:space="preserve"> javax.persistence.GeneratedValue;</w:t>
      </w:r>
    </w:p>
    <w:p w14:paraId="592E8B21" w14:textId="77777777" w:rsidR="00130C5A" w:rsidRDefault="00130C5A" w:rsidP="00130C5A">
      <w:pPr>
        <w:pStyle w:val="FACode2"/>
      </w:pPr>
      <w:r>
        <w:rPr>
          <w:b/>
          <w:bCs/>
          <w:color w:val="7F0055"/>
        </w:rPr>
        <w:t>import</w:t>
      </w:r>
      <w:r>
        <w:t xml:space="preserve"> javax.persistence.GenerationType;</w:t>
      </w:r>
    </w:p>
    <w:p w14:paraId="699C58E9" w14:textId="77777777" w:rsidR="00130C5A" w:rsidRDefault="00130C5A" w:rsidP="00130C5A">
      <w:pPr>
        <w:pStyle w:val="FACode2"/>
      </w:pPr>
      <w:r>
        <w:rPr>
          <w:b/>
          <w:bCs/>
          <w:color w:val="7F0055"/>
        </w:rPr>
        <w:t>import</w:t>
      </w:r>
      <w:r>
        <w:t xml:space="preserve"> javax.persistence.Id;</w:t>
      </w:r>
    </w:p>
    <w:p w14:paraId="2E0BE060" w14:textId="77777777" w:rsidR="00130C5A" w:rsidRDefault="00130C5A" w:rsidP="00130C5A">
      <w:pPr>
        <w:pStyle w:val="FACode2"/>
      </w:pPr>
      <w:r>
        <w:rPr>
          <w:b/>
          <w:bCs/>
          <w:color w:val="7F0055"/>
        </w:rPr>
        <w:t>import</w:t>
      </w:r>
      <w:r>
        <w:t xml:space="preserve"> javax.persistence.OneToMany;</w:t>
      </w:r>
    </w:p>
    <w:p w14:paraId="18AB94C6" w14:textId="77777777" w:rsidR="00130C5A" w:rsidRDefault="00130C5A" w:rsidP="00130C5A">
      <w:pPr>
        <w:pStyle w:val="FACode2"/>
      </w:pPr>
      <w:r>
        <w:rPr>
          <w:b/>
          <w:bCs/>
          <w:color w:val="7F0055"/>
        </w:rPr>
        <w:t>import</w:t>
      </w:r>
      <w:r>
        <w:t xml:space="preserve"> javax.persistence.Table;</w:t>
      </w:r>
    </w:p>
    <w:p w14:paraId="097737DD" w14:textId="77777777" w:rsidR="00130C5A" w:rsidRDefault="00130C5A" w:rsidP="00130C5A">
      <w:pPr>
        <w:pStyle w:val="FACode2"/>
      </w:pPr>
    </w:p>
    <w:p w14:paraId="3DA6DB26" w14:textId="77777777" w:rsidR="00130C5A" w:rsidRDefault="00130C5A" w:rsidP="00130C5A">
      <w:pPr>
        <w:pStyle w:val="FACode2"/>
      </w:pPr>
      <w:r>
        <w:t>/**</w:t>
      </w:r>
    </w:p>
    <w:p w14:paraId="45320DAE" w14:textId="77777777" w:rsidR="00130C5A" w:rsidRDefault="00130C5A" w:rsidP="00130C5A">
      <w:pPr>
        <w:pStyle w:val="FACode2"/>
      </w:pPr>
      <w:r>
        <w:t xml:space="preserve"> * Class model User, map with table tbl_user</w:t>
      </w:r>
    </w:p>
    <w:p w14:paraId="2C43B3FD" w14:textId="77777777" w:rsidR="00130C5A" w:rsidRDefault="00130C5A" w:rsidP="00130C5A">
      <w:pPr>
        <w:pStyle w:val="FACode2"/>
      </w:pPr>
      <w:r>
        <w:t xml:space="preserve"> * Declare fields of tbl_user, getter and setter, Constructor.</w:t>
      </w:r>
    </w:p>
    <w:p w14:paraId="3C5CBA57" w14:textId="0DCCCB32" w:rsidR="00130C5A" w:rsidRDefault="00130C5A" w:rsidP="00130C5A">
      <w:pPr>
        <w:pStyle w:val="FACode2"/>
      </w:pPr>
      <w:r>
        <w:t xml:space="preserve"> * </w:t>
      </w:r>
      <w:r>
        <w:rPr>
          <w:b/>
          <w:bCs/>
          <w:color w:val="7F9FBF"/>
        </w:rPr>
        <w:t>@author</w:t>
      </w:r>
      <w:r>
        <w:t xml:space="preserve"> </w:t>
      </w:r>
      <w:r w:rsidR="00194259">
        <w:t>KyLH</w:t>
      </w:r>
    </w:p>
    <w:p w14:paraId="4C6575BE" w14:textId="77777777" w:rsidR="00130C5A" w:rsidRDefault="00130C5A" w:rsidP="00130C5A">
      <w:pPr>
        <w:pStyle w:val="FACode2"/>
      </w:pPr>
      <w:r>
        <w:t xml:space="preserve"> *</w:t>
      </w:r>
    </w:p>
    <w:p w14:paraId="6B62E791" w14:textId="77777777" w:rsidR="00130C5A" w:rsidRDefault="00130C5A" w:rsidP="00130C5A">
      <w:pPr>
        <w:pStyle w:val="FACode2"/>
      </w:pPr>
      <w:r>
        <w:t xml:space="preserve"> */</w:t>
      </w:r>
    </w:p>
    <w:p w14:paraId="4C5A94F2" w14:textId="77777777" w:rsidR="00130C5A" w:rsidRDefault="00130C5A" w:rsidP="00130C5A">
      <w:pPr>
        <w:pStyle w:val="FACode2"/>
      </w:pPr>
      <w:r>
        <w:t>@Entity</w:t>
      </w:r>
    </w:p>
    <w:p w14:paraId="4A10D7B6" w14:textId="77777777" w:rsidR="00130C5A" w:rsidRDefault="00130C5A" w:rsidP="00130C5A">
      <w:pPr>
        <w:pStyle w:val="FACode2"/>
      </w:pPr>
      <w:r>
        <w:rPr>
          <w:color w:val="646464"/>
        </w:rPr>
        <w:t>@Table</w:t>
      </w:r>
      <w:r>
        <w:rPr>
          <w:color w:val="000000"/>
        </w:rPr>
        <w:t xml:space="preserve">(name = </w:t>
      </w:r>
      <w:r>
        <w:t>"tbl_user"</w:t>
      </w:r>
      <w:r>
        <w:rPr>
          <w:color w:val="000000"/>
        </w:rPr>
        <w:t>)</w:t>
      </w:r>
    </w:p>
    <w:p w14:paraId="03304C1E" w14:textId="77777777" w:rsidR="00130C5A" w:rsidRDefault="00130C5A" w:rsidP="00130C5A">
      <w:pPr>
        <w:pStyle w:val="FACode2"/>
      </w:pPr>
      <w:r>
        <w:t>public</w:t>
      </w:r>
      <w:r>
        <w:rPr>
          <w:color w:val="000000"/>
        </w:rPr>
        <w:t xml:space="preserve"> </w:t>
      </w:r>
      <w:r>
        <w:t>class</w:t>
      </w:r>
      <w:r>
        <w:rPr>
          <w:color w:val="000000"/>
        </w:rPr>
        <w:t xml:space="preserve"> User {</w:t>
      </w:r>
    </w:p>
    <w:p w14:paraId="6EE4DD0F" w14:textId="77777777" w:rsidR="00130C5A" w:rsidRDefault="00130C5A" w:rsidP="00130C5A">
      <w:pPr>
        <w:pStyle w:val="FACode2"/>
      </w:pPr>
      <w:r>
        <w:tab/>
      </w:r>
    </w:p>
    <w:p w14:paraId="5D017133" w14:textId="77777777" w:rsidR="00130C5A" w:rsidRDefault="00130C5A" w:rsidP="00130C5A">
      <w:pPr>
        <w:pStyle w:val="FACode2"/>
      </w:pPr>
      <w:r>
        <w:rPr>
          <w:color w:val="000000"/>
        </w:rPr>
        <w:tab/>
      </w:r>
      <w:r>
        <w:t>// Declare field id, auto generate.</w:t>
      </w:r>
    </w:p>
    <w:p w14:paraId="1B609FE6" w14:textId="77777777" w:rsidR="00130C5A" w:rsidRDefault="00130C5A" w:rsidP="00130C5A">
      <w:pPr>
        <w:pStyle w:val="FACode2"/>
      </w:pPr>
      <w:r>
        <w:rPr>
          <w:color w:val="000000"/>
        </w:rPr>
        <w:tab/>
      </w:r>
      <w:r>
        <w:t>@Id</w:t>
      </w:r>
    </w:p>
    <w:p w14:paraId="64E30362" w14:textId="77777777" w:rsidR="00130C5A" w:rsidRDefault="00130C5A" w:rsidP="00130C5A">
      <w:pPr>
        <w:pStyle w:val="FACode2"/>
      </w:pPr>
      <w:r>
        <w:tab/>
      </w:r>
      <w:r>
        <w:rPr>
          <w:color w:val="646464"/>
        </w:rPr>
        <w:t>@GeneratedValue</w:t>
      </w:r>
      <w:r>
        <w:t>(strategy = GenerationType.</w:t>
      </w:r>
      <w:r>
        <w:rPr>
          <w:b/>
          <w:bCs/>
          <w:i/>
          <w:iCs/>
          <w:color w:val="0000C0"/>
        </w:rPr>
        <w:t>IDENTITY</w:t>
      </w:r>
      <w:r>
        <w:t>)</w:t>
      </w:r>
    </w:p>
    <w:p w14:paraId="7405B5B8" w14:textId="77777777" w:rsidR="00130C5A" w:rsidRDefault="00130C5A" w:rsidP="00130C5A">
      <w:pPr>
        <w:pStyle w:val="FACode2"/>
      </w:pPr>
      <w:r>
        <w:tab/>
      </w:r>
      <w:r>
        <w:rPr>
          <w:color w:val="646464"/>
        </w:rPr>
        <w:t>@Column</w:t>
      </w:r>
      <w:r>
        <w:t xml:space="preserve">(name = </w:t>
      </w:r>
      <w:r>
        <w:rPr>
          <w:color w:val="2A00FF"/>
        </w:rPr>
        <w:t>"id"</w:t>
      </w:r>
      <w:r>
        <w:t>)</w:t>
      </w:r>
    </w:p>
    <w:p w14:paraId="1A193BFF" w14:textId="77777777" w:rsidR="00130C5A" w:rsidRDefault="00130C5A" w:rsidP="00130C5A">
      <w:pPr>
        <w:pStyle w:val="FACode2"/>
      </w:pPr>
      <w:r>
        <w:rPr>
          <w:color w:val="000000"/>
        </w:rPr>
        <w:tab/>
      </w:r>
      <w:r>
        <w:t>private</w:t>
      </w:r>
      <w:r>
        <w:rPr>
          <w:color w:val="000000"/>
        </w:rPr>
        <w:t xml:space="preserve"> </w:t>
      </w:r>
      <w:r>
        <w:t>int</w:t>
      </w:r>
      <w:r>
        <w:rPr>
          <w:color w:val="000000"/>
        </w:rPr>
        <w:t xml:space="preserve"> </w:t>
      </w:r>
      <w:r>
        <w:rPr>
          <w:color w:val="0000C0"/>
        </w:rPr>
        <w:t>id</w:t>
      </w:r>
      <w:r>
        <w:rPr>
          <w:color w:val="000000"/>
        </w:rPr>
        <w:t>;</w:t>
      </w:r>
    </w:p>
    <w:p w14:paraId="551F6BB2" w14:textId="77777777" w:rsidR="00130C5A" w:rsidRDefault="00130C5A" w:rsidP="00130C5A">
      <w:pPr>
        <w:pStyle w:val="FACode2"/>
      </w:pPr>
      <w:r>
        <w:tab/>
      </w:r>
    </w:p>
    <w:p w14:paraId="31735F23" w14:textId="77777777" w:rsidR="00130C5A" w:rsidRDefault="00130C5A" w:rsidP="00130C5A">
      <w:pPr>
        <w:pStyle w:val="FACode2"/>
      </w:pPr>
      <w:r>
        <w:rPr>
          <w:color w:val="000000"/>
        </w:rPr>
        <w:tab/>
      </w:r>
      <w:r>
        <w:t xml:space="preserve">// Declare field </w:t>
      </w:r>
      <w:r>
        <w:rPr>
          <w:u w:val="single"/>
        </w:rPr>
        <w:t>username</w:t>
      </w:r>
    </w:p>
    <w:p w14:paraId="32158287" w14:textId="77777777" w:rsidR="00130C5A" w:rsidRDefault="00130C5A" w:rsidP="00130C5A">
      <w:pPr>
        <w:pStyle w:val="FACode2"/>
      </w:pPr>
      <w:r>
        <w:tab/>
      </w:r>
      <w:r>
        <w:rPr>
          <w:color w:val="646464"/>
        </w:rPr>
        <w:t>@Column</w:t>
      </w:r>
      <w:r>
        <w:t xml:space="preserve">(name = </w:t>
      </w:r>
      <w:r>
        <w:rPr>
          <w:color w:val="2A00FF"/>
        </w:rPr>
        <w:t>"username"</w:t>
      </w:r>
      <w:r>
        <w:t>)</w:t>
      </w:r>
    </w:p>
    <w:p w14:paraId="7E3D5373" w14:textId="77777777" w:rsidR="00130C5A" w:rsidRDefault="00130C5A" w:rsidP="00130C5A">
      <w:pPr>
        <w:pStyle w:val="FACode2"/>
      </w:pPr>
      <w:r>
        <w:tab/>
      </w:r>
      <w:r>
        <w:rPr>
          <w:b/>
          <w:bCs/>
          <w:color w:val="7F0055"/>
        </w:rPr>
        <w:t>private</w:t>
      </w:r>
      <w:r>
        <w:t xml:space="preserve"> String </w:t>
      </w:r>
      <w:r>
        <w:rPr>
          <w:color w:val="0000C0"/>
        </w:rPr>
        <w:t>username</w:t>
      </w:r>
      <w:r>
        <w:t>;</w:t>
      </w:r>
    </w:p>
    <w:p w14:paraId="11B75DE3" w14:textId="77777777" w:rsidR="00130C5A" w:rsidRDefault="00130C5A" w:rsidP="00130C5A">
      <w:pPr>
        <w:pStyle w:val="FACode2"/>
      </w:pPr>
    </w:p>
    <w:p w14:paraId="429991BA" w14:textId="77777777" w:rsidR="00130C5A" w:rsidRDefault="00130C5A" w:rsidP="00130C5A">
      <w:pPr>
        <w:pStyle w:val="FACode2"/>
      </w:pPr>
      <w:r>
        <w:rPr>
          <w:color w:val="000000"/>
        </w:rPr>
        <w:tab/>
      </w:r>
      <w:r>
        <w:t>// Declare field password</w:t>
      </w:r>
    </w:p>
    <w:p w14:paraId="18785242" w14:textId="77777777" w:rsidR="00130C5A" w:rsidRDefault="00130C5A" w:rsidP="00130C5A">
      <w:pPr>
        <w:pStyle w:val="FACode2"/>
      </w:pPr>
      <w:r>
        <w:tab/>
      </w:r>
      <w:r>
        <w:rPr>
          <w:color w:val="646464"/>
        </w:rPr>
        <w:t>@Column</w:t>
      </w:r>
      <w:r>
        <w:t xml:space="preserve">(name = </w:t>
      </w:r>
      <w:r>
        <w:rPr>
          <w:color w:val="2A00FF"/>
        </w:rPr>
        <w:t>"password"</w:t>
      </w:r>
      <w:r>
        <w:t>)</w:t>
      </w:r>
    </w:p>
    <w:p w14:paraId="5AF85E9B" w14:textId="77777777" w:rsidR="00130C5A" w:rsidRDefault="00130C5A" w:rsidP="00130C5A">
      <w:pPr>
        <w:pStyle w:val="FACode2"/>
      </w:pPr>
      <w:r>
        <w:tab/>
      </w:r>
      <w:r>
        <w:rPr>
          <w:b/>
          <w:bCs/>
          <w:color w:val="7F0055"/>
        </w:rPr>
        <w:t>private</w:t>
      </w:r>
      <w:r>
        <w:t xml:space="preserve"> String </w:t>
      </w:r>
      <w:r>
        <w:rPr>
          <w:color w:val="0000C0"/>
        </w:rPr>
        <w:t>password</w:t>
      </w:r>
      <w:r>
        <w:t>;</w:t>
      </w:r>
    </w:p>
    <w:p w14:paraId="055235BB" w14:textId="77777777" w:rsidR="00130C5A" w:rsidRDefault="00130C5A" w:rsidP="00130C5A">
      <w:pPr>
        <w:pStyle w:val="FACode2"/>
      </w:pPr>
    </w:p>
    <w:p w14:paraId="3DE3FD1B" w14:textId="77777777" w:rsidR="00130C5A" w:rsidRDefault="00130C5A" w:rsidP="00130C5A">
      <w:pPr>
        <w:pStyle w:val="FACode2"/>
      </w:pPr>
      <w:r>
        <w:rPr>
          <w:color w:val="000000"/>
        </w:rPr>
        <w:tab/>
      </w:r>
      <w:r>
        <w:t>// Declare field email</w:t>
      </w:r>
    </w:p>
    <w:p w14:paraId="6E71DB28" w14:textId="77777777" w:rsidR="00130C5A" w:rsidRDefault="00130C5A" w:rsidP="00130C5A">
      <w:pPr>
        <w:pStyle w:val="FACode2"/>
      </w:pPr>
      <w:r>
        <w:tab/>
      </w:r>
      <w:r>
        <w:rPr>
          <w:color w:val="646464"/>
        </w:rPr>
        <w:t>@Column</w:t>
      </w:r>
      <w:r>
        <w:t xml:space="preserve">(name = </w:t>
      </w:r>
      <w:r>
        <w:rPr>
          <w:color w:val="2A00FF"/>
        </w:rPr>
        <w:t>"email"</w:t>
      </w:r>
      <w:r>
        <w:t>)</w:t>
      </w:r>
    </w:p>
    <w:p w14:paraId="20F19262" w14:textId="77777777" w:rsidR="00130C5A" w:rsidRDefault="00130C5A" w:rsidP="00130C5A">
      <w:pPr>
        <w:pStyle w:val="FACode2"/>
      </w:pPr>
      <w:r>
        <w:tab/>
      </w:r>
      <w:r>
        <w:rPr>
          <w:b/>
          <w:bCs/>
          <w:color w:val="7F0055"/>
        </w:rPr>
        <w:t>private</w:t>
      </w:r>
      <w:r>
        <w:t xml:space="preserve"> String </w:t>
      </w:r>
      <w:r>
        <w:rPr>
          <w:color w:val="0000C0"/>
        </w:rPr>
        <w:t>email</w:t>
      </w:r>
      <w:r>
        <w:t>;</w:t>
      </w:r>
    </w:p>
    <w:p w14:paraId="6E896F06" w14:textId="77777777" w:rsidR="00130C5A" w:rsidRDefault="00130C5A" w:rsidP="00130C5A">
      <w:pPr>
        <w:pStyle w:val="FACode2"/>
      </w:pPr>
    </w:p>
    <w:p w14:paraId="29752694" w14:textId="77777777" w:rsidR="00130C5A" w:rsidRDefault="00130C5A" w:rsidP="00130C5A">
      <w:pPr>
        <w:pStyle w:val="FACode2"/>
      </w:pPr>
      <w:r>
        <w:rPr>
          <w:color w:val="000000"/>
        </w:rPr>
        <w:tab/>
      </w:r>
      <w:r>
        <w:t>// Declare field profile</w:t>
      </w:r>
    </w:p>
    <w:p w14:paraId="0E55B6BD" w14:textId="77777777" w:rsidR="00130C5A" w:rsidRDefault="00130C5A" w:rsidP="00130C5A">
      <w:pPr>
        <w:pStyle w:val="FACode2"/>
      </w:pPr>
      <w:r>
        <w:tab/>
      </w:r>
      <w:r>
        <w:rPr>
          <w:color w:val="646464"/>
        </w:rPr>
        <w:t>@Column</w:t>
      </w:r>
      <w:r>
        <w:t xml:space="preserve">(name = </w:t>
      </w:r>
      <w:r>
        <w:rPr>
          <w:color w:val="2A00FF"/>
        </w:rPr>
        <w:t>"profile"</w:t>
      </w:r>
      <w:r>
        <w:t>)</w:t>
      </w:r>
    </w:p>
    <w:p w14:paraId="09502244" w14:textId="77777777" w:rsidR="00130C5A" w:rsidRDefault="00130C5A" w:rsidP="00130C5A">
      <w:pPr>
        <w:pStyle w:val="FACode2"/>
      </w:pPr>
      <w:r>
        <w:tab/>
      </w:r>
      <w:r>
        <w:rPr>
          <w:b/>
          <w:bCs/>
          <w:color w:val="7F0055"/>
        </w:rPr>
        <w:t>private</w:t>
      </w:r>
      <w:r>
        <w:t xml:space="preserve"> String </w:t>
      </w:r>
      <w:r>
        <w:rPr>
          <w:color w:val="0000C0"/>
        </w:rPr>
        <w:t>profile</w:t>
      </w:r>
      <w:r>
        <w:t>;</w:t>
      </w:r>
    </w:p>
    <w:p w14:paraId="623F479E" w14:textId="77777777" w:rsidR="00130C5A" w:rsidRDefault="00130C5A" w:rsidP="00130C5A">
      <w:pPr>
        <w:pStyle w:val="FACode2"/>
      </w:pPr>
      <w:r>
        <w:tab/>
      </w:r>
      <w:r>
        <w:tab/>
      </w:r>
    </w:p>
    <w:p w14:paraId="30AB6C17" w14:textId="77777777" w:rsidR="00130C5A" w:rsidRDefault="00130C5A" w:rsidP="00130C5A">
      <w:pPr>
        <w:pStyle w:val="FACode2"/>
      </w:pPr>
      <w:r>
        <w:rPr>
          <w:color w:val="000000"/>
        </w:rPr>
        <w:tab/>
      </w:r>
      <w:r>
        <w:t>// Declare foreign key authorities table</w:t>
      </w:r>
    </w:p>
    <w:p w14:paraId="3B5E7337" w14:textId="77777777" w:rsidR="00130C5A" w:rsidRDefault="00130C5A" w:rsidP="00130C5A">
      <w:pPr>
        <w:pStyle w:val="FACode2"/>
      </w:pPr>
      <w:r>
        <w:tab/>
      </w:r>
      <w:r>
        <w:rPr>
          <w:color w:val="646464"/>
        </w:rPr>
        <w:t>@OneToMany</w:t>
      </w:r>
      <w:r>
        <w:t>(cascade = CascadeType.</w:t>
      </w:r>
      <w:r>
        <w:rPr>
          <w:b/>
          <w:bCs/>
          <w:i/>
          <w:iCs/>
          <w:color w:val="0000C0"/>
        </w:rPr>
        <w:t>ALL</w:t>
      </w:r>
      <w:r>
        <w:t xml:space="preserve">, mappedBy = </w:t>
      </w:r>
      <w:r>
        <w:rPr>
          <w:color w:val="2A00FF"/>
        </w:rPr>
        <w:t>"user"</w:t>
      </w:r>
      <w:r>
        <w:t>, fetch = FetchType.</w:t>
      </w:r>
      <w:r>
        <w:rPr>
          <w:b/>
          <w:bCs/>
          <w:i/>
          <w:iCs/>
          <w:color w:val="0000C0"/>
        </w:rPr>
        <w:t>EAGER</w:t>
      </w:r>
      <w:r>
        <w:t>)</w:t>
      </w:r>
    </w:p>
    <w:p w14:paraId="3176DC0C" w14:textId="77777777" w:rsidR="00130C5A" w:rsidRDefault="00130C5A" w:rsidP="00130C5A">
      <w:pPr>
        <w:pStyle w:val="FACode2"/>
      </w:pPr>
      <w:r>
        <w:tab/>
      </w:r>
      <w:r>
        <w:rPr>
          <w:b/>
          <w:bCs/>
          <w:color w:val="7F0055"/>
        </w:rPr>
        <w:t>private</w:t>
      </w:r>
      <w:r>
        <w:t xml:space="preserve"> Collection&lt;Authorities&gt; </w:t>
      </w:r>
      <w:r>
        <w:rPr>
          <w:color w:val="0000C0"/>
        </w:rPr>
        <w:t>authorities</w:t>
      </w:r>
      <w:r>
        <w:t>;</w:t>
      </w:r>
    </w:p>
    <w:p w14:paraId="37E494BF" w14:textId="77777777" w:rsidR="00130C5A" w:rsidRDefault="00130C5A" w:rsidP="00130C5A">
      <w:pPr>
        <w:pStyle w:val="FACode2"/>
      </w:pPr>
      <w:r>
        <w:tab/>
      </w:r>
    </w:p>
    <w:p w14:paraId="572B3BCD" w14:textId="77777777" w:rsidR="00130C5A" w:rsidRDefault="00130C5A" w:rsidP="00130C5A">
      <w:pPr>
        <w:pStyle w:val="FACode2"/>
      </w:pPr>
      <w:r>
        <w:rPr>
          <w:color w:val="000000"/>
        </w:rPr>
        <w:tab/>
      </w:r>
      <w:r>
        <w:t>// Declare foreign key post table</w:t>
      </w:r>
    </w:p>
    <w:p w14:paraId="30A20E33" w14:textId="77777777" w:rsidR="00130C5A" w:rsidRDefault="00130C5A" w:rsidP="00130C5A">
      <w:pPr>
        <w:pStyle w:val="FACode2"/>
      </w:pPr>
      <w:r>
        <w:tab/>
      </w:r>
      <w:r>
        <w:rPr>
          <w:color w:val="646464"/>
        </w:rPr>
        <w:t>@OneToMany</w:t>
      </w:r>
      <w:r>
        <w:t>(cascade = CascadeType.</w:t>
      </w:r>
      <w:r>
        <w:rPr>
          <w:b/>
          <w:bCs/>
          <w:i/>
          <w:iCs/>
          <w:color w:val="0000C0"/>
        </w:rPr>
        <w:t>ALL</w:t>
      </w:r>
      <w:r>
        <w:t xml:space="preserve">, mappedBy = </w:t>
      </w:r>
      <w:r>
        <w:rPr>
          <w:color w:val="2A00FF"/>
        </w:rPr>
        <w:t>"user"</w:t>
      </w:r>
      <w:r>
        <w:t>, fetch = FetchType.</w:t>
      </w:r>
      <w:r>
        <w:rPr>
          <w:b/>
          <w:bCs/>
          <w:i/>
          <w:iCs/>
          <w:color w:val="0000C0"/>
        </w:rPr>
        <w:t>LAZY</w:t>
      </w:r>
      <w:r>
        <w:t xml:space="preserve">)     </w:t>
      </w:r>
    </w:p>
    <w:p w14:paraId="5407957D" w14:textId="77777777" w:rsidR="00130C5A" w:rsidRDefault="00130C5A" w:rsidP="00130C5A">
      <w:pPr>
        <w:pStyle w:val="FACode2"/>
      </w:pPr>
      <w:r>
        <w:tab/>
      </w:r>
      <w:r>
        <w:rPr>
          <w:b/>
          <w:bCs/>
          <w:color w:val="7F0055"/>
        </w:rPr>
        <w:t>private</w:t>
      </w:r>
      <w:r>
        <w:t xml:space="preserve"> Set&lt;Post&gt; </w:t>
      </w:r>
      <w:r>
        <w:rPr>
          <w:color w:val="0000C0"/>
        </w:rPr>
        <w:t>post</w:t>
      </w:r>
      <w:r>
        <w:t xml:space="preserve"> = </w:t>
      </w:r>
      <w:r>
        <w:rPr>
          <w:b/>
          <w:bCs/>
          <w:color w:val="7F0055"/>
        </w:rPr>
        <w:t>new</w:t>
      </w:r>
      <w:r>
        <w:t xml:space="preserve"> HashSet&lt;&gt;();</w:t>
      </w:r>
    </w:p>
    <w:p w14:paraId="41FEC9E1" w14:textId="77777777" w:rsidR="00130C5A" w:rsidRDefault="00130C5A" w:rsidP="00130C5A">
      <w:pPr>
        <w:pStyle w:val="FACode2"/>
      </w:pPr>
      <w:r>
        <w:tab/>
      </w:r>
    </w:p>
    <w:p w14:paraId="6693A509" w14:textId="77777777" w:rsidR="00130C5A" w:rsidRDefault="00130C5A" w:rsidP="00130C5A">
      <w:pPr>
        <w:pStyle w:val="FACode2"/>
      </w:pPr>
      <w:r>
        <w:rPr>
          <w:color w:val="000000"/>
        </w:rPr>
        <w:tab/>
      </w:r>
      <w:r>
        <w:t>/**</w:t>
      </w:r>
    </w:p>
    <w:p w14:paraId="492F447A" w14:textId="77777777" w:rsidR="00130C5A" w:rsidRDefault="00130C5A" w:rsidP="00130C5A">
      <w:pPr>
        <w:pStyle w:val="FACode2"/>
      </w:pPr>
      <w:r>
        <w:tab/>
        <w:t xml:space="preserve"> * constructor </w:t>
      </w:r>
    </w:p>
    <w:p w14:paraId="3562DFFA" w14:textId="77777777" w:rsidR="00130C5A" w:rsidRDefault="00130C5A" w:rsidP="00130C5A">
      <w:pPr>
        <w:pStyle w:val="FACode2"/>
      </w:pPr>
      <w:r>
        <w:tab/>
        <w:t xml:space="preserve"> */</w:t>
      </w:r>
    </w:p>
    <w:p w14:paraId="2D3743A0" w14:textId="77777777" w:rsidR="00130C5A" w:rsidRDefault="00130C5A" w:rsidP="00130C5A">
      <w:pPr>
        <w:pStyle w:val="FACode2"/>
      </w:pPr>
      <w:r>
        <w:tab/>
      </w:r>
      <w:r>
        <w:rPr>
          <w:b/>
          <w:bCs/>
          <w:color w:val="7F0055"/>
        </w:rPr>
        <w:t>public</w:t>
      </w:r>
      <w:r>
        <w:t xml:space="preserve"> User() {</w:t>
      </w:r>
    </w:p>
    <w:p w14:paraId="3C2A27BE" w14:textId="77777777" w:rsidR="00130C5A" w:rsidRDefault="00130C5A" w:rsidP="00130C5A">
      <w:pPr>
        <w:pStyle w:val="FACode2"/>
      </w:pPr>
      <w:r>
        <w:tab/>
      </w:r>
      <w:r>
        <w:tab/>
      </w:r>
      <w:r>
        <w:rPr>
          <w:b/>
          <w:bCs/>
          <w:color w:val="7F0055"/>
        </w:rPr>
        <w:t>super</w:t>
      </w:r>
      <w:r>
        <w:t>();</w:t>
      </w:r>
    </w:p>
    <w:p w14:paraId="38437CF7" w14:textId="77777777" w:rsidR="00130C5A" w:rsidRDefault="00130C5A" w:rsidP="00130C5A">
      <w:pPr>
        <w:pStyle w:val="FACode2"/>
      </w:pPr>
      <w:r>
        <w:rPr>
          <w:color w:val="000000"/>
        </w:rPr>
        <w:tab/>
      </w:r>
      <w:r>
        <w:rPr>
          <w:color w:val="000000"/>
        </w:rPr>
        <w:tab/>
      </w:r>
      <w:r>
        <w:t xml:space="preserve">// </w:t>
      </w:r>
      <w:r>
        <w:rPr>
          <w:b/>
          <w:bCs/>
          <w:color w:val="7F9FBF"/>
        </w:rPr>
        <w:t>TODO</w:t>
      </w:r>
      <w:r>
        <w:t xml:space="preserve"> Auto-generated constructor stub</w:t>
      </w:r>
    </w:p>
    <w:p w14:paraId="101DDA83" w14:textId="77777777" w:rsidR="00130C5A" w:rsidRDefault="00130C5A" w:rsidP="00130C5A">
      <w:pPr>
        <w:pStyle w:val="FACode2"/>
      </w:pPr>
      <w:r>
        <w:tab/>
        <w:t>}</w:t>
      </w:r>
    </w:p>
    <w:p w14:paraId="645491B4" w14:textId="77777777" w:rsidR="00130C5A" w:rsidRDefault="00130C5A" w:rsidP="00130C5A">
      <w:pPr>
        <w:pStyle w:val="FACode2"/>
      </w:pPr>
      <w:r>
        <w:tab/>
      </w:r>
    </w:p>
    <w:p w14:paraId="1B66967C" w14:textId="77777777" w:rsidR="00130C5A" w:rsidRDefault="00130C5A" w:rsidP="00130C5A">
      <w:pPr>
        <w:pStyle w:val="FACode2"/>
      </w:pPr>
      <w:r>
        <w:rPr>
          <w:color w:val="000000"/>
        </w:rPr>
        <w:tab/>
      </w:r>
      <w:r>
        <w:t>/**</w:t>
      </w:r>
    </w:p>
    <w:p w14:paraId="49A7E2B2" w14:textId="77777777" w:rsidR="00130C5A" w:rsidRDefault="00130C5A" w:rsidP="00130C5A">
      <w:pPr>
        <w:pStyle w:val="FACode2"/>
      </w:pPr>
      <w:r>
        <w:tab/>
        <w:t xml:space="preserve"> * constructor</w:t>
      </w:r>
    </w:p>
    <w:p w14:paraId="48B0A3BA" w14:textId="77777777" w:rsidR="00130C5A" w:rsidRDefault="00130C5A" w:rsidP="00130C5A">
      <w:pPr>
        <w:pStyle w:val="FACode2"/>
      </w:pPr>
      <w:r>
        <w:tab/>
        <w:t xml:space="preserve"> * </w:t>
      </w:r>
      <w:r>
        <w:rPr>
          <w:b/>
          <w:bCs/>
          <w:color w:val="7F9FBF"/>
        </w:rPr>
        <w:t>@param</w:t>
      </w:r>
      <w:r>
        <w:t xml:space="preserve"> id</w:t>
      </w:r>
    </w:p>
    <w:p w14:paraId="3B85E0FA" w14:textId="77777777" w:rsidR="00130C5A" w:rsidRDefault="00130C5A" w:rsidP="00130C5A">
      <w:pPr>
        <w:pStyle w:val="FACode2"/>
      </w:pPr>
      <w:r>
        <w:tab/>
        <w:t xml:space="preserve"> * </w:t>
      </w:r>
      <w:r>
        <w:rPr>
          <w:b/>
          <w:bCs/>
          <w:color w:val="7F9FBF"/>
        </w:rPr>
        <w:t>@param</w:t>
      </w:r>
      <w:r>
        <w:t xml:space="preserve"> username</w:t>
      </w:r>
    </w:p>
    <w:p w14:paraId="1A149876" w14:textId="77777777" w:rsidR="00130C5A" w:rsidRDefault="00130C5A" w:rsidP="00130C5A">
      <w:pPr>
        <w:pStyle w:val="FACode2"/>
      </w:pPr>
      <w:r>
        <w:tab/>
        <w:t xml:space="preserve"> * </w:t>
      </w:r>
      <w:r>
        <w:rPr>
          <w:b/>
          <w:bCs/>
          <w:color w:val="7F9FBF"/>
        </w:rPr>
        <w:t>@param</w:t>
      </w:r>
      <w:r>
        <w:t xml:space="preserve"> password</w:t>
      </w:r>
    </w:p>
    <w:p w14:paraId="23299ED7" w14:textId="77777777" w:rsidR="00130C5A" w:rsidRDefault="00130C5A" w:rsidP="00130C5A">
      <w:pPr>
        <w:pStyle w:val="FACode2"/>
      </w:pPr>
      <w:r>
        <w:tab/>
        <w:t xml:space="preserve"> * </w:t>
      </w:r>
      <w:r>
        <w:rPr>
          <w:b/>
          <w:bCs/>
          <w:color w:val="7F9FBF"/>
        </w:rPr>
        <w:t>@param</w:t>
      </w:r>
      <w:r>
        <w:t xml:space="preserve"> email</w:t>
      </w:r>
    </w:p>
    <w:p w14:paraId="0EBF6BE2" w14:textId="77777777" w:rsidR="00130C5A" w:rsidRDefault="00130C5A" w:rsidP="00130C5A">
      <w:pPr>
        <w:pStyle w:val="FACode2"/>
      </w:pPr>
      <w:r>
        <w:tab/>
        <w:t xml:space="preserve"> * </w:t>
      </w:r>
      <w:r>
        <w:rPr>
          <w:b/>
          <w:bCs/>
          <w:color w:val="7F9FBF"/>
        </w:rPr>
        <w:t>@param</w:t>
      </w:r>
      <w:r>
        <w:t xml:space="preserve"> profile</w:t>
      </w:r>
    </w:p>
    <w:p w14:paraId="609A8568" w14:textId="77777777" w:rsidR="00130C5A" w:rsidRDefault="00130C5A" w:rsidP="00130C5A">
      <w:pPr>
        <w:pStyle w:val="FACode2"/>
      </w:pPr>
      <w:r>
        <w:tab/>
        <w:t xml:space="preserve"> * </w:t>
      </w:r>
      <w:r>
        <w:rPr>
          <w:b/>
          <w:bCs/>
          <w:color w:val="7F9FBF"/>
        </w:rPr>
        <w:t>@param</w:t>
      </w:r>
      <w:r>
        <w:t xml:space="preserve"> authorities</w:t>
      </w:r>
    </w:p>
    <w:p w14:paraId="22FCCB7D" w14:textId="77777777" w:rsidR="00130C5A" w:rsidRDefault="00130C5A" w:rsidP="00130C5A">
      <w:pPr>
        <w:pStyle w:val="FACode2"/>
      </w:pPr>
      <w:r>
        <w:tab/>
        <w:t xml:space="preserve"> */</w:t>
      </w:r>
    </w:p>
    <w:p w14:paraId="571732AE" w14:textId="77777777" w:rsidR="00130C5A" w:rsidRDefault="00130C5A" w:rsidP="00130C5A">
      <w:pPr>
        <w:pStyle w:val="FACode2"/>
      </w:pPr>
      <w:r>
        <w:tab/>
      </w:r>
      <w:r>
        <w:rPr>
          <w:b/>
          <w:bCs/>
          <w:color w:val="7F0055"/>
        </w:rPr>
        <w:t>public</w:t>
      </w:r>
      <w:r>
        <w:t xml:space="preserve"> User(</w:t>
      </w:r>
      <w:r>
        <w:rPr>
          <w:b/>
          <w:bCs/>
          <w:color w:val="7F0055"/>
        </w:rPr>
        <w:t>int</w:t>
      </w:r>
      <w:r>
        <w:t xml:space="preserve"> </w:t>
      </w:r>
      <w:r>
        <w:rPr>
          <w:color w:val="6A3E3E"/>
        </w:rPr>
        <w:t>id</w:t>
      </w:r>
      <w:r>
        <w:t xml:space="preserve">, String </w:t>
      </w:r>
      <w:r>
        <w:rPr>
          <w:color w:val="6A3E3E"/>
        </w:rPr>
        <w:t>username</w:t>
      </w:r>
      <w:r>
        <w:t xml:space="preserve">, String </w:t>
      </w:r>
      <w:r>
        <w:rPr>
          <w:color w:val="6A3E3E"/>
        </w:rPr>
        <w:t>password</w:t>
      </w:r>
      <w:r>
        <w:t xml:space="preserve">, String </w:t>
      </w:r>
      <w:r>
        <w:rPr>
          <w:color w:val="6A3E3E"/>
        </w:rPr>
        <w:t>email</w:t>
      </w:r>
      <w:r>
        <w:t xml:space="preserve">, String </w:t>
      </w:r>
      <w:r>
        <w:rPr>
          <w:color w:val="6A3E3E"/>
        </w:rPr>
        <w:t>profile</w:t>
      </w:r>
      <w:r>
        <w:t>,</w:t>
      </w:r>
    </w:p>
    <w:p w14:paraId="300026DC" w14:textId="77777777" w:rsidR="00130C5A" w:rsidRDefault="00130C5A" w:rsidP="00130C5A">
      <w:pPr>
        <w:pStyle w:val="FACode2"/>
      </w:pPr>
      <w:r>
        <w:tab/>
      </w:r>
      <w:r>
        <w:tab/>
      </w:r>
      <w:r>
        <w:tab/>
        <w:t xml:space="preserve">Set&lt;Authorities&gt; </w:t>
      </w:r>
      <w:r>
        <w:rPr>
          <w:color w:val="6A3E3E"/>
        </w:rPr>
        <w:t>authorities</w:t>
      </w:r>
      <w:r>
        <w:t>) {</w:t>
      </w:r>
    </w:p>
    <w:p w14:paraId="10DFA41C" w14:textId="77777777" w:rsidR="00130C5A" w:rsidRDefault="00130C5A" w:rsidP="00130C5A">
      <w:pPr>
        <w:pStyle w:val="FACode2"/>
      </w:pPr>
      <w:r>
        <w:tab/>
      </w:r>
      <w:r>
        <w:tab/>
      </w:r>
      <w:r>
        <w:rPr>
          <w:b/>
          <w:bCs/>
          <w:color w:val="7F0055"/>
        </w:rPr>
        <w:t>super</w:t>
      </w:r>
      <w:r>
        <w:t>();</w:t>
      </w:r>
    </w:p>
    <w:p w14:paraId="6EA78602" w14:textId="77777777" w:rsidR="00130C5A" w:rsidRDefault="00130C5A" w:rsidP="00130C5A">
      <w:pPr>
        <w:pStyle w:val="FACode2"/>
      </w:pPr>
      <w:r>
        <w:lastRenderedPageBreak/>
        <w:tab/>
      </w:r>
      <w:r>
        <w:tab/>
      </w:r>
      <w:r>
        <w:rPr>
          <w:b/>
          <w:bCs/>
          <w:color w:val="7F0055"/>
        </w:rPr>
        <w:t>this</w:t>
      </w:r>
      <w:r>
        <w:t>.</w:t>
      </w:r>
      <w:r>
        <w:rPr>
          <w:color w:val="0000C0"/>
        </w:rPr>
        <w:t>id</w:t>
      </w:r>
      <w:r>
        <w:t xml:space="preserve"> = </w:t>
      </w:r>
      <w:r>
        <w:rPr>
          <w:color w:val="6A3E3E"/>
        </w:rPr>
        <w:t>id</w:t>
      </w:r>
      <w:r>
        <w:t>;</w:t>
      </w:r>
    </w:p>
    <w:p w14:paraId="2BCCF1A4" w14:textId="77777777" w:rsidR="00130C5A" w:rsidRDefault="00130C5A" w:rsidP="00130C5A">
      <w:pPr>
        <w:pStyle w:val="FACode2"/>
      </w:pPr>
      <w:r>
        <w:rPr>
          <w:color w:val="000000"/>
        </w:rPr>
        <w:tab/>
      </w:r>
      <w:r>
        <w:rPr>
          <w:color w:val="000000"/>
        </w:rPr>
        <w:tab/>
      </w:r>
      <w:r>
        <w:rPr>
          <w:b/>
          <w:bCs/>
          <w:color w:val="7F0055"/>
        </w:rPr>
        <w:t>this</w:t>
      </w:r>
      <w:r>
        <w:rPr>
          <w:color w:val="000000"/>
        </w:rPr>
        <w:t>.</w:t>
      </w:r>
      <w:r>
        <w:t>username</w:t>
      </w:r>
      <w:r>
        <w:rPr>
          <w:color w:val="000000"/>
        </w:rPr>
        <w:t xml:space="preserve"> = </w:t>
      </w:r>
      <w:r>
        <w:rPr>
          <w:color w:val="6A3E3E"/>
        </w:rPr>
        <w:t>username</w:t>
      </w:r>
      <w:r>
        <w:rPr>
          <w:color w:val="000000"/>
        </w:rPr>
        <w:t>;</w:t>
      </w:r>
    </w:p>
    <w:p w14:paraId="705EDE3E" w14:textId="77777777" w:rsidR="00130C5A" w:rsidRDefault="00130C5A" w:rsidP="00130C5A">
      <w:pPr>
        <w:pStyle w:val="FACode2"/>
      </w:pPr>
      <w:r>
        <w:rPr>
          <w:color w:val="000000"/>
        </w:rPr>
        <w:tab/>
      </w:r>
      <w:r>
        <w:rPr>
          <w:color w:val="000000"/>
        </w:rPr>
        <w:tab/>
      </w:r>
      <w:r>
        <w:rPr>
          <w:b/>
          <w:bCs/>
          <w:color w:val="7F0055"/>
        </w:rPr>
        <w:t>this</w:t>
      </w:r>
      <w:r>
        <w:rPr>
          <w:color w:val="000000"/>
        </w:rPr>
        <w:t>.</w:t>
      </w:r>
      <w:r>
        <w:t>password</w:t>
      </w:r>
      <w:r>
        <w:rPr>
          <w:color w:val="000000"/>
        </w:rPr>
        <w:t xml:space="preserve"> = </w:t>
      </w:r>
      <w:r>
        <w:rPr>
          <w:color w:val="6A3E3E"/>
        </w:rPr>
        <w:t>password</w:t>
      </w:r>
      <w:r>
        <w:rPr>
          <w:color w:val="000000"/>
        </w:rPr>
        <w:t>;</w:t>
      </w:r>
    </w:p>
    <w:p w14:paraId="0280DD2C" w14:textId="77777777" w:rsidR="00130C5A" w:rsidRDefault="00130C5A" w:rsidP="00130C5A">
      <w:pPr>
        <w:pStyle w:val="FACode2"/>
      </w:pPr>
      <w:r>
        <w:tab/>
      </w:r>
      <w:r>
        <w:tab/>
      </w:r>
      <w:r>
        <w:rPr>
          <w:b/>
          <w:bCs/>
          <w:color w:val="7F0055"/>
        </w:rPr>
        <w:t>this</w:t>
      </w:r>
      <w:r>
        <w:t>.</w:t>
      </w:r>
      <w:r>
        <w:rPr>
          <w:color w:val="0000C0"/>
        </w:rPr>
        <w:t>email</w:t>
      </w:r>
      <w:r>
        <w:t xml:space="preserve"> = </w:t>
      </w:r>
      <w:r>
        <w:rPr>
          <w:color w:val="6A3E3E"/>
        </w:rPr>
        <w:t>email</w:t>
      </w:r>
      <w:r>
        <w:t>;</w:t>
      </w:r>
    </w:p>
    <w:p w14:paraId="24B1A326" w14:textId="77777777" w:rsidR="00130C5A" w:rsidRDefault="00130C5A" w:rsidP="00130C5A">
      <w:pPr>
        <w:pStyle w:val="FACode2"/>
      </w:pPr>
      <w:r>
        <w:tab/>
      </w:r>
      <w:r>
        <w:tab/>
      </w:r>
      <w:r>
        <w:rPr>
          <w:b/>
          <w:bCs/>
          <w:color w:val="7F0055"/>
        </w:rPr>
        <w:t>this</w:t>
      </w:r>
      <w:r>
        <w:t>.</w:t>
      </w:r>
      <w:r>
        <w:rPr>
          <w:color w:val="0000C0"/>
        </w:rPr>
        <w:t>profile</w:t>
      </w:r>
      <w:r>
        <w:t xml:space="preserve"> = </w:t>
      </w:r>
      <w:r>
        <w:rPr>
          <w:color w:val="6A3E3E"/>
        </w:rPr>
        <w:t>profile</w:t>
      </w:r>
      <w:r>
        <w:t>;</w:t>
      </w:r>
    </w:p>
    <w:p w14:paraId="4DCCAB31" w14:textId="77777777" w:rsidR="00130C5A" w:rsidRDefault="00130C5A" w:rsidP="00130C5A">
      <w:pPr>
        <w:pStyle w:val="FACode2"/>
      </w:pPr>
      <w:r>
        <w:rPr>
          <w:color w:val="000000"/>
        </w:rPr>
        <w:tab/>
      </w:r>
      <w:r>
        <w:rPr>
          <w:color w:val="000000"/>
        </w:rPr>
        <w:tab/>
      </w:r>
      <w:r>
        <w:rPr>
          <w:b/>
          <w:bCs/>
          <w:color w:val="7F0055"/>
        </w:rPr>
        <w:t>this</w:t>
      </w:r>
      <w:r>
        <w:rPr>
          <w:color w:val="000000"/>
        </w:rPr>
        <w:t>.</w:t>
      </w:r>
      <w:r>
        <w:t>authorities</w:t>
      </w:r>
      <w:r>
        <w:rPr>
          <w:color w:val="000000"/>
        </w:rPr>
        <w:t xml:space="preserve"> = </w:t>
      </w:r>
      <w:r>
        <w:rPr>
          <w:color w:val="6A3E3E"/>
        </w:rPr>
        <w:t>authorities</w:t>
      </w:r>
      <w:r>
        <w:rPr>
          <w:color w:val="000000"/>
        </w:rPr>
        <w:t>;</w:t>
      </w:r>
    </w:p>
    <w:p w14:paraId="3FD06518" w14:textId="77777777" w:rsidR="00130C5A" w:rsidRDefault="00130C5A" w:rsidP="00130C5A">
      <w:pPr>
        <w:pStyle w:val="FACode2"/>
      </w:pPr>
      <w:r>
        <w:tab/>
        <w:t>}</w:t>
      </w:r>
    </w:p>
    <w:p w14:paraId="38C331F2" w14:textId="77777777" w:rsidR="00130C5A" w:rsidRDefault="00130C5A" w:rsidP="00130C5A">
      <w:pPr>
        <w:pStyle w:val="FACode2"/>
      </w:pPr>
      <w:r>
        <w:tab/>
      </w:r>
    </w:p>
    <w:p w14:paraId="335FDDCB" w14:textId="77777777" w:rsidR="00130C5A" w:rsidRDefault="00130C5A" w:rsidP="00130C5A">
      <w:pPr>
        <w:pStyle w:val="FACode2"/>
      </w:pPr>
      <w:r>
        <w:rPr>
          <w:color w:val="000000"/>
        </w:rPr>
        <w:tab/>
      </w:r>
      <w:r>
        <w:t>/**</w:t>
      </w:r>
    </w:p>
    <w:p w14:paraId="7FCC7628" w14:textId="77777777" w:rsidR="00130C5A" w:rsidRDefault="00130C5A" w:rsidP="00130C5A">
      <w:pPr>
        <w:pStyle w:val="FACode2"/>
      </w:pPr>
      <w:r>
        <w:tab/>
        <w:t xml:space="preserve"> * function get id</w:t>
      </w:r>
    </w:p>
    <w:p w14:paraId="61DDCC53" w14:textId="77777777" w:rsidR="00130C5A" w:rsidRDefault="00130C5A" w:rsidP="00130C5A">
      <w:pPr>
        <w:pStyle w:val="FACode2"/>
      </w:pPr>
      <w:r>
        <w:tab/>
        <w:t xml:space="preserve"> * </w:t>
      </w:r>
      <w:r>
        <w:rPr>
          <w:b/>
          <w:bCs/>
          <w:color w:val="7F9FBF"/>
        </w:rPr>
        <w:t>@return</w:t>
      </w:r>
      <w:r>
        <w:t xml:space="preserve"> id</w:t>
      </w:r>
    </w:p>
    <w:p w14:paraId="14F4664B" w14:textId="77777777" w:rsidR="00130C5A" w:rsidRDefault="00130C5A" w:rsidP="00130C5A">
      <w:pPr>
        <w:pStyle w:val="FACode2"/>
      </w:pPr>
      <w:r>
        <w:tab/>
        <w:t xml:space="preserve"> */</w:t>
      </w:r>
    </w:p>
    <w:p w14:paraId="7F05126D" w14:textId="77777777" w:rsidR="00130C5A" w:rsidRDefault="00130C5A" w:rsidP="00130C5A">
      <w:pPr>
        <w:pStyle w:val="FACode2"/>
      </w:pPr>
      <w:r>
        <w:tab/>
      </w:r>
      <w:r>
        <w:rPr>
          <w:b/>
          <w:bCs/>
          <w:color w:val="7F0055"/>
        </w:rPr>
        <w:t>public</w:t>
      </w:r>
      <w:r>
        <w:t xml:space="preserve"> </w:t>
      </w:r>
      <w:r>
        <w:rPr>
          <w:b/>
          <w:bCs/>
          <w:color w:val="7F0055"/>
        </w:rPr>
        <w:t>int</w:t>
      </w:r>
      <w:r>
        <w:t xml:space="preserve"> getId() {</w:t>
      </w:r>
    </w:p>
    <w:p w14:paraId="00A0CEDF" w14:textId="77777777" w:rsidR="00130C5A" w:rsidRDefault="00130C5A" w:rsidP="00130C5A">
      <w:pPr>
        <w:pStyle w:val="FACode2"/>
      </w:pPr>
      <w:r>
        <w:rPr>
          <w:color w:val="000000"/>
        </w:rPr>
        <w:tab/>
      </w:r>
      <w:r>
        <w:rPr>
          <w:color w:val="000000"/>
        </w:rPr>
        <w:tab/>
      </w:r>
      <w:r>
        <w:rPr>
          <w:b/>
          <w:bCs/>
        </w:rPr>
        <w:t>return</w:t>
      </w:r>
      <w:r>
        <w:rPr>
          <w:color w:val="000000"/>
        </w:rPr>
        <w:t xml:space="preserve"> </w:t>
      </w:r>
      <w:r>
        <w:rPr>
          <w:color w:val="0000C0"/>
        </w:rPr>
        <w:t>id</w:t>
      </w:r>
      <w:r>
        <w:rPr>
          <w:color w:val="000000"/>
        </w:rPr>
        <w:t>;</w:t>
      </w:r>
    </w:p>
    <w:p w14:paraId="342CEA73" w14:textId="77777777" w:rsidR="00130C5A" w:rsidRDefault="00130C5A" w:rsidP="00130C5A">
      <w:pPr>
        <w:pStyle w:val="FACode2"/>
      </w:pPr>
      <w:r>
        <w:tab/>
        <w:t>}</w:t>
      </w:r>
    </w:p>
    <w:p w14:paraId="3A2B026A" w14:textId="77777777" w:rsidR="00130C5A" w:rsidRDefault="00130C5A" w:rsidP="00130C5A">
      <w:pPr>
        <w:pStyle w:val="FACode2"/>
      </w:pPr>
      <w:r>
        <w:tab/>
      </w:r>
    </w:p>
    <w:p w14:paraId="1F086A2C" w14:textId="77777777" w:rsidR="00130C5A" w:rsidRDefault="00130C5A" w:rsidP="00130C5A">
      <w:pPr>
        <w:pStyle w:val="FACode2"/>
      </w:pPr>
      <w:r>
        <w:rPr>
          <w:color w:val="000000"/>
        </w:rPr>
        <w:tab/>
      </w:r>
      <w:r>
        <w:t>/**</w:t>
      </w:r>
    </w:p>
    <w:p w14:paraId="20DDEB0F" w14:textId="77777777" w:rsidR="00130C5A" w:rsidRDefault="00130C5A" w:rsidP="00130C5A">
      <w:pPr>
        <w:pStyle w:val="FACode2"/>
      </w:pPr>
      <w:r>
        <w:tab/>
        <w:t xml:space="preserve"> * function set id</w:t>
      </w:r>
    </w:p>
    <w:p w14:paraId="7C8F6674" w14:textId="77777777" w:rsidR="00130C5A" w:rsidRDefault="00130C5A" w:rsidP="00130C5A">
      <w:pPr>
        <w:pStyle w:val="FACode2"/>
      </w:pPr>
      <w:r>
        <w:tab/>
        <w:t xml:space="preserve"> * </w:t>
      </w:r>
      <w:r>
        <w:rPr>
          <w:b/>
          <w:bCs/>
          <w:color w:val="7F9FBF"/>
        </w:rPr>
        <w:t>@param</w:t>
      </w:r>
      <w:r>
        <w:t xml:space="preserve"> id</w:t>
      </w:r>
    </w:p>
    <w:p w14:paraId="245A5F56" w14:textId="77777777" w:rsidR="00130C5A" w:rsidRDefault="00130C5A" w:rsidP="00130C5A">
      <w:pPr>
        <w:pStyle w:val="FACode2"/>
      </w:pPr>
      <w:r>
        <w:tab/>
        <w:t xml:space="preserve"> */</w:t>
      </w:r>
    </w:p>
    <w:p w14:paraId="3A082F00" w14:textId="77777777" w:rsidR="00130C5A" w:rsidRDefault="00130C5A" w:rsidP="00130C5A">
      <w:pPr>
        <w:pStyle w:val="FACode2"/>
      </w:pPr>
      <w:r>
        <w:tab/>
      </w:r>
      <w:r>
        <w:rPr>
          <w:b/>
          <w:bCs/>
          <w:color w:val="7F0055"/>
        </w:rPr>
        <w:t>public</w:t>
      </w:r>
      <w:r>
        <w:t xml:space="preserve"> </w:t>
      </w:r>
      <w:r>
        <w:rPr>
          <w:b/>
          <w:bCs/>
          <w:color w:val="7F0055"/>
        </w:rPr>
        <w:t>void</w:t>
      </w:r>
      <w:r>
        <w:t xml:space="preserve"> setId(</w:t>
      </w:r>
      <w:r>
        <w:rPr>
          <w:b/>
          <w:bCs/>
          <w:color w:val="7F0055"/>
        </w:rPr>
        <w:t>int</w:t>
      </w:r>
      <w:r>
        <w:t xml:space="preserve"> </w:t>
      </w:r>
      <w:r>
        <w:rPr>
          <w:color w:val="6A3E3E"/>
        </w:rPr>
        <w:t>id</w:t>
      </w:r>
      <w:r>
        <w:t>) {</w:t>
      </w:r>
    </w:p>
    <w:p w14:paraId="66FFD4C9" w14:textId="77777777" w:rsidR="00130C5A" w:rsidRDefault="00130C5A" w:rsidP="00130C5A">
      <w:pPr>
        <w:pStyle w:val="FACode2"/>
      </w:pPr>
      <w:r>
        <w:tab/>
      </w:r>
      <w:r>
        <w:tab/>
      </w:r>
      <w:r>
        <w:rPr>
          <w:b/>
          <w:bCs/>
          <w:color w:val="7F0055"/>
        </w:rPr>
        <w:t>this</w:t>
      </w:r>
      <w:r>
        <w:t>.</w:t>
      </w:r>
      <w:r>
        <w:rPr>
          <w:color w:val="0000C0"/>
        </w:rPr>
        <w:t>id</w:t>
      </w:r>
      <w:r>
        <w:t xml:space="preserve"> = </w:t>
      </w:r>
      <w:r>
        <w:rPr>
          <w:color w:val="6A3E3E"/>
        </w:rPr>
        <w:t>id</w:t>
      </w:r>
      <w:r>
        <w:t>;</w:t>
      </w:r>
    </w:p>
    <w:p w14:paraId="7F930F4A" w14:textId="77777777" w:rsidR="00130C5A" w:rsidRDefault="00130C5A" w:rsidP="00130C5A">
      <w:pPr>
        <w:pStyle w:val="FACode2"/>
      </w:pPr>
      <w:r>
        <w:tab/>
        <w:t>}</w:t>
      </w:r>
    </w:p>
    <w:p w14:paraId="47BE75C8" w14:textId="77777777" w:rsidR="00130C5A" w:rsidRDefault="00130C5A" w:rsidP="00130C5A">
      <w:pPr>
        <w:pStyle w:val="FACode2"/>
      </w:pPr>
      <w:r>
        <w:tab/>
      </w:r>
    </w:p>
    <w:p w14:paraId="70B942B5" w14:textId="77777777" w:rsidR="00130C5A" w:rsidRDefault="00130C5A" w:rsidP="00130C5A">
      <w:pPr>
        <w:pStyle w:val="FACode2"/>
      </w:pPr>
      <w:r>
        <w:rPr>
          <w:color w:val="000000"/>
        </w:rPr>
        <w:tab/>
      </w:r>
      <w:r>
        <w:t>/**</w:t>
      </w:r>
    </w:p>
    <w:p w14:paraId="0E411DC8" w14:textId="77777777" w:rsidR="00130C5A" w:rsidRDefault="00130C5A" w:rsidP="00130C5A">
      <w:pPr>
        <w:pStyle w:val="FACode2"/>
      </w:pPr>
      <w:r>
        <w:tab/>
        <w:t xml:space="preserve"> * function get </w:t>
      </w:r>
      <w:r>
        <w:rPr>
          <w:u w:val="single"/>
        </w:rPr>
        <w:t>username</w:t>
      </w:r>
    </w:p>
    <w:p w14:paraId="7320373A" w14:textId="77777777" w:rsidR="00130C5A" w:rsidRDefault="00130C5A" w:rsidP="00130C5A">
      <w:pPr>
        <w:pStyle w:val="FACode2"/>
      </w:pPr>
      <w:r>
        <w:tab/>
        <w:t xml:space="preserve"> * </w:t>
      </w:r>
      <w:r>
        <w:rPr>
          <w:b/>
          <w:bCs/>
          <w:color w:val="7F9FBF"/>
        </w:rPr>
        <w:t>@return</w:t>
      </w:r>
      <w:r>
        <w:t xml:space="preserve"> </w:t>
      </w:r>
      <w:r>
        <w:rPr>
          <w:u w:val="single"/>
        </w:rPr>
        <w:t>username</w:t>
      </w:r>
    </w:p>
    <w:p w14:paraId="35F3A767" w14:textId="77777777" w:rsidR="00130C5A" w:rsidRDefault="00130C5A" w:rsidP="00130C5A">
      <w:pPr>
        <w:pStyle w:val="FACode2"/>
      </w:pPr>
      <w:r>
        <w:tab/>
        <w:t xml:space="preserve"> */</w:t>
      </w:r>
    </w:p>
    <w:p w14:paraId="5F69F3A8" w14:textId="77777777" w:rsidR="00130C5A" w:rsidRDefault="00130C5A" w:rsidP="00130C5A">
      <w:pPr>
        <w:pStyle w:val="FACode2"/>
      </w:pPr>
      <w:r>
        <w:tab/>
      </w:r>
      <w:r>
        <w:rPr>
          <w:b/>
          <w:bCs/>
          <w:color w:val="7F0055"/>
        </w:rPr>
        <w:t>public</w:t>
      </w:r>
      <w:r>
        <w:t xml:space="preserve"> String getUsername() {</w:t>
      </w:r>
    </w:p>
    <w:p w14:paraId="7EB55AAE" w14:textId="77777777" w:rsidR="00130C5A" w:rsidRDefault="00130C5A" w:rsidP="00130C5A">
      <w:pPr>
        <w:pStyle w:val="FACode2"/>
      </w:pPr>
      <w:r>
        <w:rPr>
          <w:color w:val="000000"/>
        </w:rPr>
        <w:tab/>
      </w:r>
      <w:r>
        <w:rPr>
          <w:color w:val="000000"/>
        </w:rPr>
        <w:tab/>
      </w:r>
      <w:r>
        <w:rPr>
          <w:b/>
          <w:bCs/>
          <w:color w:val="7F0055"/>
        </w:rPr>
        <w:t>return</w:t>
      </w:r>
      <w:r>
        <w:rPr>
          <w:color w:val="000000"/>
        </w:rPr>
        <w:t xml:space="preserve"> </w:t>
      </w:r>
      <w:r>
        <w:t>username</w:t>
      </w:r>
      <w:r>
        <w:rPr>
          <w:color w:val="000000"/>
        </w:rPr>
        <w:t>;</w:t>
      </w:r>
    </w:p>
    <w:p w14:paraId="0E64BF92" w14:textId="77777777" w:rsidR="00130C5A" w:rsidRDefault="00130C5A" w:rsidP="00130C5A">
      <w:pPr>
        <w:pStyle w:val="FACode2"/>
      </w:pPr>
      <w:r>
        <w:tab/>
        <w:t>}</w:t>
      </w:r>
    </w:p>
    <w:p w14:paraId="4A160F57" w14:textId="77777777" w:rsidR="00130C5A" w:rsidRDefault="00130C5A" w:rsidP="00130C5A">
      <w:pPr>
        <w:pStyle w:val="FACode2"/>
      </w:pPr>
      <w:r>
        <w:tab/>
      </w:r>
    </w:p>
    <w:p w14:paraId="4B576B80" w14:textId="77777777" w:rsidR="00130C5A" w:rsidRDefault="00130C5A" w:rsidP="00130C5A">
      <w:pPr>
        <w:pStyle w:val="FACode2"/>
      </w:pPr>
      <w:r>
        <w:rPr>
          <w:color w:val="000000"/>
        </w:rPr>
        <w:tab/>
      </w:r>
      <w:r>
        <w:t>/**</w:t>
      </w:r>
    </w:p>
    <w:p w14:paraId="73C3E0BE" w14:textId="77777777" w:rsidR="00130C5A" w:rsidRDefault="00130C5A" w:rsidP="00130C5A">
      <w:pPr>
        <w:pStyle w:val="FACode2"/>
      </w:pPr>
      <w:r>
        <w:tab/>
        <w:t xml:space="preserve"> * function set </w:t>
      </w:r>
      <w:r>
        <w:rPr>
          <w:u w:val="single"/>
        </w:rPr>
        <w:t>username</w:t>
      </w:r>
    </w:p>
    <w:p w14:paraId="3C91D1A9" w14:textId="77777777" w:rsidR="00130C5A" w:rsidRDefault="00130C5A" w:rsidP="00130C5A">
      <w:pPr>
        <w:pStyle w:val="FACode2"/>
      </w:pPr>
      <w:r>
        <w:tab/>
        <w:t xml:space="preserve"> * </w:t>
      </w:r>
      <w:r>
        <w:rPr>
          <w:b/>
          <w:bCs/>
          <w:color w:val="7F9FBF"/>
        </w:rPr>
        <w:t>@param</w:t>
      </w:r>
      <w:r>
        <w:t xml:space="preserve"> username</w:t>
      </w:r>
    </w:p>
    <w:p w14:paraId="412504F4" w14:textId="77777777" w:rsidR="00130C5A" w:rsidRDefault="00130C5A" w:rsidP="00130C5A">
      <w:pPr>
        <w:pStyle w:val="FACode2"/>
      </w:pPr>
      <w:r>
        <w:tab/>
        <w:t xml:space="preserve"> */</w:t>
      </w:r>
    </w:p>
    <w:p w14:paraId="443BE633" w14:textId="77777777" w:rsidR="00130C5A" w:rsidRDefault="00130C5A" w:rsidP="00130C5A">
      <w:pPr>
        <w:pStyle w:val="FACode2"/>
      </w:pPr>
      <w:r>
        <w:tab/>
      </w:r>
      <w:r>
        <w:rPr>
          <w:b/>
          <w:bCs/>
          <w:color w:val="7F0055"/>
        </w:rPr>
        <w:t>public</w:t>
      </w:r>
      <w:r>
        <w:t xml:space="preserve"> </w:t>
      </w:r>
      <w:r>
        <w:rPr>
          <w:b/>
          <w:bCs/>
          <w:color w:val="7F0055"/>
        </w:rPr>
        <w:t>void</w:t>
      </w:r>
      <w:r>
        <w:t xml:space="preserve"> setUsername(String </w:t>
      </w:r>
      <w:r>
        <w:rPr>
          <w:color w:val="6A3E3E"/>
        </w:rPr>
        <w:t>username</w:t>
      </w:r>
      <w:r>
        <w:t>) {</w:t>
      </w:r>
    </w:p>
    <w:p w14:paraId="48FAF909" w14:textId="77777777" w:rsidR="00130C5A" w:rsidRDefault="00130C5A" w:rsidP="00130C5A">
      <w:pPr>
        <w:pStyle w:val="FACode2"/>
      </w:pPr>
      <w:r>
        <w:rPr>
          <w:color w:val="000000"/>
        </w:rPr>
        <w:tab/>
      </w:r>
      <w:r>
        <w:rPr>
          <w:color w:val="000000"/>
        </w:rPr>
        <w:tab/>
      </w:r>
      <w:r>
        <w:rPr>
          <w:b/>
          <w:bCs/>
          <w:color w:val="7F0055"/>
        </w:rPr>
        <w:t>this</w:t>
      </w:r>
      <w:r>
        <w:rPr>
          <w:color w:val="000000"/>
        </w:rPr>
        <w:t>.</w:t>
      </w:r>
      <w:r>
        <w:t>username</w:t>
      </w:r>
      <w:r>
        <w:rPr>
          <w:color w:val="000000"/>
        </w:rPr>
        <w:t xml:space="preserve"> = </w:t>
      </w:r>
      <w:r>
        <w:rPr>
          <w:color w:val="6A3E3E"/>
        </w:rPr>
        <w:t>username</w:t>
      </w:r>
      <w:r>
        <w:rPr>
          <w:color w:val="000000"/>
        </w:rPr>
        <w:t>;</w:t>
      </w:r>
    </w:p>
    <w:p w14:paraId="5F30A52F" w14:textId="77777777" w:rsidR="00130C5A" w:rsidRDefault="00130C5A" w:rsidP="00130C5A">
      <w:pPr>
        <w:pStyle w:val="FACode2"/>
      </w:pPr>
      <w:r>
        <w:tab/>
        <w:t>}</w:t>
      </w:r>
    </w:p>
    <w:p w14:paraId="683DF0E3" w14:textId="77777777" w:rsidR="00130C5A" w:rsidRDefault="00130C5A" w:rsidP="00130C5A">
      <w:pPr>
        <w:pStyle w:val="FACode2"/>
      </w:pPr>
      <w:r>
        <w:tab/>
      </w:r>
    </w:p>
    <w:p w14:paraId="2B4F1520" w14:textId="77777777" w:rsidR="00130C5A" w:rsidRDefault="00130C5A" w:rsidP="00130C5A">
      <w:pPr>
        <w:pStyle w:val="FACode2"/>
      </w:pPr>
      <w:r>
        <w:rPr>
          <w:color w:val="000000"/>
        </w:rPr>
        <w:tab/>
      </w:r>
      <w:r>
        <w:t>/**</w:t>
      </w:r>
    </w:p>
    <w:p w14:paraId="13EA2C3E" w14:textId="77777777" w:rsidR="00130C5A" w:rsidRDefault="00130C5A" w:rsidP="00130C5A">
      <w:pPr>
        <w:pStyle w:val="FACode2"/>
      </w:pPr>
      <w:r>
        <w:tab/>
        <w:t xml:space="preserve"> * function get password</w:t>
      </w:r>
    </w:p>
    <w:p w14:paraId="19B0022B" w14:textId="77777777" w:rsidR="00130C5A" w:rsidRDefault="00130C5A" w:rsidP="00130C5A">
      <w:pPr>
        <w:pStyle w:val="FACode2"/>
      </w:pPr>
      <w:r>
        <w:tab/>
        <w:t xml:space="preserve"> * </w:t>
      </w:r>
      <w:r>
        <w:rPr>
          <w:b/>
          <w:bCs/>
          <w:color w:val="7F9FBF"/>
        </w:rPr>
        <w:t>@return</w:t>
      </w:r>
      <w:r>
        <w:t xml:space="preserve"> password</w:t>
      </w:r>
    </w:p>
    <w:p w14:paraId="104FF594" w14:textId="77777777" w:rsidR="00130C5A" w:rsidRDefault="00130C5A" w:rsidP="00130C5A">
      <w:pPr>
        <w:pStyle w:val="FACode2"/>
      </w:pPr>
      <w:r>
        <w:tab/>
        <w:t xml:space="preserve"> */</w:t>
      </w:r>
    </w:p>
    <w:p w14:paraId="668CECF4" w14:textId="77777777" w:rsidR="00130C5A" w:rsidRDefault="00130C5A" w:rsidP="00130C5A">
      <w:pPr>
        <w:pStyle w:val="FACode2"/>
      </w:pPr>
      <w:r>
        <w:tab/>
      </w:r>
      <w:r>
        <w:rPr>
          <w:b/>
          <w:bCs/>
          <w:color w:val="7F0055"/>
        </w:rPr>
        <w:t>public</w:t>
      </w:r>
      <w:r>
        <w:t xml:space="preserve"> String getPassword() {</w:t>
      </w:r>
    </w:p>
    <w:p w14:paraId="476B43B4" w14:textId="77777777" w:rsidR="00130C5A" w:rsidRDefault="00130C5A" w:rsidP="00130C5A">
      <w:pPr>
        <w:pStyle w:val="FACode2"/>
      </w:pPr>
      <w:r>
        <w:rPr>
          <w:color w:val="000000"/>
        </w:rPr>
        <w:tab/>
      </w:r>
      <w:r>
        <w:rPr>
          <w:color w:val="000000"/>
        </w:rPr>
        <w:tab/>
      </w:r>
      <w:r>
        <w:rPr>
          <w:b/>
          <w:bCs/>
          <w:color w:val="7F0055"/>
        </w:rPr>
        <w:t>return</w:t>
      </w:r>
      <w:r>
        <w:rPr>
          <w:color w:val="000000"/>
        </w:rPr>
        <w:t xml:space="preserve"> </w:t>
      </w:r>
      <w:r>
        <w:t>password</w:t>
      </w:r>
      <w:r>
        <w:rPr>
          <w:color w:val="000000"/>
        </w:rPr>
        <w:t>;</w:t>
      </w:r>
    </w:p>
    <w:p w14:paraId="79111BEA" w14:textId="77777777" w:rsidR="00130C5A" w:rsidRDefault="00130C5A" w:rsidP="00130C5A">
      <w:pPr>
        <w:pStyle w:val="FACode2"/>
      </w:pPr>
      <w:r>
        <w:tab/>
        <w:t>}</w:t>
      </w:r>
    </w:p>
    <w:p w14:paraId="2068E3CF" w14:textId="77777777" w:rsidR="00130C5A" w:rsidRDefault="00130C5A" w:rsidP="00130C5A">
      <w:pPr>
        <w:pStyle w:val="FACode2"/>
      </w:pPr>
      <w:r>
        <w:tab/>
      </w:r>
    </w:p>
    <w:p w14:paraId="72F84327" w14:textId="77777777" w:rsidR="00130C5A" w:rsidRDefault="00130C5A" w:rsidP="00130C5A">
      <w:pPr>
        <w:pStyle w:val="FACode2"/>
      </w:pPr>
      <w:r>
        <w:rPr>
          <w:color w:val="000000"/>
        </w:rPr>
        <w:tab/>
      </w:r>
      <w:r>
        <w:t>/**</w:t>
      </w:r>
    </w:p>
    <w:p w14:paraId="39352FE5" w14:textId="77777777" w:rsidR="00130C5A" w:rsidRDefault="00130C5A" w:rsidP="00130C5A">
      <w:pPr>
        <w:pStyle w:val="FACode2"/>
      </w:pPr>
      <w:r>
        <w:tab/>
        <w:t xml:space="preserve"> * function set password</w:t>
      </w:r>
    </w:p>
    <w:p w14:paraId="487B406E" w14:textId="77777777" w:rsidR="00130C5A" w:rsidRDefault="00130C5A" w:rsidP="00130C5A">
      <w:pPr>
        <w:pStyle w:val="FACode2"/>
      </w:pPr>
      <w:r>
        <w:tab/>
        <w:t xml:space="preserve"> * </w:t>
      </w:r>
      <w:r>
        <w:rPr>
          <w:b/>
          <w:bCs/>
          <w:color w:val="7F9FBF"/>
        </w:rPr>
        <w:t>@param</w:t>
      </w:r>
      <w:r>
        <w:t xml:space="preserve"> password</w:t>
      </w:r>
    </w:p>
    <w:p w14:paraId="3B638671" w14:textId="77777777" w:rsidR="00130C5A" w:rsidRDefault="00130C5A" w:rsidP="00130C5A">
      <w:pPr>
        <w:pStyle w:val="FACode2"/>
      </w:pPr>
      <w:r>
        <w:tab/>
        <w:t xml:space="preserve"> */</w:t>
      </w:r>
    </w:p>
    <w:p w14:paraId="742965A7" w14:textId="77777777" w:rsidR="00130C5A" w:rsidRDefault="00130C5A" w:rsidP="00130C5A">
      <w:pPr>
        <w:pStyle w:val="FACode2"/>
      </w:pPr>
      <w:r>
        <w:tab/>
      </w:r>
      <w:r>
        <w:rPr>
          <w:b/>
          <w:bCs/>
          <w:color w:val="7F0055"/>
        </w:rPr>
        <w:t>public</w:t>
      </w:r>
      <w:r>
        <w:t xml:space="preserve"> </w:t>
      </w:r>
      <w:r>
        <w:rPr>
          <w:b/>
          <w:bCs/>
          <w:color w:val="7F0055"/>
        </w:rPr>
        <w:t>void</w:t>
      </w:r>
      <w:r>
        <w:t xml:space="preserve"> setPassword(String </w:t>
      </w:r>
      <w:r>
        <w:rPr>
          <w:color w:val="6A3E3E"/>
        </w:rPr>
        <w:t>password</w:t>
      </w:r>
      <w:r>
        <w:t>) {</w:t>
      </w:r>
    </w:p>
    <w:p w14:paraId="732DB83E" w14:textId="77777777" w:rsidR="00130C5A" w:rsidRDefault="00130C5A" w:rsidP="00130C5A">
      <w:pPr>
        <w:pStyle w:val="FACode2"/>
      </w:pPr>
      <w:r>
        <w:rPr>
          <w:color w:val="000000"/>
        </w:rPr>
        <w:tab/>
      </w:r>
      <w:r>
        <w:rPr>
          <w:color w:val="000000"/>
        </w:rPr>
        <w:tab/>
      </w:r>
      <w:r>
        <w:rPr>
          <w:b/>
          <w:bCs/>
          <w:color w:val="7F0055"/>
        </w:rPr>
        <w:t>this</w:t>
      </w:r>
      <w:r>
        <w:rPr>
          <w:color w:val="000000"/>
        </w:rPr>
        <w:t>.</w:t>
      </w:r>
      <w:r>
        <w:t>password</w:t>
      </w:r>
      <w:r>
        <w:rPr>
          <w:color w:val="000000"/>
        </w:rPr>
        <w:t xml:space="preserve"> = </w:t>
      </w:r>
      <w:r>
        <w:rPr>
          <w:color w:val="6A3E3E"/>
        </w:rPr>
        <w:t>password</w:t>
      </w:r>
      <w:r>
        <w:rPr>
          <w:color w:val="000000"/>
        </w:rPr>
        <w:t>;</w:t>
      </w:r>
    </w:p>
    <w:p w14:paraId="3C02170A" w14:textId="77777777" w:rsidR="00130C5A" w:rsidRDefault="00130C5A" w:rsidP="00130C5A">
      <w:pPr>
        <w:pStyle w:val="FACode2"/>
      </w:pPr>
      <w:r>
        <w:tab/>
        <w:t>}</w:t>
      </w:r>
    </w:p>
    <w:p w14:paraId="373A9F7E" w14:textId="77777777" w:rsidR="00130C5A" w:rsidRDefault="00130C5A" w:rsidP="00130C5A">
      <w:pPr>
        <w:pStyle w:val="FACode2"/>
      </w:pPr>
      <w:r>
        <w:tab/>
      </w:r>
    </w:p>
    <w:p w14:paraId="5F057BD7" w14:textId="77777777" w:rsidR="00130C5A" w:rsidRDefault="00130C5A" w:rsidP="00130C5A">
      <w:pPr>
        <w:pStyle w:val="FACode2"/>
      </w:pPr>
      <w:r>
        <w:rPr>
          <w:color w:val="000000"/>
        </w:rPr>
        <w:tab/>
      </w:r>
      <w:r>
        <w:t>/**</w:t>
      </w:r>
    </w:p>
    <w:p w14:paraId="706CC37D" w14:textId="77777777" w:rsidR="00130C5A" w:rsidRDefault="00130C5A" w:rsidP="00130C5A">
      <w:pPr>
        <w:pStyle w:val="FACode2"/>
      </w:pPr>
      <w:r>
        <w:tab/>
        <w:t xml:space="preserve"> * function get email</w:t>
      </w:r>
    </w:p>
    <w:p w14:paraId="17949131" w14:textId="77777777" w:rsidR="00130C5A" w:rsidRDefault="00130C5A" w:rsidP="00130C5A">
      <w:pPr>
        <w:pStyle w:val="FACode2"/>
      </w:pPr>
      <w:r>
        <w:tab/>
        <w:t xml:space="preserve"> * </w:t>
      </w:r>
      <w:r>
        <w:rPr>
          <w:b/>
          <w:bCs/>
          <w:color w:val="7F9FBF"/>
        </w:rPr>
        <w:t>@return</w:t>
      </w:r>
      <w:r>
        <w:t xml:space="preserve"> email</w:t>
      </w:r>
    </w:p>
    <w:p w14:paraId="3992C52A" w14:textId="77777777" w:rsidR="00130C5A" w:rsidRDefault="00130C5A" w:rsidP="00130C5A">
      <w:pPr>
        <w:pStyle w:val="FACode2"/>
      </w:pPr>
      <w:r>
        <w:tab/>
        <w:t xml:space="preserve"> */</w:t>
      </w:r>
    </w:p>
    <w:p w14:paraId="4EA2B738" w14:textId="77777777" w:rsidR="00130C5A" w:rsidRDefault="00130C5A" w:rsidP="00130C5A">
      <w:pPr>
        <w:pStyle w:val="FACode2"/>
      </w:pPr>
      <w:r>
        <w:tab/>
      </w:r>
      <w:r>
        <w:rPr>
          <w:b/>
          <w:bCs/>
          <w:color w:val="7F0055"/>
        </w:rPr>
        <w:t>public</w:t>
      </w:r>
      <w:r>
        <w:t xml:space="preserve"> String getEmail() {</w:t>
      </w:r>
    </w:p>
    <w:p w14:paraId="535BCCD0" w14:textId="77777777" w:rsidR="00130C5A" w:rsidRDefault="00130C5A" w:rsidP="00130C5A">
      <w:pPr>
        <w:pStyle w:val="FACode2"/>
      </w:pPr>
      <w:r>
        <w:rPr>
          <w:color w:val="000000"/>
        </w:rPr>
        <w:tab/>
      </w:r>
      <w:r>
        <w:rPr>
          <w:color w:val="000000"/>
        </w:rPr>
        <w:tab/>
      </w:r>
      <w:r>
        <w:rPr>
          <w:b/>
          <w:bCs/>
        </w:rPr>
        <w:t>return</w:t>
      </w:r>
      <w:r>
        <w:rPr>
          <w:color w:val="000000"/>
        </w:rPr>
        <w:t xml:space="preserve"> </w:t>
      </w:r>
      <w:r>
        <w:rPr>
          <w:color w:val="0000C0"/>
        </w:rPr>
        <w:t>email</w:t>
      </w:r>
      <w:r>
        <w:rPr>
          <w:color w:val="000000"/>
        </w:rPr>
        <w:t>;</w:t>
      </w:r>
    </w:p>
    <w:p w14:paraId="03CD2FDE" w14:textId="77777777" w:rsidR="00130C5A" w:rsidRDefault="00130C5A" w:rsidP="00130C5A">
      <w:pPr>
        <w:pStyle w:val="FACode2"/>
      </w:pPr>
      <w:r>
        <w:tab/>
        <w:t>}</w:t>
      </w:r>
    </w:p>
    <w:p w14:paraId="71B20521" w14:textId="77777777" w:rsidR="00130C5A" w:rsidRDefault="00130C5A" w:rsidP="00130C5A">
      <w:pPr>
        <w:pStyle w:val="FACode2"/>
      </w:pPr>
      <w:r>
        <w:tab/>
      </w:r>
    </w:p>
    <w:p w14:paraId="557BA6A4" w14:textId="77777777" w:rsidR="00130C5A" w:rsidRDefault="00130C5A" w:rsidP="00130C5A">
      <w:pPr>
        <w:pStyle w:val="FACode2"/>
      </w:pPr>
      <w:r>
        <w:rPr>
          <w:color w:val="000000"/>
        </w:rPr>
        <w:tab/>
      </w:r>
      <w:r>
        <w:t>/**</w:t>
      </w:r>
    </w:p>
    <w:p w14:paraId="03B4D1E6" w14:textId="77777777" w:rsidR="00130C5A" w:rsidRDefault="00130C5A" w:rsidP="00130C5A">
      <w:pPr>
        <w:pStyle w:val="FACode2"/>
      </w:pPr>
      <w:r>
        <w:tab/>
        <w:t xml:space="preserve"> * function set email</w:t>
      </w:r>
    </w:p>
    <w:p w14:paraId="4AE522BF" w14:textId="77777777" w:rsidR="00130C5A" w:rsidRDefault="00130C5A" w:rsidP="00130C5A">
      <w:pPr>
        <w:pStyle w:val="FACode2"/>
      </w:pPr>
      <w:r>
        <w:tab/>
        <w:t xml:space="preserve"> * </w:t>
      </w:r>
      <w:r>
        <w:rPr>
          <w:b/>
          <w:bCs/>
          <w:color w:val="7F9FBF"/>
        </w:rPr>
        <w:t>@param</w:t>
      </w:r>
      <w:r>
        <w:t xml:space="preserve"> email</w:t>
      </w:r>
    </w:p>
    <w:p w14:paraId="5372CA15" w14:textId="77777777" w:rsidR="00130C5A" w:rsidRDefault="00130C5A" w:rsidP="00130C5A">
      <w:pPr>
        <w:pStyle w:val="FACode2"/>
      </w:pPr>
      <w:r>
        <w:tab/>
        <w:t xml:space="preserve"> */</w:t>
      </w:r>
    </w:p>
    <w:p w14:paraId="75BF7984" w14:textId="77777777" w:rsidR="00130C5A" w:rsidRDefault="00130C5A" w:rsidP="00130C5A">
      <w:pPr>
        <w:pStyle w:val="FACode2"/>
      </w:pPr>
      <w:r>
        <w:tab/>
      </w:r>
      <w:r>
        <w:rPr>
          <w:b/>
          <w:bCs/>
          <w:color w:val="7F0055"/>
        </w:rPr>
        <w:t>public</w:t>
      </w:r>
      <w:r>
        <w:t xml:space="preserve"> </w:t>
      </w:r>
      <w:r>
        <w:rPr>
          <w:b/>
          <w:bCs/>
          <w:color w:val="7F0055"/>
        </w:rPr>
        <w:t>void</w:t>
      </w:r>
      <w:r>
        <w:t xml:space="preserve"> setEmail(String </w:t>
      </w:r>
      <w:r>
        <w:rPr>
          <w:color w:val="6A3E3E"/>
        </w:rPr>
        <w:t>email</w:t>
      </w:r>
      <w:r>
        <w:t>) {</w:t>
      </w:r>
    </w:p>
    <w:p w14:paraId="4DA5C0C0" w14:textId="77777777" w:rsidR="00130C5A" w:rsidRDefault="00130C5A" w:rsidP="00130C5A">
      <w:pPr>
        <w:pStyle w:val="FACode2"/>
      </w:pPr>
      <w:r>
        <w:lastRenderedPageBreak/>
        <w:tab/>
      </w:r>
      <w:r>
        <w:tab/>
      </w:r>
      <w:r>
        <w:rPr>
          <w:b/>
          <w:bCs/>
          <w:color w:val="7F0055"/>
        </w:rPr>
        <w:t>this</w:t>
      </w:r>
      <w:r>
        <w:t>.</w:t>
      </w:r>
      <w:r>
        <w:rPr>
          <w:color w:val="0000C0"/>
        </w:rPr>
        <w:t>email</w:t>
      </w:r>
      <w:r>
        <w:t xml:space="preserve"> = </w:t>
      </w:r>
      <w:r>
        <w:rPr>
          <w:color w:val="6A3E3E"/>
        </w:rPr>
        <w:t>email</w:t>
      </w:r>
      <w:r>
        <w:t>;</w:t>
      </w:r>
    </w:p>
    <w:p w14:paraId="6AE07311" w14:textId="77777777" w:rsidR="00130C5A" w:rsidRDefault="00130C5A" w:rsidP="00130C5A">
      <w:pPr>
        <w:pStyle w:val="FACode2"/>
      </w:pPr>
      <w:r>
        <w:tab/>
        <w:t>}</w:t>
      </w:r>
    </w:p>
    <w:p w14:paraId="3FAB53E7" w14:textId="77777777" w:rsidR="00130C5A" w:rsidRDefault="00130C5A" w:rsidP="00130C5A">
      <w:pPr>
        <w:pStyle w:val="FACode2"/>
      </w:pPr>
      <w:r>
        <w:tab/>
      </w:r>
    </w:p>
    <w:p w14:paraId="2ABEA128" w14:textId="77777777" w:rsidR="00130C5A" w:rsidRDefault="00130C5A" w:rsidP="00130C5A">
      <w:pPr>
        <w:pStyle w:val="FACode2"/>
      </w:pPr>
      <w:r>
        <w:rPr>
          <w:color w:val="000000"/>
        </w:rPr>
        <w:tab/>
      </w:r>
      <w:r>
        <w:t>/**</w:t>
      </w:r>
    </w:p>
    <w:p w14:paraId="6E394602" w14:textId="77777777" w:rsidR="00130C5A" w:rsidRDefault="00130C5A" w:rsidP="00130C5A">
      <w:pPr>
        <w:pStyle w:val="FACode2"/>
      </w:pPr>
      <w:r>
        <w:tab/>
        <w:t xml:space="preserve"> * function get profile</w:t>
      </w:r>
    </w:p>
    <w:p w14:paraId="263FA9B3" w14:textId="77777777" w:rsidR="00130C5A" w:rsidRDefault="00130C5A" w:rsidP="00130C5A">
      <w:pPr>
        <w:pStyle w:val="FACode2"/>
      </w:pPr>
      <w:r>
        <w:tab/>
        <w:t xml:space="preserve"> * </w:t>
      </w:r>
      <w:r>
        <w:rPr>
          <w:b/>
          <w:bCs/>
          <w:color w:val="7F9FBF"/>
        </w:rPr>
        <w:t>@return</w:t>
      </w:r>
      <w:r>
        <w:tab/>
        <w:t>profile</w:t>
      </w:r>
    </w:p>
    <w:p w14:paraId="735DEBF3" w14:textId="77777777" w:rsidR="00130C5A" w:rsidRDefault="00130C5A" w:rsidP="00130C5A">
      <w:pPr>
        <w:pStyle w:val="FACode2"/>
      </w:pPr>
      <w:r>
        <w:tab/>
        <w:t xml:space="preserve"> */</w:t>
      </w:r>
    </w:p>
    <w:p w14:paraId="7531C4C2" w14:textId="77777777" w:rsidR="00130C5A" w:rsidRDefault="00130C5A" w:rsidP="00130C5A">
      <w:pPr>
        <w:pStyle w:val="FACode2"/>
      </w:pPr>
      <w:r>
        <w:tab/>
      </w:r>
      <w:r>
        <w:rPr>
          <w:b/>
          <w:bCs/>
          <w:color w:val="7F0055"/>
        </w:rPr>
        <w:t>public</w:t>
      </w:r>
      <w:r>
        <w:t xml:space="preserve"> String getProfile() {</w:t>
      </w:r>
    </w:p>
    <w:p w14:paraId="11562D82" w14:textId="77777777" w:rsidR="00130C5A" w:rsidRDefault="00130C5A" w:rsidP="00130C5A">
      <w:pPr>
        <w:pStyle w:val="FACode2"/>
      </w:pPr>
      <w:r>
        <w:rPr>
          <w:color w:val="000000"/>
        </w:rPr>
        <w:tab/>
      </w:r>
      <w:r>
        <w:rPr>
          <w:color w:val="000000"/>
        </w:rPr>
        <w:tab/>
      </w:r>
      <w:r>
        <w:rPr>
          <w:b/>
          <w:bCs/>
          <w:color w:val="7F0055"/>
        </w:rPr>
        <w:t>return</w:t>
      </w:r>
      <w:r>
        <w:rPr>
          <w:color w:val="000000"/>
        </w:rPr>
        <w:t xml:space="preserve"> </w:t>
      </w:r>
      <w:r>
        <w:t>profile</w:t>
      </w:r>
      <w:r>
        <w:rPr>
          <w:color w:val="000000"/>
        </w:rPr>
        <w:t>;</w:t>
      </w:r>
    </w:p>
    <w:p w14:paraId="321C7E6A" w14:textId="77777777" w:rsidR="00130C5A" w:rsidRDefault="00130C5A" w:rsidP="00130C5A">
      <w:pPr>
        <w:pStyle w:val="FACode2"/>
      </w:pPr>
      <w:r>
        <w:tab/>
        <w:t>}</w:t>
      </w:r>
    </w:p>
    <w:p w14:paraId="0A2A661A" w14:textId="77777777" w:rsidR="00130C5A" w:rsidRDefault="00130C5A" w:rsidP="00130C5A">
      <w:pPr>
        <w:pStyle w:val="FACode2"/>
      </w:pPr>
      <w:r>
        <w:tab/>
      </w:r>
    </w:p>
    <w:p w14:paraId="179BB2C3" w14:textId="77777777" w:rsidR="00130C5A" w:rsidRDefault="00130C5A" w:rsidP="00130C5A">
      <w:pPr>
        <w:pStyle w:val="FACode2"/>
      </w:pPr>
      <w:r>
        <w:rPr>
          <w:color w:val="000000"/>
        </w:rPr>
        <w:tab/>
      </w:r>
      <w:r>
        <w:t>/**</w:t>
      </w:r>
    </w:p>
    <w:p w14:paraId="4B25A8F9" w14:textId="77777777" w:rsidR="00130C5A" w:rsidRDefault="00130C5A" w:rsidP="00130C5A">
      <w:pPr>
        <w:pStyle w:val="FACode2"/>
      </w:pPr>
      <w:r>
        <w:tab/>
        <w:t xml:space="preserve"> * function set profile</w:t>
      </w:r>
    </w:p>
    <w:p w14:paraId="7ED032E4" w14:textId="77777777" w:rsidR="00130C5A" w:rsidRDefault="00130C5A" w:rsidP="00130C5A">
      <w:pPr>
        <w:pStyle w:val="FACode2"/>
      </w:pPr>
      <w:r>
        <w:tab/>
        <w:t xml:space="preserve"> * </w:t>
      </w:r>
      <w:r>
        <w:rPr>
          <w:b/>
          <w:bCs/>
          <w:color w:val="7F9FBF"/>
        </w:rPr>
        <w:t>@param</w:t>
      </w:r>
      <w:r>
        <w:t xml:space="preserve"> profile</w:t>
      </w:r>
    </w:p>
    <w:p w14:paraId="143D5E40" w14:textId="77777777" w:rsidR="00130C5A" w:rsidRDefault="00130C5A" w:rsidP="00130C5A">
      <w:pPr>
        <w:pStyle w:val="FACode2"/>
      </w:pPr>
      <w:r>
        <w:tab/>
        <w:t xml:space="preserve"> */</w:t>
      </w:r>
    </w:p>
    <w:p w14:paraId="115575D3" w14:textId="77777777" w:rsidR="00130C5A" w:rsidRDefault="00130C5A" w:rsidP="00130C5A">
      <w:pPr>
        <w:pStyle w:val="FACode2"/>
      </w:pPr>
      <w:r>
        <w:tab/>
      </w:r>
      <w:r>
        <w:rPr>
          <w:b/>
          <w:bCs/>
          <w:color w:val="7F0055"/>
        </w:rPr>
        <w:t>public</w:t>
      </w:r>
      <w:r>
        <w:t xml:space="preserve"> </w:t>
      </w:r>
      <w:r>
        <w:rPr>
          <w:b/>
          <w:bCs/>
          <w:color w:val="7F0055"/>
        </w:rPr>
        <w:t>void</w:t>
      </w:r>
      <w:r>
        <w:t xml:space="preserve"> setProfile(String </w:t>
      </w:r>
      <w:r>
        <w:rPr>
          <w:color w:val="6A3E3E"/>
        </w:rPr>
        <w:t>profile</w:t>
      </w:r>
      <w:r>
        <w:t>) {</w:t>
      </w:r>
    </w:p>
    <w:p w14:paraId="1695D873" w14:textId="77777777" w:rsidR="00130C5A" w:rsidRDefault="00130C5A" w:rsidP="00130C5A">
      <w:pPr>
        <w:pStyle w:val="FACode2"/>
      </w:pPr>
      <w:r>
        <w:tab/>
      </w:r>
      <w:r>
        <w:tab/>
      </w:r>
      <w:r>
        <w:rPr>
          <w:b/>
          <w:bCs/>
          <w:color w:val="7F0055"/>
        </w:rPr>
        <w:t>this</w:t>
      </w:r>
      <w:r>
        <w:t>.</w:t>
      </w:r>
      <w:r>
        <w:rPr>
          <w:color w:val="0000C0"/>
        </w:rPr>
        <w:t>profile</w:t>
      </w:r>
      <w:r>
        <w:t xml:space="preserve"> = </w:t>
      </w:r>
      <w:r>
        <w:rPr>
          <w:color w:val="6A3E3E"/>
        </w:rPr>
        <w:t>profile</w:t>
      </w:r>
      <w:r>
        <w:t>;</w:t>
      </w:r>
    </w:p>
    <w:p w14:paraId="0D9D817B" w14:textId="77777777" w:rsidR="00130C5A" w:rsidRDefault="00130C5A" w:rsidP="00130C5A">
      <w:pPr>
        <w:pStyle w:val="FACode2"/>
      </w:pPr>
      <w:r>
        <w:tab/>
        <w:t>}</w:t>
      </w:r>
    </w:p>
    <w:p w14:paraId="6E7D0D05" w14:textId="77777777" w:rsidR="00130C5A" w:rsidRDefault="00130C5A" w:rsidP="00130C5A">
      <w:pPr>
        <w:pStyle w:val="FACode2"/>
      </w:pPr>
      <w:r>
        <w:tab/>
      </w:r>
    </w:p>
    <w:p w14:paraId="4E6961A4" w14:textId="77777777" w:rsidR="00130C5A" w:rsidRDefault="00130C5A" w:rsidP="00130C5A">
      <w:pPr>
        <w:pStyle w:val="FACode2"/>
      </w:pPr>
      <w:r>
        <w:rPr>
          <w:color w:val="000000"/>
        </w:rPr>
        <w:tab/>
      </w:r>
      <w:r>
        <w:t>/**</w:t>
      </w:r>
    </w:p>
    <w:p w14:paraId="3BD3AEEA" w14:textId="77777777" w:rsidR="00130C5A" w:rsidRDefault="00130C5A" w:rsidP="00130C5A">
      <w:pPr>
        <w:pStyle w:val="FACode2"/>
      </w:pPr>
      <w:r>
        <w:tab/>
        <w:t xml:space="preserve"> * function get authority</w:t>
      </w:r>
    </w:p>
    <w:p w14:paraId="42EA14C9" w14:textId="77777777" w:rsidR="00130C5A" w:rsidRDefault="00130C5A" w:rsidP="00130C5A">
      <w:pPr>
        <w:pStyle w:val="FACode2"/>
      </w:pPr>
      <w:r>
        <w:tab/>
        <w:t xml:space="preserve"> * </w:t>
      </w:r>
      <w:r>
        <w:rPr>
          <w:b/>
          <w:bCs/>
          <w:color w:val="7F9FBF"/>
        </w:rPr>
        <w:t>@return</w:t>
      </w:r>
      <w:r>
        <w:t xml:space="preserve"> authorities</w:t>
      </w:r>
    </w:p>
    <w:p w14:paraId="292C2B54" w14:textId="77777777" w:rsidR="00130C5A" w:rsidRDefault="00130C5A" w:rsidP="00130C5A">
      <w:pPr>
        <w:pStyle w:val="FACode2"/>
      </w:pPr>
      <w:r>
        <w:tab/>
        <w:t xml:space="preserve"> */</w:t>
      </w:r>
    </w:p>
    <w:p w14:paraId="1E86F3DC" w14:textId="77777777" w:rsidR="00130C5A" w:rsidRDefault="00130C5A" w:rsidP="00130C5A">
      <w:pPr>
        <w:pStyle w:val="FACode2"/>
      </w:pPr>
      <w:r>
        <w:tab/>
      </w:r>
      <w:r>
        <w:rPr>
          <w:b/>
          <w:bCs/>
          <w:color w:val="7F0055"/>
        </w:rPr>
        <w:t>public</w:t>
      </w:r>
      <w:r>
        <w:t xml:space="preserve"> Collection&lt;Authorities&gt; getAuthorities() {</w:t>
      </w:r>
    </w:p>
    <w:p w14:paraId="3A45F732" w14:textId="77777777" w:rsidR="00130C5A" w:rsidRDefault="00130C5A" w:rsidP="00130C5A">
      <w:pPr>
        <w:pStyle w:val="FACode2"/>
      </w:pPr>
      <w:r>
        <w:rPr>
          <w:color w:val="000000"/>
        </w:rPr>
        <w:tab/>
      </w:r>
      <w:r>
        <w:rPr>
          <w:color w:val="000000"/>
        </w:rPr>
        <w:tab/>
      </w:r>
      <w:r>
        <w:rPr>
          <w:b/>
          <w:bCs/>
          <w:color w:val="7F0055"/>
        </w:rPr>
        <w:t>return</w:t>
      </w:r>
      <w:r>
        <w:rPr>
          <w:color w:val="000000"/>
        </w:rPr>
        <w:t xml:space="preserve"> </w:t>
      </w:r>
      <w:r>
        <w:t>authorities</w:t>
      </w:r>
      <w:r>
        <w:rPr>
          <w:color w:val="000000"/>
        </w:rPr>
        <w:t>;</w:t>
      </w:r>
    </w:p>
    <w:p w14:paraId="2928FC74" w14:textId="77777777" w:rsidR="00130C5A" w:rsidRDefault="00130C5A" w:rsidP="00130C5A">
      <w:pPr>
        <w:pStyle w:val="FACode2"/>
      </w:pPr>
      <w:r>
        <w:tab/>
        <w:t>}</w:t>
      </w:r>
    </w:p>
    <w:p w14:paraId="2469A5F7" w14:textId="77777777" w:rsidR="00130C5A" w:rsidRDefault="00130C5A" w:rsidP="00130C5A">
      <w:pPr>
        <w:pStyle w:val="FACode2"/>
      </w:pPr>
      <w:r>
        <w:tab/>
      </w:r>
    </w:p>
    <w:p w14:paraId="0410B493" w14:textId="77777777" w:rsidR="00130C5A" w:rsidRDefault="00130C5A" w:rsidP="00130C5A">
      <w:pPr>
        <w:pStyle w:val="FACode2"/>
      </w:pPr>
      <w:r>
        <w:rPr>
          <w:color w:val="000000"/>
        </w:rPr>
        <w:tab/>
      </w:r>
      <w:r>
        <w:t>/**</w:t>
      </w:r>
    </w:p>
    <w:p w14:paraId="0FEC1597" w14:textId="77777777" w:rsidR="00130C5A" w:rsidRDefault="00130C5A" w:rsidP="00130C5A">
      <w:pPr>
        <w:pStyle w:val="FACode2"/>
      </w:pPr>
      <w:r>
        <w:tab/>
        <w:t xml:space="preserve"> * function set authority</w:t>
      </w:r>
    </w:p>
    <w:p w14:paraId="6F04FF72" w14:textId="77777777" w:rsidR="00130C5A" w:rsidRDefault="00130C5A" w:rsidP="00130C5A">
      <w:pPr>
        <w:pStyle w:val="FACode2"/>
      </w:pPr>
      <w:r>
        <w:tab/>
        <w:t xml:space="preserve"> * </w:t>
      </w:r>
      <w:r>
        <w:rPr>
          <w:b/>
          <w:bCs/>
          <w:color w:val="7F9FBF"/>
        </w:rPr>
        <w:t>@param</w:t>
      </w:r>
      <w:r>
        <w:t xml:space="preserve"> authorities</w:t>
      </w:r>
    </w:p>
    <w:p w14:paraId="2DC89E18" w14:textId="77777777" w:rsidR="00130C5A" w:rsidRDefault="00130C5A" w:rsidP="00130C5A">
      <w:pPr>
        <w:pStyle w:val="FACode2"/>
      </w:pPr>
      <w:r>
        <w:tab/>
        <w:t xml:space="preserve"> */</w:t>
      </w:r>
    </w:p>
    <w:p w14:paraId="0465C4EE" w14:textId="77777777" w:rsidR="00130C5A" w:rsidRDefault="00130C5A" w:rsidP="00130C5A">
      <w:pPr>
        <w:pStyle w:val="FACode2"/>
      </w:pPr>
      <w:r>
        <w:tab/>
      </w:r>
      <w:r>
        <w:rPr>
          <w:b/>
          <w:bCs/>
          <w:color w:val="7F0055"/>
        </w:rPr>
        <w:t>public</w:t>
      </w:r>
      <w:r>
        <w:t xml:space="preserve"> </w:t>
      </w:r>
      <w:r>
        <w:rPr>
          <w:b/>
          <w:bCs/>
          <w:color w:val="7F0055"/>
        </w:rPr>
        <w:t>void</w:t>
      </w:r>
      <w:r>
        <w:t xml:space="preserve"> setAuthorities(Collection&lt;Authorities&gt; </w:t>
      </w:r>
      <w:r>
        <w:rPr>
          <w:color w:val="6A3E3E"/>
        </w:rPr>
        <w:t>authorities</w:t>
      </w:r>
      <w:r>
        <w:t>) {</w:t>
      </w:r>
    </w:p>
    <w:p w14:paraId="4F409981" w14:textId="77777777" w:rsidR="00130C5A" w:rsidRDefault="00130C5A" w:rsidP="00130C5A">
      <w:pPr>
        <w:pStyle w:val="FACode2"/>
      </w:pPr>
      <w:r>
        <w:rPr>
          <w:color w:val="000000"/>
        </w:rPr>
        <w:tab/>
      </w:r>
      <w:r>
        <w:rPr>
          <w:color w:val="000000"/>
        </w:rPr>
        <w:tab/>
      </w:r>
      <w:r>
        <w:rPr>
          <w:b/>
          <w:bCs/>
          <w:color w:val="7F0055"/>
        </w:rPr>
        <w:t>this</w:t>
      </w:r>
      <w:r>
        <w:rPr>
          <w:color w:val="000000"/>
        </w:rPr>
        <w:t>.</w:t>
      </w:r>
      <w:r>
        <w:t>authorities</w:t>
      </w:r>
      <w:r>
        <w:rPr>
          <w:color w:val="000000"/>
        </w:rPr>
        <w:t xml:space="preserve"> = </w:t>
      </w:r>
      <w:r>
        <w:rPr>
          <w:color w:val="6A3E3E"/>
        </w:rPr>
        <w:t>authorities</w:t>
      </w:r>
      <w:r>
        <w:rPr>
          <w:color w:val="000000"/>
        </w:rPr>
        <w:t>;</w:t>
      </w:r>
    </w:p>
    <w:p w14:paraId="7C4DC8CB" w14:textId="77777777" w:rsidR="00130C5A" w:rsidRDefault="00130C5A" w:rsidP="00130C5A">
      <w:pPr>
        <w:pStyle w:val="FACode2"/>
      </w:pPr>
      <w:r>
        <w:tab/>
        <w:t>}</w:t>
      </w:r>
    </w:p>
    <w:p w14:paraId="4F1D1945" w14:textId="77777777" w:rsidR="00130C5A" w:rsidRDefault="00130C5A" w:rsidP="00130C5A">
      <w:pPr>
        <w:pStyle w:val="FACode2"/>
      </w:pPr>
      <w:r>
        <w:tab/>
      </w:r>
    </w:p>
    <w:p w14:paraId="2A5F39EB" w14:textId="77777777" w:rsidR="00130C5A" w:rsidRDefault="00130C5A" w:rsidP="00130C5A">
      <w:pPr>
        <w:pStyle w:val="FACode2"/>
      </w:pPr>
      <w:r>
        <w:rPr>
          <w:color w:val="000000"/>
        </w:rPr>
        <w:tab/>
      </w:r>
      <w:r>
        <w:t>/**</w:t>
      </w:r>
    </w:p>
    <w:p w14:paraId="223DBBA6" w14:textId="77777777" w:rsidR="00130C5A" w:rsidRDefault="00130C5A" w:rsidP="00130C5A">
      <w:pPr>
        <w:pStyle w:val="FACode2"/>
      </w:pPr>
      <w:r>
        <w:tab/>
        <w:t xml:space="preserve"> * function get all post belong this user</w:t>
      </w:r>
    </w:p>
    <w:p w14:paraId="35548986" w14:textId="77777777" w:rsidR="00130C5A" w:rsidRDefault="00130C5A" w:rsidP="00130C5A">
      <w:pPr>
        <w:pStyle w:val="FACode2"/>
      </w:pPr>
      <w:r>
        <w:tab/>
        <w:t xml:space="preserve"> * </w:t>
      </w:r>
      <w:r>
        <w:rPr>
          <w:b/>
          <w:bCs/>
          <w:color w:val="7F9FBF"/>
        </w:rPr>
        <w:t>@return</w:t>
      </w:r>
      <w:r>
        <w:t xml:space="preserve"> post</w:t>
      </w:r>
    </w:p>
    <w:p w14:paraId="072CB8B1" w14:textId="77777777" w:rsidR="00130C5A" w:rsidRDefault="00130C5A" w:rsidP="00130C5A">
      <w:pPr>
        <w:pStyle w:val="FACode2"/>
      </w:pPr>
      <w:r>
        <w:tab/>
        <w:t xml:space="preserve"> */</w:t>
      </w:r>
    </w:p>
    <w:p w14:paraId="59B61E10" w14:textId="77777777" w:rsidR="00130C5A" w:rsidRDefault="00130C5A" w:rsidP="00130C5A">
      <w:pPr>
        <w:pStyle w:val="FACode2"/>
      </w:pPr>
      <w:r>
        <w:tab/>
      </w:r>
      <w:r>
        <w:rPr>
          <w:b/>
          <w:bCs/>
          <w:color w:val="7F0055"/>
        </w:rPr>
        <w:t>public</w:t>
      </w:r>
      <w:r>
        <w:t xml:space="preserve"> Set&lt;Post&gt; getPost() {</w:t>
      </w:r>
    </w:p>
    <w:p w14:paraId="3AAC3BC2" w14:textId="77777777" w:rsidR="00130C5A" w:rsidRDefault="00130C5A" w:rsidP="00130C5A">
      <w:pPr>
        <w:pStyle w:val="FACode2"/>
      </w:pPr>
      <w:r>
        <w:rPr>
          <w:color w:val="000000"/>
        </w:rPr>
        <w:tab/>
      </w:r>
      <w:r>
        <w:rPr>
          <w:color w:val="000000"/>
        </w:rPr>
        <w:tab/>
      </w:r>
      <w:r>
        <w:rPr>
          <w:b/>
          <w:bCs/>
        </w:rPr>
        <w:t>return</w:t>
      </w:r>
      <w:r>
        <w:rPr>
          <w:color w:val="000000"/>
        </w:rPr>
        <w:t xml:space="preserve"> </w:t>
      </w:r>
      <w:r>
        <w:rPr>
          <w:color w:val="0000C0"/>
        </w:rPr>
        <w:t>post</w:t>
      </w:r>
      <w:r>
        <w:rPr>
          <w:color w:val="000000"/>
        </w:rPr>
        <w:t>;</w:t>
      </w:r>
    </w:p>
    <w:p w14:paraId="7C7D432F" w14:textId="77777777" w:rsidR="00130C5A" w:rsidRDefault="00130C5A" w:rsidP="00130C5A">
      <w:pPr>
        <w:pStyle w:val="FACode2"/>
      </w:pPr>
      <w:r>
        <w:tab/>
        <w:t>}</w:t>
      </w:r>
    </w:p>
    <w:p w14:paraId="6C876DBD" w14:textId="77777777" w:rsidR="00130C5A" w:rsidRDefault="00130C5A" w:rsidP="00130C5A">
      <w:pPr>
        <w:pStyle w:val="FACode2"/>
      </w:pPr>
      <w:r>
        <w:tab/>
      </w:r>
    </w:p>
    <w:p w14:paraId="2289DBAE" w14:textId="77777777" w:rsidR="00130C5A" w:rsidRDefault="00130C5A" w:rsidP="00130C5A">
      <w:pPr>
        <w:pStyle w:val="FACode2"/>
      </w:pPr>
      <w:r>
        <w:rPr>
          <w:color w:val="000000"/>
        </w:rPr>
        <w:tab/>
      </w:r>
      <w:r>
        <w:t>/**</w:t>
      </w:r>
    </w:p>
    <w:p w14:paraId="1DBD6AF8" w14:textId="77777777" w:rsidR="00130C5A" w:rsidRDefault="00130C5A" w:rsidP="00130C5A">
      <w:pPr>
        <w:pStyle w:val="FACode2"/>
      </w:pPr>
      <w:r>
        <w:tab/>
        <w:t xml:space="preserve"> * function set post belong this user</w:t>
      </w:r>
    </w:p>
    <w:p w14:paraId="06BD6DE2" w14:textId="77777777" w:rsidR="00130C5A" w:rsidRDefault="00130C5A" w:rsidP="00130C5A">
      <w:pPr>
        <w:pStyle w:val="FACode2"/>
      </w:pPr>
      <w:r>
        <w:tab/>
        <w:t xml:space="preserve"> * </w:t>
      </w:r>
      <w:r>
        <w:rPr>
          <w:b/>
          <w:bCs/>
          <w:color w:val="7F9FBF"/>
        </w:rPr>
        <w:t>@param</w:t>
      </w:r>
      <w:r>
        <w:t xml:space="preserve"> post</w:t>
      </w:r>
    </w:p>
    <w:p w14:paraId="2C2D3D03" w14:textId="77777777" w:rsidR="00130C5A" w:rsidRDefault="00130C5A" w:rsidP="00130C5A">
      <w:pPr>
        <w:pStyle w:val="FACode2"/>
      </w:pPr>
      <w:r>
        <w:tab/>
        <w:t xml:space="preserve"> */</w:t>
      </w:r>
    </w:p>
    <w:p w14:paraId="5E8A619F" w14:textId="77777777" w:rsidR="00130C5A" w:rsidRDefault="00130C5A" w:rsidP="00130C5A">
      <w:pPr>
        <w:pStyle w:val="FACode2"/>
      </w:pPr>
      <w:r>
        <w:tab/>
      </w:r>
      <w:r>
        <w:rPr>
          <w:b/>
          <w:bCs/>
          <w:color w:val="7F0055"/>
        </w:rPr>
        <w:t>public</w:t>
      </w:r>
      <w:r>
        <w:t xml:space="preserve"> </w:t>
      </w:r>
      <w:r>
        <w:rPr>
          <w:b/>
          <w:bCs/>
          <w:color w:val="7F0055"/>
        </w:rPr>
        <w:t>void</w:t>
      </w:r>
      <w:r>
        <w:t xml:space="preserve"> setPost(Set&lt;Post&gt; </w:t>
      </w:r>
      <w:r>
        <w:rPr>
          <w:color w:val="6A3E3E"/>
        </w:rPr>
        <w:t>post</w:t>
      </w:r>
      <w:r>
        <w:t>) {</w:t>
      </w:r>
    </w:p>
    <w:p w14:paraId="7DD0002D" w14:textId="77777777" w:rsidR="00130C5A" w:rsidRDefault="00130C5A" w:rsidP="00130C5A">
      <w:pPr>
        <w:pStyle w:val="FACode2"/>
      </w:pPr>
      <w:r>
        <w:tab/>
      </w:r>
      <w:r>
        <w:tab/>
      </w:r>
      <w:r>
        <w:rPr>
          <w:b/>
          <w:bCs/>
          <w:color w:val="7F0055"/>
        </w:rPr>
        <w:t>this</w:t>
      </w:r>
      <w:r>
        <w:t>.</w:t>
      </w:r>
      <w:r>
        <w:rPr>
          <w:color w:val="0000C0"/>
        </w:rPr>
        <w:t>post</w:t>
      </w:r>
      <w:r>
        <w:t xml:space="preserve"> = </w:t>
      </w:r>
      <w:r>
        <w:rPr>
          <w:color w:val="6A3E3E"/>
        </w:rPr>
        <w:t>post</w:t>
      </w:r>
      <w:r>
        <w:t>;</w:t>
      </w:r>
    </w:p>
    <w:p w14:paraId="2FA3C25F" w14:textId="77777777" w:rsidR="00130C5A" w:rsidRDefault="00130C5A" w:rsidP="00130C5A">
      <w:pPr>
        <w:pStyle w:val="FACode2"/>
      </w:pPr>
      <w:r>
        <w:tab/>
        <w:t>}</w:t>
      </w:r>
    </w:p>
    <w:p w14:paraId="38649273" w14:textId="77777777" w:rsidR="00130C5A" w:rsidRDefault="00130C5A" w:rsidP="00130C5A">
      <w:pPr>
        <w:pStyle w:val="FACode2"/>
      </w:pPr>
    </w:p>
    <w:p w14:paraId="05531AC0" w14:textId="77777777" w:rsidR="00130C5A" w:rsidRDefault="00130C5A" w:rsidP="00130C5A">
      <w:pPr>
        <w:pStyle w:val="FACode2"/>
      </w:pPr>
      <w:r>
        <w:t>}</w:t>
      </w:r>
    </w:p>
    <w:p w14:paraId="1FE6CDE3" w14:textId="5E5E2E6C" w:rsidR="006D4A63" w:rsidRPr="00875D1E" w:rsidRDefault="006D4A63" w:rsidP="006D4A63">
      <w:pPr>
        <w:pStyle w:val="FACode2"/>
        <w:rPr>
          <w:highlight w:val="white"/>
        </w:rPr>
      </w:pPr>
    </w:p>
    <w:p w14:paraId="65596A12" w14:textId="77777777" w:rsidR="002B6808" w:rsidRDefault="002B6808" w:rsidP="004C7056">
      <w:pPr>
        <w:pStyle w:val="FAStyle2"/>
        <w:outlineLvl w:val="2"/>
        <w:rPr>
          <w:b w:val="0"/>
        </w:rPr>
      </w:pPr>
    </w:p>
    <w:p w14:paraId="37112755" w14:textId="4BC877C6" w:rsidR="00874C2A" w:rsidRPr="007470F0" w:rsidRDefault="002B6808" w:rsidP="00813E3F">
      <w:pPr>
        <w:rPr>
          <w:b/>
          <w:sz w:val="20"/>
          <w:szCs w:val="20"/>
        </w:rPr>
      </w:pPr>
      <w:r w:rsidRPr="007470F0">
        <w:rPr>
          <w:b/>
          <w:sz w:val="20"/>
          <w:szCs w:val="20"/>
        </w:rPr>
        <w:t>Authorities.java</w:t>
      </w:r>
    </w:p>
    <w:p w14:paraId="35D07345" w14:textId="77777777" w:rsidR="00AD4199" w:rsidRDefault="00AD4199" w:rsidP="00F3713D">
      <w:pPr>
        <w:pStyle w:val="FACode2"/>
        <w:numPr>
          <w:ilvl w:val="0"/>
          <w:numId w:val="28"/>
        </w:numPr>
      </w:pPr>
      <w:r>
        <w:t>package fa.training.model;</w:t>
      </w:r>
    </w:p>
    <w:p w14:paraId="18E2F31D" w14:textId="77777777" w:rsidR="00AD4199" w:rsidRDefault="00AD4199" w:rsidP="00F3713D">
      <w:pPr>
        <w:pStyle w:val="FACode2"/>
        <w:numPr>
          <w:ilvl w:val="0"/>
          <w:numId w:val="28"/>
        </w:numPr>
      </w:pPr>
    </w:p>
    <w:p w14:paraId="5595593B" w14:textId="77777777" w:rsidR="00AD4199" w:rsidRDefault="00AD4199" w:rsidP="00F3713D">
      <w:pPr>
        <w:pStyle w:val="FACode2"/>
        <w:numPr>
          <w:ilvl w:val="0"/>
          <w:numId w:val="28"/>
        </w:numPr>
      </w:pPr>
      <w:r>
        <w:t>import javax.persistence.Entity;</w:t>
      </w:r>
    </w:p>
    <w:p w14:paraId="5D8D0107" w14:textId="77777777" w:rsidR="00AD4199" w:rsidRDefault="00AD4199" w:rsidP="00F3713D">
      <w:pPr>
        <w:pStyle w:val="FACode2"/>
        <w:numPr>
          <w:ilvl w:val="0"/>
          <w:numId w:val="28"/>
        </w:numPr>
      </w:pPr>
      <w:r>
        <w:t>import javax.persistence.Id;</w:t>
      </w:r>
    </w:p>
    <w:p w14:paraId="056D4629" w14:textId="77777777" w:rsidR="00AD4199" w:rsidRDefault="00AD4199" w:rsidP="00F3713D">
      <w:pPr>
        <w:pStyle w:val="FACode2"/>
        <w:numPr>
          <w:ilvl w:val="0"/>
          <w:numId w:val="28"/>
        </w:numPr>
      </w:pPr>
      <w:r>
        <w:t>import javax.persistence.JoinColumn;</w:t>
      </w:r>
    </w:p>
    <w:p w14:paraId="4C29337D" w14:textId="77777777" w:rsidR="00AD4199" w:rsidRDefault="00AD4199" w:rsidP="00F3713D">
      <w:pPr>
        <w:pStyle w:val="FACode2"/>
        <w:numPr>
          <w:ilvl w:val="0"/>
          <w:numId w:val="28"/>
        </w:numPr>
      </w:pPr>
      <w:r>
        <w:t>import javax.persistence.ManyToOne;</w:t>
      </w:r>
    </w:p>
    <w:p w14:paraId="63A91CC6" w14:textId="77777777" w:rsidR="00AD4199" w:rsidRDefault="00AD4199" w:rsidP="00F3713D">
      <w:pPr>
        <w:pStyle w:val="FACode2"/>
        <w:numPr>
          <w:ilvl w:val="0"/>
          <w:numId w:val="28"/>
        </w:numPr>
      </w:pPr>
      <w:r>
        <w:t>import javax.persistence.Table;</w:t>
      </w:r>
    </w:p>
    <w:p w14:paraId="69C1B404" w14:textId="77777777" w:rsidR="00AD4199" w:rsidRDefault="00AD4199" w:rsidP="00F3713D">
      <w:pPr>
        <w:pStyle w:val="FACode2"/>
        <w:numPr>
          <w:ilvl w:val="0"/>
          <w:numId w:val="28"/>
        </w:numPr>
      </w:pPr>
    </w:p>
    <w:p w14:paraId="4723E05C" w14:textId="77777777" w:rsidR="00AD4199" w:rsidRDefault="00AD4199" w:rsidP="00F3713D">
      <w:pPr>
        <w:pStyle w:val="FACode2"/>
        <w:numPr>
          <w:ilvl w:val="0"/>
          <w:numId w:val="28"/>
        </w:numPr>
      </w:pPr>
      <w:r>
        <w:t>/**</w:t>
      </w:r>
    </w:p>
    <w:p w14:paraId="4662FA45" w14:textId="77777777" w:rsidR="00AD4199" w:rsidRDefault="00AD4199" w:rsidP="00F3713D">
      <w:pPr>
        <w:pStyle w:val="FACode2"/>
        <w:numPr>
          <w:ilvl w:val="0"/>
          <w:numId w:val="28"/>
        </w:numPr>
      </w:pPr>
      <w:r>
        <w:t xml:space="preserve"> * Class model User, map with table authorities</w:t>
      </w:r>
    </w:p>
    <w:p w14:paraId="5E280287" w14:textId="77777777" w:rsidR="00AD4199" w:rsidRDefault="00AD4199" w:rsidP="00F3713D">
      <w:pPr>
        <w:pStyle w:val="FACode2"/>
        <w:numPr>
          <w:ilvl w:val="0"/>
          <w:numId w:val="28"/>
        </w:numPr>
      </w:pPr>
      <w:r>
        <w:t xml:space="preserve"> * Declare fields of authorities, getter and setter, Constructor.</w:t>
      </w:r>
    </w:p>
    <w:p w14:paraId="3FF5F09A" w14:textId="069295B1" w:rsidR="00AD4199" w:rsidRDefault="00AD4199" w:rsidP="00F3713D">
      <w:pPr>
        <w:pStyle w:val="FACode2"/>
        <w:numPr>
          <w:ilvl w:val="0"/>
          <w:numId w:val="28"/>
        </w:numPr>
      </w:pPr>
      <w:r>
        <w:lastRenderedPageBreak/>
        <w:t xml:space="preserve"> * @author KyLH</w:t>
      </w:r>
    </w:p>
    <w:p w14:paraId="591C0B93" w14:textId="77777777" w:rsidR="00AD4199" w:rsidRDefault="00AD4199" w:rsidP="00F3713D">
      <w:pPr>
        <w:pStyle w:val="FACode2"/>
        <w:numPr>
          <w:ilvl w:val="0"/>
          <w:numId w:val="28"/>
        </w:numPr>
      </w:pPr>
      <w:r>
        <w:t xml:space="preserve"> *</w:t>
      </w:r>
    </w:p>
    <w:p w14:paraId="23F4F91F" w14:textId="77777777" w:rsidR="00AD4199" w:rsidRDefault="00AD4199" w:rsidP="00F3713D">
      <w:pPr>
        <w:pStyle w:val="FACode2"/>
        <w:numPr>
          <w:ilvl w:val="0"/>
          <w:numId w:val="28"/>
        </w:numPr>
      </w:pPr>
      <w:r>
        <w:t xml:space="preserve"> */</w:t>
      </w:r>
    </w:p>
    <w:p w14:paraId="0805D143" w14:textId="77777777" w:rsidR="00AD4199" w:rsidRDefault="00AD4199" w:rsidP="00F3713D">
      <w:pPr>
        <w:pStyle w:val="FACode2"/>
        <w:numPr>
          <w:ilvl w:val="0"/>
          <w:numId w:val="28"/>
        </w:numPr>
      </w:pPr>
      <w:r>
        <w:t>@Entity</w:t>
      </w:r>
    </w:p>
    <w:p w14:paraId="6239B740" w14:textId="77777777" w:rsidR="00AD4199" w:rsidRDefault="00AD4199" w:rsidP="00F3713D">
      <w:pPr>
        <w:pStyle w:val="FACode2"/>
        <w:numPr>
          <w:ilvl w:val="0"/>
          <w:numId w:val="28"/>
        </w:numPr>
      </w:pPr>
      <w:r>
        <w:t>@Table(name = "authorities")</w:t>
      </w:r>
    </w:p>
    <w:p w14:paraId="5B381021" w14:textId="77777777" w:rsidR="00AD4199" w:rsidRDefault="00AD4199" w:rsidP="00F3713D">
      <w:pPr>
        <w:pStyle w:val="FACode2"/>
        <w:numPr>
          <w:ilvl w:val="0"/>
          <w:numId w:val="28"/>
        </w:numPr>
      </w:pPr>
      <w:r>
        <w:t>public class Authorities {</w:t>
      </w:r>
    </w:p>
    <w:p w14:paraId="10CFA1D3" w14:textId="77777777" w:rsidR="00AD4199" w:rsidRDefault="00AD4199" w:rsidP="00F3713D">
      <w:pPr>
        <w:pStyle w:val="FACode2"/>
        <w:numPr>
          <w:ilvl w:val="0"/>
          <w:numId w:val="28"/>
        </w:numPr>
      </w:pPr>
      <w:r>
        <w:tab/>
      </w:r>
    </w:p>
    <w:p w14:paraId="087FDB58" w14:textId="77777777" w:rsidR="00AD4199" w:rsidRDefault="00AD4199" w:rsidP="00F3713D">
      <w:pPr>
        <w:pStyle w:val="FACode2"/>
        <w:numPr>
          <w:ilvl w:val="0"/>
          <w:numId w:val="28"/>
        </w:numPr>
      </w:pPr>
      <w:r>
        <w:tab/>
        <w:t>// Declare field id, auto generate.</w:t>
      </w:r>
    </w:p>
    <w:p w14:paraId="2C0E8195" w14:textId="77777777" w:rsidR="00AD4199" w:rsidRDefault="00AD4199" w:rsidP="00F3713D">
      <w:pPr>
        <w:pStyle w:val="FACode2"/>
        <w:numPr>
          <w:ilvl w:val="0"/>
          <w:numId w:val="28"/>
        </w:numPr>
      </w:pPr>
      <w:r>
        <w:tab/>
        <w:t>@Id</w:t>
      </w:r>
    </w:p>
    <w:p w14:paraId="438DF6F6" w14:textId="77777777" w:rsidR="00AD4199" w:rsidRDefault="00AD4199" w:rsidP="00F3713D">
      <w:pPr>
        <w:pStyle w:val="FACode2"/>
        <w:numPr>
          <w:ilvl w:val="0"/>
          <w:numId w:val="28"/>
        </w:numPr>
      </w:pPr>
      <w:r>
        <w:tab/>
        <w:t>private String authority;</w:t>
      </w:r>
    </w:p>
    <w:p w14:paraId="3848204C" w14:textId="77777777" w:rsidR="00AD4199" w:rsidRDefault="00AD4199" w:rsidP="00F3713D">
      <w:pPr>
        <w:pStyle w:val="FACode2"/>
        <w:numPr>
          <w:ilvl w:val="0"/>
          <w:numId w:val="28"/>
        </w:numPr>
      </w:pPr>
      <w:r>
        <w:tab/>
      </w:r>
    </w:p>
    <w:p w14:paraId="420BD0C9" w14:textId="77777777" w:rsidR="00AD4199" w:rsidRDefault="00AD4199" w:rsidP="00F3713D">
      <w:pPr>
        <w:pStyle w:val="FACode2"/>
        <w:numPr>
          <w:ilvl w:val="0"/>
          <w:numId w:val="28"/>
        </w:numPr>
      </w:pPr>
      <w:r>
        <w:tab/>
        <w:t>// Declare foreign key to table tbl_user</w:t>
      </w:r>
    </w:p>
    <w:p w14:paraId="5A558C4E" w14:textId="77777777" w:rsidR="00AD4199" w:rsidRDefault="00AD4199" w:rsidP="00F3713D">
      <w:pPr>
        <w:pStyle w:val="FACode2"/>
        <w:numPr>
          <w:ilvl w:val="0"/>
          <w:numId w:val="28"/>
        </w:numPr>
      </w:pPr>
      <w:r>
        <w:tab/>
        <w:t>@ManyToOne</w:t>
      </w:r>
    </w:p>
    <w:p w14:paraId="1EF46BA6" w14:textId="77777777" w:rsidR="00AD4199" w:rsidRDefault="00AD4199" w:rsidP="00F3713D">
      <w:pPr>
        <w:pStyle w:val="FACode2"/>
        <w:numPr>
          <w:ilvl w:val="0"/>
          <w:numId w:val="28"/>
        </w:numPr>
      </w:pPr>
      <w:r>
        <w:tab/>
        <w:t>@JoinColumn(name = "userid")</w:t>
      </w:r>
    </w:p>
    <w:p w14:paraId="21D27495" w14:textId="77777777" w:rsidR="00AD4199" w:rsidRDefault="00AD4199" w:rsidP="00F3713D">
      <w:pPr>
        <w:pStyle w:val="FACode2"/>
        <w:numPr>
          <w:ilvl w:val="0"/>
          <w:numId w:val="28"/>
        </w:numPr>
      </w:pPr>
      <w:r>
        <w:tab/>
        <w:t>private User user;</w:t>
      </w:r>
    </w:p>
    <w:p w14:paraId="21CF313A" w14:textId="77777777" w:rsidR="00AD4199" w:rsidRDefault="00AD4199" w:rsidP="00F3713D">
      <w:pPr>
        <w:pStyle w:val="FACode2"/>
        <w:numPr>
          <w:ilvl w:val="0"/>
          <w:numId w:val="28"/>
        </w:numPr>
      </w:pPr>
      <w:r>
        <w:tab/>
      </w:r>
    </w:p>
    <w:p w14:paraId="24A04148" w14:textId="77777777" w:rsidR="00AD4199" w:rsidRDefault="00AD4199" w:rsidP="00F3713D">
      <w:pPr>
        <w:pStyle w:val="FACode2"/>
        <w:numPr>
          <w:ilvl w:val="0"/>
          <w:numId w:val="28"/>
        </w:numPr>
      </w:pPr>
      <w:r>
        <w:tab/>
        <w:t>public Authorities() {</w:t>
      </w:r>
    </w:p>
    <w:p w14:paraId="32F53E60" w14:textId="77777777" w:rsidR="00AD4199" w:rsidRDefault="00AD4199" w:rsidP="00F3713D">
      <w:pPr>
        <w:pStyle w:val="FACode2"/>
        <w:numPr>
          <w:ilvl w:val="0"/>
          <w:numId w:val="28"/>
        </w:numPr>
      </w:pPr>
      <w:r>
        <w:tab/>
      </w:r>
      <w:r>
        <w:tab/>
      </w:r>
    </w:p>
    <w:p w14:paraId="0566ACD7" w14:textId="77777777" w:rsidR="00AD4199" w:rsidRDefault="00AD4199" w:rsidP="00F3713D">
      <w:pPr>
        <w:pStyle w:val="FACode2"/>
        <w:numPr>
          <w:ilvl w:val="0"/>
          <w:numId w:val="28"/>
        </w:numPr>
      </w:pPr>
      <w:r>
        <w:tab/>
        <w:t>}</w:t>
      </w:r>
    </w:p>
    <w:p w14:paraId="4F015DEA" w14:textId="77777777" w:rsidR="00AD4199" w:rsidRDefault="00AD4199" w:rsidP="00F3713D">
      <w:pPr>
        <w:pStyle w:val="FACode2"/>
        <w:numPr>
          <w:ilvl w:val="0"/>
          <w:numId w:val="28"/>
        </w:numPr>
      </w:pPr>
    </w:p>
    <w:p w14:paraId="027CC17D" w14:textId="77777777" w:rsidR="00AD4199" w:rsidRDefault="00AD4199" w:rsidP="00F3713D">
      <w:pPr>
        <w:pStyle w:val="FACode2"/>
        <w:numPr>
          <w:ilvl w:val="0"/>
          <w:numId w:val="28"/>
        </w:numPr>
      </w:pPr>
      <w:r>
        <w:tab/>
        <w:t>public Authorities(String name) {</w:t>
      </w:r>
    </w:p>
    <w:p w14:paraId="071785F8" w14:textId="77777777" w:rsidR="00AD4199" w:rsidRDefault="00AD4199" w:rsidP="00F3713D">
      <w:pPr>
        <w:pStyle w:val="FACode2"/>
        <w:numPr>
          <w:ilvl w:val="0"/>
          <w:numId w:val="28"/>
        </w:numPr>
      </w:pPr>
      <w:r>
        <w:tab/>
      </w:r>
      <w:r>
        <w:tab/>
        <w:t>this.authority = name;</w:t>
      </w:r>
    </w:p>
    <w:p w14:paraId="2C7B3F5B" w14:textId="77777777" w:rsidR="00AD4199" w:rsidRDefault="00AD4199" w:rsidP="00F3713D">
      <w:pPr>
        <w:pStyle w:val="FACode2"/>
        <w:numPr>
          <w:ilvl w:val="0"/>
          <w:numId w:val="28"/>
        </w:numPr>
      </w:pPr>
      <w:r>
        <w:tab/>
        <w:t>}</w:t>
      </w:r>
    </w:p>
    <w:p w14:paraId="0F3A62BD" w14:textId="77777777" w:rsidR="00AD4199" w:rsidRDefault="00AD4199" w:rsidP="00F3713D">
      <w:pPr>
        <w:pStyle w:val="FACode2"/>
        <w:numPr>
          <w:ilvl w:val="0"/>
          <w:numId w:val="28"/>
        </w:numPr>
      </w:pPr>
      <w:r>
        <w:tab/>
      </w:r>
    </w:p>
    <w:p w14:paraId="4DEAAB56" w14:textId="77777777" w:rsidR="00AD4199" w:rsidRDefault="00AD4199" w:rsidP="00F3713D">
      <w:pPr>
        <w:pStyle w:val="FACode2"/>
        <w:numPr>
          <w:ilvl w:val="0"/>
          <w:numId w:val="28"/>
        </w:numPr>
      </w:pPr>
      <w:r>
        <w:tab/>
        <w:t>/**</w:t>
      </w:r>
    </w:p>
    <w:p w14:paraId="3EBBED0E" w14:textId="77777777" w:rsidR="00AD4199" w:rsidRDefault="00AD4199" w:rsidP="00F3713D">
      <w:pPr>
        <w:pStyle w:val="FACode2"/>
        <w:numPr>
          <w:ilvl w:val="0"/>
          <w:numId w:val="28"/>
        </w:numPr>
      </w:pPr>
      <w:r>
        <w:tab/>
        <w:t xml:space="preserve"> * function get authority</w:t>
      </w:r>
    </w:p>
    <w:p w14:paraId="4A81F5F8" w14:textId="77777777" w:rsidR="00AD4199" w:rsidRDefault="00AD4199" w:rsidP="00F3713D">
      <w:pPr>
        <w:pStyle w:val="FACode2"/>
        <w:numPr>
          <w:ilvl w:val="0"/>
          <w:numId w:val="28"/>
        </w:numPr>
      </w:pPr>
      <w:r>
        <w:tab/>
        <w:t xml:space="preserve"> * @return authority</w:t>
      </w:r>
    </w:p>
    <w:p w14:paraId="76C61AA9" w14:textId="77777777" w:rsidR="00AD4199" w:rsidRDefault="00AD4199" w:rsidP="00F3713D">
      <w:pPr>
        <w:pStyle w:val="FACode2"/>
        <w:numPr>
          <w:ilvl w:val="0"/>
          <w:numId w:val="28"/>
        </w:numPr>
      </w:pPr>
      <w:r>
        <w:tab/>
        <w:t xml:space="preserve"> */</w:t>
      </w:r>
    </w:p>
    <w:p w14:paraId="28F9B0FE" w14:textId="77777777" w:rsidR="00AD4199" w:rsidRDefault="00AD4199" w:rsidP="00F3713D">
      <w:pPr>
        <w:pStyle w:val="FACode2"/>
        <w:numPr>
          <w:ilvl w:val="0"/>
          <w:numId w:val="28"/>
        </w:numPr>
      </w:pPr>
      <w:r>
        <w:tab/>
        <w:t>public String getAuthority() {</w:t>
      </w:r>
    </w:p>
    <w:p w14:paraId="0E07D3D2" w14:textId="77777777" w:rsidR="00AD4199" w:rsidRDefault="00AD4199" w:rsidP="00F3713D">
      <w:pPr>
        <w:pStyle w:val="FACode2"/>
        <w:numPr>
          <w:ilvl w:val="0"/>
          <w:numId w:val="28"/>
        </w:numPr>
      </w:pPr>
      <w:r>
        <w:tab/>
      </w:r>
      <w:r>
        <w:tab/>
        <w:t>return authority;</w:t>
      </w:r>
    </w:p>
    <w:p w14:paraId="5D55E712" w14:textId="77777777" w:rsidR="00AD4199" w:rsidRDefault="00AD4199" w:rsidP="00F3713D">
      <w:pPr>
        <w:pStyle w:val="FACode2"/>
        <w:numPr>
          <w:ilvl w:val="0"/>
          <w:numId w:val="28"/>
        </w:numPr>
      </w:pPr>
      <w:r>
        <w:tab/>
        <w:t>}</w:t>
      </w:r>
    </w:p>
    <w:p w14:paraId="438E77D4" w14:textId="77777777" w:rsidR="00AD4199" w:rsidRDefault="00AD4199" w:rsidP="00F3713D">
      <w:pPr>
        <w:pStyle w:val="FACode2"/>
        <w:numPr>
          <w:ilvl w:val="0"/>
          <w:numId w:val="28"/>
        </w:numPr>
      </w:pPr>
      <w:r>
        <w:tab/>
      </w:r>
    </w:p>
    <w:p w14:paraId="4B97D522" w14:textId="77777777" w:rsidR="00AD4199" w:rsidRDefault="00AD4199" w:rsidP="00F3713D">
      <w:pPr>
        <w:pStyle w:val="FACode2"/>
        <w:numPr>
          <w:ilvl w:val="0"/>
          <w:numId w:val="28"/>
        </w:numPr>
      </w:pPr>
      <w:r>
        <w:tab/>
        <w:t>/**</w:t>
      </w:r>
    </w:p>
    <w:p w14:paraId="1AD86061" w14:textId="77777777" w:rsidR="00AD4199" w:rsidRDefault="00AD4199" w:rsidP="00F3713D">
      <w:pPr>
        <w:pStyle w:val="FACode2"/>
        <w:numPr>
          <w:ilvl w:val="0"/>
          <w:numId w:val="28"/>
        </w:numPr>
      </w:pPr>
      <w:r>
        <w:tab/>
        <w:t xml:space="preserve"> * function set authority</w:t>
      </w:r>
    </w:p>
    <w:p w14:paraId="79F639B5" w14:textId="77777777" w:rsidR="00AD4199" w:rsidRDefault="00AD4199" w:rsidP="00F3713D">
      <w:pPr>
        <w:pStyle w:val="FACode2"/>
        <w:numPr>
          <w:ilvl w:val="0"/>
          <w:numId w:val="28"/>
        </w:numPr>
      </w:pPr>
      <w:r>
        <w:tab/>
        <w:t xml:space="preserve"> * @param authority</w:t>
      </w:r>
    </w:p>
    <w:p w14:paraId="7610D81A" w14:textId="77777777" w:rsidR="00AD4199" w:rsidRDefault="00AD4199" w:rsidP="00F3713D">
      <w:pPr>
        <w:pStyle w:val="FACode2"/>
        <w:numPr>
          <w:ilvl w:val="0"/>
          <w:numId w:val="28"/>
        </w:numPr>
      </w:pPr>
      <w:r>
        <w:tab/>
        <w:t xml:space="preserve"> */</w:t>
      </w:r>
    </w:p>
    <w:p w14:paraId="7F3F4751" w14:textId="77777777" w:rsidR="00AD4199" w:rsidRDefault="00AD4199" w:rsidP="00F3713D">
      <w:pPr>
        <w:pStyle w:val="FACode2"/>
        <w:numPr>
          <w:ilvl w:val="0"/>
          <w:numId w:val="28"/>
        </w:numPr>
      </w:pPr>
      <w:r>
        <w:tab/>
        <w:t>public void setAuthority(String authority) {</w:t>
      </w:r>
    </w:p>
    <w:p w14:paraId="399FE197" w14:textId="77777777" w:rsidR="00AD4199" w:rsidRDefault="00AD4199" w:rsidP="00F3713D">
      <w:pPr>
        <w:pStyle w:val="FACode2"/>
        <w:numPr>
          <w:ilvl w:val="0"/>
          <w:numId w:val="28"/>
        </w:numPr>
      </w:pPr>
      <w:r>
        <w:tab/>
      </w:r>
      <w:r>
        <w:tab/>
        <w:t>this.authority = authority;</w:t>
      </w:r>
    </w:p>
    <w:p w14:paraId="459E3EBD" w14:textId="77777777" w:rsidR="00AD4199" w:rsidRDefault="00AD4199" w:rsidP="00F3713D">
      <w:pPr>
        <w:pStyle w:val="FACode2"/>
        <w:numPr>
          <w:ilvl w:val="0"/>
          <w:numId w:val="28"/>
        </w:numPr>
      </w:pPr>
      <w:r>
        <w:tab/>
        <w:t>}</w:t>
      </w:r>
    </w:p>
    <w:p w14:paraId="62D9AD2D" w14:textId="77777777" w:rsidR="00AD4199" w:rsidRDefault="00AD4199" w:rsidP="00F3713D">
      <w:pPr>
        <w:pStyle w:val="FACode2"/>
        <w:numPr>
          <w:ilvl w:val="0"/>
          <w:numId w:val="28"/>
        </w:numPr>
      </w:pPr>
      <w:r>
        <w:tab/>
      </w:r>
    </w:p>
    <w:p w14:paraId="53D5935A" w14:textId="77777777" w:rsidR="00AD4199" w:rsidRDefault="00AD4199" w:rsidP="00F3713D">
      <w:pPr>
        <w:pStyle w:val="FACode2"/>
        <w:numPr>
          <w:ilvl w:val="0"/>
          <w:numId w:val="28"/>
        </w:numPr>
      </w:pPr>
      <w:r>
        <w:tab/>
        <w:t>/**</w:t>
      </w:r>
    </w:p>
    <w:p w14:paraId="4382D523" w14:textId="77777777" w:rsidR="00AD4199" w:rsidRDefault="00AD4199" w:rsidP="00F3713D">
      <w:pPr>
        <w:pStyle w:val="FACode2"/>
        <w:numPr>
          <w:ilvl w:val="0"/>
          <w:numId w:val="28"/>
        </w:numPr>
      </w:pPr>
      <w:r>
        <w:tab/>
        <w:t xml:space="preserve"> * function get user</w:t>
      </w:r>
    </w:p>
    <w:p w14:paraId="0D3779B5" w14:textId="77777777" w:rsidR="00AD4199" w:rsidRDefault="00AD4199" w:rsidP="00F3713D">
      <w:pPr>
        <w:pStyle w:val="FACode2"/>
        <w:numPr>
          <w:ilvl w:val="0"/>
          <w:numId w:val="28"/>
        </w:numPr>
      </w:pPr>
      <w:r>
        <w:tab/>
        <w:t xml:space="preserve"> * @return</w:t>
      </w:r>
      <w:r>
        <w:tab/>
        <w:t>user</w:t>
      </w:r>
    </w:p>
    <w:p w14:paraId="2444CE00" w14:textId="77777777" w:rsidR="00AD4199" w:rsidRDefault="00AD4199" w:rsidP="00F3713D">
      <w:pPr>
        <w:pStyle w:val="FACode2"/>
        <w:numPr>
          <w:ilvl w:val="0"/>
          <w:numId w:val="28"/>
        </w:numPr>
      </w:pPr>
      <w:r>
        <w:tab/>
        <w:t xml:space="preserve"> */</w:t>
      </w:r>
    </w:p>
    <w:p w14:paraId="7E9FA725" w14:textId="77777777" w:rsidR="00AD4199" w:rsidRDefault="00AD4199" w:rsidP="00F3713D">
      <w:pPr>
        <w:pStyle w:val="FACode2"/>
        <w:numPr>
          <w:ilvl w:val="0"/>
          <w:numId w:val="28"/>
        </w:numPr>
      </w:pPr>
      <w:r>
        <w:tab/>
        <w:t>public User getUser() {</w:t>
      </w:r>
    </w:p>
    <w:p w14:paraId="4DDC2BC7" w14:textId="77777777" w:rsidR="00AD4199" w:rsidRDefault="00AD4199" w:rsidP="00F3713D">
      <w:pPr>
        <w:pStyle w:val="FACode2"/>
        <w:numPr>
          <w:ilvl w:val="0"/>
          <w:numId w:val="28"/>
        </w:numPr>
      </w:pPr>
      <w:r>
        <w:tab/>
      </w:r>
      <w:r>
        <w:tab/>
        <w:t>return user;</w:t>
      </w:r>
    </w:p>
    <w:p w14:paraId="12885C85" w14:textId="77777777" w:rsidR="00AD4199" w:rsidRDefault="00AD4199" w:rsidP="00F3713D">
      <w:pPr>
        <w:pStyle w:val="FACode2"/>
        <w:numPr>
          <w:ilvl w:val="0"/>
          <w:numId w:val="28"/>
        </w:numPr>
      </w:pPr>
      <w:r>
        <w:tab/>
        <w:t>}</w:t>
      </w:r>
    </w:p>
    <w:p w14:paraId="14520B06" w14:textId="77777777" w:rsidR="00AD4199" w:rsidRDefault="00AD4199" w:rsidP="00F3713D">
      <w:pPr>
        <w:pStyle w:val="FACode2"/>
        <w:numPr>
          <w:ilvl w:val="0"/>
          <w:numId w:val="28"/>
        </w:numPr>
      </w:pPr>
      <w:r>
        <w:tab/>
      </w:r>
    </w:p>
    <w:p w14:paraId="2A7D9B34" w14:textId="77777777" w:rsidR="00AD4199" w:rsidRDefault="00AD4199" w:rsidP="00F3713D">
      <w:pPr>
        <w:pStyle w:val="FACode2"/>
        <w:numPr>
          <w:ilvl w:val="0"/>
          <w:numId w:val="28"/>
        </w:numPr>
      </w:pPr>
      <w:r>
        <w:tab/>
        <w:t>/**</w:t>
      </w:r>
    </w:p>
    <w:p w14:paraId="2FB7F24F" w14:textId="77777777" w:rsidR="00AD4199" w:rsidRDefault="00AD4199" w:rsidP="00F3713D">
      <w:pPr>
        <w:pStyle w:val="FACode2"/>
        <w:numPr>
          <w:ilvl w:val="0"/>
          <w:numId w:val="28"/>
        </w:numPr>
      </w:pPr>
      <w:r>
        <w:tab/>
        <w:t xml:space="preserve"> * function set user</w:t>
      </w:r>
    </w:p>
    <w:p w14:paraId="3ED78110" w14:textId="77777777" w:rsidR="00AD4199" w:rsidRDefault="00AD4199" w:rsidP="00F3713D">
      <w:pPr>
        <w:pStyle w:val="FACode2"/>
        <w:numPr>
          <w:ilvl w:val="0"/>
          <w:numId w:val="28"/>
        </w:numPr>
      </w:pPr>
      <w:r>
        <w:tab/>
        <w:t xml:space="preserve"> * @param user</w:t>
      </w:r>
    </w:p>
    <w:p w14:paraId="6C7F1DC6" w14:textId="77777777" w:rsidR="00AD4199" w:rsidRDefault="00AD4199" w:rsidP="00F3713D">
      <w:pPr>
        <w:pStyle w:val="FACode2"/>
        <w:numPr>
          <w:ilvl w:val="0"/>
          <w:numId w:val="28"/>
        </w:numPr>
      </w:pPr>
      <w:r>
        <w:tab/>
        <w:t xml:space="preserve"> */</w:t>
      </w:r>
    </w:p>
    <w:p w14:paraId="63A62266" w14:textId="77777777" w:rsidR="00AD4199" w:rsidRDefault="00AD4199" w:rsidP="00F3713D">
      <w:pPr>
        <w:pStyle w:val="FACode2"/>
        <w:numPr>
          <w:ilvl w:val="0"/>
          <w:numId w:val="28"/>
        </w:numPr>
      </w:pPr>
      <w:r>
        <w:tab/>
        <w:t>public void setUser(User user) {</w:t>
      </w:r>
    </w:p>
    <w:p w14:paraId="77828B6D" w14:textId="77777777" w:rsidR="00AD4199" w:rsidRDefault="00AD4199" w:rsidP="00F3713D">
      <w:pPr>
        <w:pStyle w:val="FACode2"/>
        <w:numPr>
          <w:ilvl w:val="0"/>
          <w:numId w:val="28"/>
        </w:numPr>
      </w:pPr>
      <w:r>
        <w:tab/>
      </w:r>
      <w:r>
        <w:tab/>
        <w:t>this.user = user;</w:t>
      </w:r>
    </w:p>
    <w:p w14:paraId="662BD5C6" w14:textId="77777777" w:rsidR="00AD4199" w:rsidRDefault="00AD4199" w:rsidP="00F3713D">
      <w:pPr>
        <w:pStyle w:val="FACode2"/>
        <w:numPr>
          <w:ilvl w:val="0"/>
          <w:numId w:val="28"/>
        </w:numPr>
      </w:pPr>
      <w:r>
        <w:tab/>
        <w:t>}</w:t>
      </w:r>
    </w:p>
    <w:p w14:paraId="14AB9BC5" w14:textId="3AB4EC77" w:rsidR="0024625D" w:rsidRPr="00AD4199" w:rsidRDefault="00AD4199" w:rsidP="00F3713D">
      <w:pPr>
        <w:pStyle w:val="FACode2"/>
        <w:numPr>
          <w:ilvl w:val="0"/>
          <w:numId w:val="28"/>
        </w:numPr>
        <w:rPr>
          <w:highlight w:val="white"/>
        </w:rPr>
      </w:pPr>
      <w:r>
        <w:t>}</w:t>
      </w:r>
    </w:p>
    <w:p w14:paraId="64A7D3B9" w14:textId="77777777" w:rsidR="0024625D" w:rsidRPr="00874C2A" w:rsidRDefault="0024625D" w:rsidP="004C7056">
      <w:pPr>
        <w:pStyle w:val="FAStyle2"/>
        <w:outlineLvl w:val="2"/>
        <w:rPr>
          <w:b w:val="0"/>
        </w:rPr>
      </w:pPr>
    </w:p>
    <w:p w14:paraId="72F2E000" w14:textId="534BB089" w:rsidR="004C7056" w:rsidRDefault="003A4B60" w:rsidP="004C7056">
      <w:pPr>
        <w:pStyle w:val="FAStyle2"/>
        <w:outlineLvl w:val="2"/>
      </w:pPr>
      <w:r>
        <w:t>Step 3:</w:t>
      </w:r>
      <w:r w:rsidR="00FE763B">
        <w:t xml:space="preserve"> </w:t>
      </w:r>
      <w:r w:rsidR="00FE763B" w:rsidRPr="00FE763B">
        <w:t>Hibernate configuration</w:t>
      </w:r>
    </w:p>
    <w:p w14:paraId="05102D04" w14:textId="4EFE491A" w:rsidR="00756E2F" w:rsidRDefault="00687231" w:rsidP="00756E2F">
      <w:pPr>
        <w:rPr>
          <w:sz w:val="20"/>
          <w:szCs w:val="20"/>
        </w:rPr>
      </w:pPr>
      <w:r w:rsidRPr="00687231">
        <w:rPr>
          <w:sz w:val="20"/>
          <w:szCs w:val="20"/>
        </w:rPr>
        <w:t xml:space="preserve">First, create a properties file under </w:t>
      </w:r>
      <w:r w:rsidRPr="003B0ED1">
        <w:rPr>
          <w:b/>
          <w:sz w:val="20"/>
          <w:szCs w:val="20"/>
        </w:rPr>
        <w:t>src/main/resources</w:t>
      </w:r>
      <w:r w:rsidRPr="00687231">
        <w:rPr>
          <w:sz w:val="20"/>
          <w:szCs w:val="20"/>
        </w:rPr>
        <w:t xml:space="preserve">  folder and define the database</w:t>
      </w:r>
      <w:r w:rsidR="00EA6A04">
        <w:rPr>
          <w:sz w:val="20"/>
          <w:szCs w:val="20"/>
        </w:rPr>
        <w:t xml:space="preserve"> connection, hibernate </w:t>
      </w:r>
      <w:r w:rsidRPr="00687231">
        <w:rPr>
          <w:sz w:val="20"/>
          <w:szCs w:val="20"/>
        </w:rPr>
        <w:t>properties as follows.</w:t>
      </w:r>
    </w:p>
    <w:p w14:paraId="0C4749FB" w14:textId="04496225" w:rsidR="000776A0" w:rsidRPr="007470F0" w:rsidRDefault="000776A0" w:rsidP="00756E2F">
      <w:pPr>
        <w:rPr>
          <w:b/>
          <w:sz w:val="20"/>
          <w:szCs w:val="20"/>
        </w:rPr>
      </w:pPr>
      <w:r w:rsidRPr="007470F0">
        <w:rPr>
          <w:b/>
          <w:sz w:val="20"/>
          <w:szCs w:val="20"/>
        </w:rPr>
        <w:t>database.properties</w:t>
      </w:r>
    </w:p>
    <w:p w14:paraId="784D2E06" w14:textId="77777777" w:rsidR="00624085" w:rsidRDefault="00624085" w:rsidP="00F3713D">
      <w:pPr>
        <w:pStyle w:val="FACode2"/>
        <w:numPr>
          <w:ilvl w:val="0"/>
          <w:numId w:val="14"/>
        </w:numPr>
      </w:pPr>
      <w:r w:rsidRPr="00624085">
        <w:t># MySQL connection properties</w:t>
      </w:r>
    </w:p>
    <w:p w14:paraId="1E1D8F24" w14:textId="06E0C75F" w:rsidR="00624085" w:rsidRDefault="00624085" w:rsidP="00F3713D">
      <w:pPr>
        <w:pStyle w:val="FACode2"/>
        <w:numPr>
          <w:ilvl w:val="0"/>
          <w:numId w:val="14"/>
        </w:numPr>
      </w:pPr>
      <w:r>
        <w:t>jdbc.driverClassName = com.mysql.jdbc.Driver</w:t>
      </w:r>
    </w:p>
    <w:p w14:paraId="6F0928B3" w14:textId="77777777" w:rsidR="00624085" w:rsidRDefault="00624085" w:rsidP="00F3713D">
      <w:pPr>
        <w:pStyle w:val="FACode2"/>
        <w:numPr>
          <w:ilvl w:val="0"/>
          <w:numId w:val="14"/>
        </w:numPr>
      </w:pPr>
      <w:r>
        <w:t>jdbc.url = jdbc:mysql://localhost:3306/blogmanagement</w:t>
      </w:r>
    </w:p>
    <w:p w14:paraId="4D6B45F3" w14:textId="77777777" w:rsidR="00624085" w:rsidRDefault="00624085" w:rsidP="00F3713D">
      <w:pPr>
        <w:pStyle w:val="FACode2"/>
        <w:numPr>
          <w:ilvl w:val="0"/>
          <w:numId w:val="14"/>
        </w:numPr>
      </w:pPr>
      <w:r>
        <w:lastRenderedPageBreak/>
        <w:t>jdbc.username = root</w:t>
      </w:r>
    </w:p>
    <w:p w14:paraId="27675CE9" w14:textId="77777777" w:rsidR="00624085" w:rsidRDefault="00624085" w:rsidP="00F3713D">
      <w:pPr>
        <w:pStyle w:val="FACode2"/>
        <w:numPr>
          <w:ilvl w:val="0"/>
          <w:numId w:val="14"/>
        </w:numPr>
      </w:pPr>
      <w:r>
        <w:t>jdbc.password = root</w:t>
      </w:r>
    </w:p>
    <w:p w14:paraId="4364241F" w14:textId="77777777" w:rsidR="00624085" w:rsidRDefault="00624085" w:rsidP="00F3713D">
      <w:pPr>
        <w:pStyle w:val="FACode2"/>
        <w:numPr>
          <w:ilvl w:val="0"/>
          <w:numId w:val="14"/>
        </w:numPr>
      </w:pPr>
    </w:p>
    <w:p w14:paraId="73CA8C0E" w14:textId="77777777" w:rsidR="00624085" w:rsidRDefault="00624085" w:rsidP="00F3713D">
      <w:pPr>
        <w:pStyle w:val="FACode2"/>
        <w:numPr>
          <w:ilvl w:val="0"/>
          <w:numId w:val="14"/>
        </w:numPr>
      </w:pPr>
      <w:r>
        <w:t># Hibernate properties</w:t>
      </w:r>
    </w:p>
    <w:p w14:paraId="3C6BEA46" w14:textId="77777777" w:rsidR="00624085" w:rsidRDefault="00624085" w:rsidP="00F3713D">
      <w:pPr>
        <w:pStyle w:val="FACode2"/>
        <w:numPr>
          <w:ilvl w:val="0"/>
          <w:numId w:val="14"/>
        </w:numPr>
      </w:pPr>
      <w:r>
        <w:t>hibernate.dialect = org.hibernate.dialect.MySQL5InnoDBDialect</w:t>
      </w:r>
    </w:p>
    <w:p w14:paraId="13075C92" w14:textId="77777777" w:rsidR="00624085" w:rsidRDefault="00624085" w:rsidP="00F3713D">
      <w:pPr>
        <w:pStyle w:val="FACode2"/>
        <w:numPr>
          <w:ilvl w:val="0"/>
          <w:numId w:val="14"/>
        </w:numPr>
      </w:pPr>
      <w:r>
        <w:t>hibernate.show_sql = true</w:t>
      </w:r>
    </w:p>
    <w:p w14:paraId="1C76F80D" w14:textId="77777777" w:rsidR="00624085" w:rsidRDefault="00624085" w:rsidP="00F3713D">
      <w:pPr>
        <w:pStyle w:val="FACode2"/>
        <w:numPr>
          <w:ilvl w:val="0"/>
          <w:numId w:val="14"/>
        </w:numPr>
      </w:pPr>
      <w:r>
        <w:t>hibernate.format_sql = true</w:t>
      </w:r>
    </w:p>
    <w:p w14:paraId="1B16C83E" w14:textId="77777777" w:rsidR="00624085" w:rsidRDefault="00624085" w:rsidP="00F3713D">
      <w:pPr>
        <w:pStyle w:val="FACode2"/>
        <w:numPr>
          <w:ilvl w:val="0"/>
          <w:numId w:val="14"/>
        </w:numPr>
      </w:pPr>
      <w:r>
        <w:t>hibernate.hbm2ddl.auto = update</w:t>
      </w:r>
    </w:p>
    <w:p w14:paraId="4E1C6C2D" w14:textId="540CAADE" w:rsidR="008E518B" w:rsidRPr="008E518B" w:rsidRDefault="00624085" w:rsidP="00F3713D">
      <w:pPr>
        <w:pStyle w:val="FACode2"/>
        <w:numPr>
          <w:ilvl w:val="0"/>
          <w:numId w:val="14"/>
        </w:numPr>
        <w:rPr>
          <w:highlight w:val="white"/>
        </w:rPr>
      </w:pPr>
      <w:r>
        <w:t>org.hibernate.jpa.internal.TransactionImpl</w:t>
      </w:r>
    </w:p>
    <w:p w14:paraId="73131F9A" w14:textId="12A6574A" w:rsidR="008E518B" w:rsidRDefault="008E518B" w:rsidP="00756E2F">
      <w:pPr>
        <w:rPr>
          <w:sz w:val="20"/>
          <w:szCs w:val="20"/>
        </w:rPr>
      </w:pPr>
    </w:p>
    <w:p w14:paraId="126F5F25" w14:textId="0DAE08E6" w:rsidR="0021370A" w:rsidRDefault="0021370A" w:rsidP="0021370A">
      <w:pPr>
        <w:rPr>
          <w:sz w:val="20"/>
          <w:szCs w:val="20"/>
        </w:rPr>
      </w:pPr>
      <w:r w:rsidRPr="0021370A">
        <w:rPr>
          <w:sz w:val="20"/>
          <w:szCs w:val="20"/>
        </w:rPr>
        <w:t>Next, create a @Configuration class and define the @Bean method for LocalSessionFactoryBean as follows.</w:t>
      </w:r>
      <w:r w:rsidR="000A6BF0">
        <w:rPr>
          <w:sz w:val="20"/>
          <w:szCs w:val="20"/>
          <w:lang w:val="en-US"/>
        </w:rPr>
        <w:t xml:space="preserve"> </w:t>
      </w:r>
      <w:r w:rsidRPr="0021370A">
        <w:rPr>
          <w:sz w:val="20"/>
          <w:szCs w:val="20"/>
        </w:rPr>
        <w:t>In Spring based application, LocalSessionFactoryBean class is used to create a Hibernate SessionFactory.</w:t>
      </w:r>
    </w:p>
    <w:p w14:paraId="68981B45" w14:textId="58097319" w:rsidR="00BC733B" w:rsidRPr="007470F0" w:rsidRDefault="00774BE9" w:rsidP="0021370A">
      <w:pPr>
        <w:rPr>
          <w:b/>
          <w:sz w:val="20"/>
          <w:szCs w:val="20"/>
        </w:rPr>
      </w:pPr>
      <w:r w:rsidRPr="007470F0">
        <w:rPr>
          <w:b/>
          <w:sz w:val="20"/>
          <w:szCs w:val="20"/>
        </w:rPr>
        <w:t>AppContext</w:t>
      </w:r>
      <w:r w:rsidR="0032770F" w:rsidRPr="007470F0">
        <w:rPr>
          <w:b/>
          <w:sz w:val="20"/>
          <w:szCs w:val="20"/>
        </w:rPr>
        <w:t>.java</w:t>
      </w:r>
    </w:p>
    <w:p w14:paraId="325761A6" w14:textId="77777777" w:rsidR="00BD3002" w:rsidRDefault="00BD3002" w:rsidP="00F3713D">
      <w:pPr>
        <w:pStyle w:val="FACode2"/>
        <w:numPr>
          <w:ilvl w:val="0"/>
          <w:numId w:val="17"/>
        </w:numPr>
      </w:pPr>
      <w:r>
        <w:t>package fa.training.config;</w:t>
      </w:r>
    </w:p>
    <w:p w14:paraId="5D49F9FD" w14:textId="77777777" w:rsidR="00BD3002" w:rsidRDefault="00BD3002" w:rsidP="00F3713D">
      <w:pPr>
        <w:pStyle w:val="FACode2"/>
        <w:numPr>
          <w:ilvl w:val="0"/>
          <w:numId w:val="14"/>
        </w:numPr>
      </w:pPr>
    </w:p>
    <w:p w14:paraId="7A085332" w14:textId="77777777" w:rsidR="00BD3002" w:rsidRDefault="00BD3002" w:rsidP="00F3713D">
      <w:pPr>
        <w:pStyle w:val="FACode2"/>
        <w:numPr>
          <w:ilvl w:val="0"/>
          <w:numId w:val="14"/>
        </w:numPr>
      </w:pPr>
      <w:r>
        <w:t>import java.util.Properties;</w:t>
      </w:r>
    </w:p>
    <w:p w14:paraId="2C6CA1C5" w14:textId="77777777" w:rsidR="00BD3002" w:rsidRDefault="00BD3002" w:rsidP="00F3713D">
      <w:pPr>
        <w:pStyle w:val="FACode2"/>
        <w:numPr>
          <w:ilvl w:val="0"/>
          <w:numId w:val="14"/>
        </w:numPr>
      </w:pPr>
    </w:p>
    <w:p w14:paraId="5E86DF1A" w14:textId="77777777" w:rsidR="00BD3002" w:rsidRDefault="00BD3002" w:rsidP="00F3713D">
      <w:pPr>
        <w:pStyle w:val="FACode2"/>
        <w:numPr>
          <w:ilvl w:val="0"/>
          <w:numId w:val="14"/>
        </w:numPr>
      </w:pPr>
      <w:r>
        <w:t>import javax.sql.DataSource;</w:t>
      </w:r>
    </w:p>
    <w:p w14:paraId="7729CECB" w14:textId="77777777" w:rsidR="00BD3002" w:rsidRDefault="00BD3002" w:rsidP="00F3713D">
      <w:pPr>
        <w:pStyle w:val="FACode2"/>
        <w:numPr>
          <w:ilvl w:val="0"/>
          <w:numId w:val="14"/>
        </w:numPr>
      </w:pPr>
    </w:p>
    <w:p w14:paraId="19EF4699" w14:textId="77777777" w:rsidR="00BD3002" w:rsidRDefault="00BD3002" w:rsidP="00F3713D">
      <w:pPr>
        <w:pStyle w:val="FACode2"/>
        <w:numPr>
          <w:ilvl w:val="0"/>
          <w:numId w:val="14"/>
        </w:numPr>
      </w:pPr>
      <w:r>
        <w:t>import org.springframework.beans.factory.annotation.Autowired;</w:t>
      </w:r>
    </w:p>
    <w:p w14:paraId="0B741102" w14:textId="77777777" w:rsidR="00BD3002" w:rsidRDefault="00BD3002" w:rsidP="00F3713D">
      <w:pPr>
        <w:pStyle w:val="FACode2"/>
        <w:numPr>
          <w:ilvl w:val="0"/>
          <w:numId w:val="14"/>
        </w:numPr>
      </w:pPr>
      <w:r>
        <w:t>import org.springframework.context.annotation.Bean;</w:t>
      </w:r>
    </w:p>
    <w:p w14:paraId="7EBD40C1" w14:textId="77777777" w:rsidR="00BD3002" w:rsidRDefault="00BD3002" w:rsidP="00F3713D">
      <w:pPr>
        <w:pStyle w:val="FACode2"/>
        <w:numPr>
          <w:ilvl w:val="0"/>
          <w:numId w:val="14"/>
        </w:numPr>
      </w:pPr>
      <w:r>
        <w:t>import org.springframework.context.annotation.ComponentScan;</w:t>
      </w:r>
    </w:p>
    <w:p w14:paraId="3D6A33CF" w14:textId="77777777" w:rsidR="00BD3002" w:rsidRDefault="00BD3002" w:rsidP="00F3713D">
      <w:pPr>
        <w:pStyle w:val="FACode2"/>
        <w:numPr>
          <w:ilvl w:val="0"/>
          <w:numId w:val="14"/>
        </w:numPr>
      </w:pPr>
      <w:r>
        <w:t>import org.springframework.context.annotation.Configuration;</w:t>
      </w:r>
    </w:p>
    <w:p w14:paraId="2E52643E" w14:textId="77777777" w:rsidR="00BD3002" w:rsidRDefault="00BD3002" w:rsidP="00F3713D">
      <w:pPr>
        <w:pStyle w:val="FACode2"/>
        <w:numPr>
          <w:ilvl w:val="0"/>
          <w:numId w:val="14"/>
        </w:numPr>
      </w:pPr>
      <w:r>
        <w:t>import org.springframework.context.annotation.PropertySource;</w:t>
      </w:r>
    </w:p>
    <w:p w14:paraId="29DC6269" w14:textId="77777777" w:rsidR="00BD3002" w:rsidRDefault="00BD3002" w:rsidP="00F3713D">
      <w:pPr>
        <w:pStyle w:val="FACode2"/>
        <w:numPr>
          <w:ilvl w:val="0"/>
          <w:numId w:val="14"/>
        </w:numPr>
      </w:pPr>
      <w:r>
        <w:t>import org.springframework.core.env.Environment;</w:t>
      </w:r>
    </w:p>
    <w:p w14:paraId="06B81F5A" w14:textId="77777777" w:rsidR="00BD3002" w:rsidRDefault="00BD3002" w:rsidP="00F3713D">
      <w:pPr>
        <w:pStyle w:val="FACode2"/>
        <w:numPr>
          <w:ilvl w:val="0"/>
          <w:numId w:val="14"/>
        </w:numPr>
      </w:pPr>
      <w:r>
        <w:t>import org.springframework.jdbc.datasource.DriverManagerDataSource;</w:t>
      </w:r>
    </w:p>
    <w:p w14:paraId="609784ED" w14:textId="77777777" w:rsidR="00BD3002" w:rsidRDefault="00BD3002" w:rsidP="00F3713D">
      <w:pPr>
        <w:pStyle w:val="FACode2"/>
        <w:numPr>
          <w:ilvl w:val="0"/>
          <w:numId w:val="14"/>
        </w:numPr>
      </w:pPr>
      <w:r>
        <w:t>import org.springframework.orm.hibernate5.HibernateTransactionManager;</w:t>
      </w:r>
    </w:p>
    <w:p w14:paraId="2FD37202" w14:textId="77777777" w:rsidR="00BD3002" w:rsidRDefault="00BD3002" w:rsidP="00F3713D">
      <w:pPr>
        <w:pStyle w:val="FACode2"/>
        <w:numPr>
          <w:ilvl w:val="0"/>
          <w:numId w:val="14"/>
        </w:numPr>
      </w:pPr>
      <w:r>
        <w:t>import org.springframework.orm.hibernate5.LocalSessionFactoryBean;</w:t>
      </w:r>
    </w:p>
    <w:p w14:paraId="5DC97E82" w14:textId="77777777" w:rsidR="00BD3002" w:rsidRDefault="00BD3002" w:rsidP="00F3713D">
      <w:pPr>
        <w:pStyle w:val="FACode2"/>
        <w:numPr>
          <w:ilvl w:val="0"/>
          <w:numId w:val="14"/>
        </w:numPr>
      </w:pPr>
      <w:r>
        <w:t>import org.springframework.transaction.annotation.EnableTransactionManagement;</w:t>
      </w:r>
    </w:p>
    <w:p w14:paraId="16071B85" w14:textId="77777777" w:rsidR="00BD3002" w:rsidRDefault="00BD3002" w:rsidP="00F3713D">
      <w:pPr>
        <w:pStyle w:val="FACode2"/>
        <w:numPr>
          <w:ilvl w:val="0"/>
          <w:numId w:val="14"/>
        </w:numPr>
      </w:pPr>
    </w:p>
    <w:p w14:paraId="29B76C13" w14:textId="77777777" w:rsidR="00BD3002" w:rsidRDefault="00BD3002" w:rsidP="00F3713D">
      <w:pPr>
        <w:pStyle w:val="FACode2"/>
        <w:numPr>
          <w:ilvl w:val="0"/>
          <w:numId w:val="14"/>
        </w:numPr>
      </w:pPr>
      <w:r>
        <w:t>@Configuration</w:t>
      </w:r>
    </w:p>
    <w:p w14:paraId="7CB9D590" w14:textId="77777777" w:rsidR="00BD3002" w:rsidRDefault="00BD3002" w:rsidP="00F3713D">
      <w:pPr>
        <w:pStyle w:val="FACode2"/>
        <w:numPr>
          <w:ilvl w:val="0"/>
          <w:numId w:val="14"/>
        </w:numPr>
      </w:pPr>
      <w:r>
        <w:t>@PropertySource("classpath:database.properties")</w:t>
      </w:r>
    </w:p>
    <w:p w14:paraId="0042EC27" w14:textId="77777777" w:rsidR="00BD3002" w:rsidRDefault="00BD3002" w:rsidP="00F3713D">
      <w:pPr>
        <w:pStyle w:val="FACode2"/>
        <w:numPr>
          <w:ilvl w:val="0"/>
          <w:numId w:val="14"/>
        </w:numPr>
      </w:pPr>
      <w:r>
        <w:t>@EnableTransactionManagement</w:t>
      </w:r>
    </w:p>
    <w:p w14:paraId="226A4AF1" w14:textId="77777777" w:rsidR="00BD3002" w:rsidRDefault="00BD3002" w:rsidP="00F3713D">
      <w:pPr>
        <w:pStyle w:val="FACode2"/>
        <w:numPr>
          <w:ilvl w:val="0"/>
          <w:numId w:val="14"/>
        </w:numPr>
      </w:pPr>
      <w:r>
        <w:t>@ComponentScan(basePackages = { "fa.training" })</w:t>
      </w:r>
    </w:p>
    <w:p w14:paraId="62C9D0EC" w14:textId="77777777" w:rsidR="00BD3002" w:rsidRDefault="00BD3002" w:rsidP="00F3713D">
      <w:pPr>
        <w:pStyle w:val="FACode2"/>
        <w:numPr>
          <w:ilvl w:val="0"/>
          <w:numId w:val="14"/>
        </w:numPr>
      </w:pPr>
      <w:r>
        <w:t>public class AppContext {</w:t>
      </w:r>
    </w:p>
    <w:p w14:paraId="7360DFFF" w14:textId="77777777" w:rsidR="00BD3002" w:rsidRDefault="00BD3002" w:rsidP="00F3713D">
      <w:pPr>
        <w:pStyle w:val="FACode2"/>
        <w:numPr>
          <w:ilvl w:val="0"/>
          <w:numId w:val="14"/>
        </w:numPr>
      </w:pPr>
      <w:r>
        <w:tab/>
        <w:t>@Autowired</w:t>
      </w:r>
    </w:p>
    <w:p w14:paraId="667E39E9" w14:textId="77777777" w:rsidR="00BD3002" w:rsidRDefault="00BD3002" w:rsidP="00F3713D">
      <w:pPr>
        <w:pStyle w:val="FACode2"/>
        <w:numPr>
          <w:ilvl w:val="0"/>
          <w:numId w:val="14"/>
        </w:numPr>
      </w:pPr>
      <w:r>
        <w:tab/>
        <w:t>private Environment environment;</w:t>
      </w:r>
    </w:p>
    <w:p w14:paraId="13809EA7" w14:textId="77777777" w:rsidR="00BD3002" w:rsidRDefault="00BD3002" w:rsidP="00F3713D">
      <w:pPr>
        <w:pStyle w:val="FACode2"/>
        <w:numPr>
          <w:ilvl w:val="0"/>
          <w:numId w:val="14"/>
        </w:numPr>
      </w:pPr>
    </w:p>
    <w:p w14:paraId="48531B93" w14:textId="77777777" w:rsidR="00BD3002" w:rsidRDefault="00BD3002" w:rsidP="00F3713D">
      <w:pPr>
        <w:pStyle w:val="FACode2"/>
        <w:numPr>
          <w:ilvl w:val="0"/>
          <w:numId w:val="14"/>
        </w:numPr>
      </w:pPr>
      <w:r>
        <w:tab/>
        <w:t>@Bean</w:t>
      </w:r>
    </w:p>
    <w:p w14:paraId="3755A501" w14:textId="77777777" w:rsidR="00BD3002" w:rsidRDefault="00BD3002" w:rsidP="00F3713D">
      <w:pPr>
        <w:pStyle w:val="FACode2"/>
        <w:numPr>
          <w:ilvl w:val="0"/>
          <w:numId w:val="14"/>
        </w:numPr>
      </w:pPr>
      <w:r>
        <w:tab/>
        <w:t>public LocalSessionFactoryBean sessionFactory() {</w:t>
      </w:r>
    </w:p>
    <w:p w14:paraId="6BA7DF98" w14:textId="77777777" w:rsidR="00BD3002" w:rsidRDefault="00BD3002" w:rsidP="00F3713D">
      <w:pPr>
        <w:pStyle w:val="FACode2"/>
        <w:numPr>
          <w:ilvl w:val="0"/>
          <w:numId w:val="14"/>
        </w:numPr>
      </w:pPr>
      <w:r>
        <w:tab/>
      </w:r>
      <w:r>
        <w:tab/>
        <w:t>LocalSessionFactoryBean sessionFactory = new LocalSessionFactoryBean();</w:t>
      </w:r>
    </w:p>
    <w:p w14:paraId="2239A7F5" w14:textId="77777777" w:rsidR="00BD3002" w:rsidRDefault="00BD3002" w:rsidP="00F3713D">
      <w:pPr>
        <w:pStyle w:val="FACode2"/>
        <w:numPr>
          <w:ilvl w:val="0"/>
          <w:numId w:val="14"/>
        </w:numPr>
      </w:pPr>
      <w:r>
        <w:tab/>
      </w:r>
      <w:r>
        <w:tab/>
        <w:t>sessionFactory.setDataSource(dataSource());</w:t>
      </w:r>
    </w:p>
    <w:p w14:paraId="18ED1E79" w14:textId="77777777" w:rsidR="00BD3002" w:rsidRDefault="00BD3002" w:rsidP="00F3713D">
      <w:pPr>
        <w:pStyle w:val="FACode2"/>
        <w:numPr>
          <w:ilvl w:val="0"/>
          <w:numId w:val="14"/>
        </w:numPr>
      </w:pPr>
      <w:r>
        <w:tab/>
      </w:r>
      <w:r>
        <w:tab/>
        <w:t>sessionFactory.setPackagesToScan(new String[] { "fa.training.model" });</w:t>
      </w:r>
    </w:p>
    <w:p w14:paraId="5BB6D1D6" w14:textId="77777777" w:rsidR="00BD3002" w:rsidRDefault="00BD3002" w:rsidP="00F3713D">
      <w:pPr>
        <w:pStyle w:val="FACode2"/>
        <w:numPr>
          <w:ilvl w:val="0"/>
          <w:numId w:val="14"/>
        </w:numPr>
      </w:pPr>
      <w:r>
        <w:tab/>
      </w:r>
      <w:r>
        <w:tab/>
        <w:t>sessionFactory.setHibernateProperties(hibernateProperties());</w:t>
      </w:r>
    </w:p>
    <w:p w14:paraId="0F9CDC55" w14:textId="77777777" w:rsidR="00BD3002" w:rsidRDefault="00BD3002" w:rsidP="00F3713D">
      <w:pPr>
        <w:pStyle w:val="FACode2"/>
        <w:numPr>
          <w:ilvl w:val="0"/>
          <w:numId w:val="14"/>
        </w:numPr>
      </w:pPr>
      <w:r>
        <w:tab/>
      </w:r>
      <w:r>
        <w:tab/>
        <w:t>return sessionFactory;</w:t>
      </w:r>
    </w:p>
    <w:p w14:paraId="0FBD5756" w14:textId="77777777" w:rsidR="00BD3002" w:rsidRDefault="00BD3002" w:rsidP="00F3713D">
      <w:pPr>
        <w:pStyle w:val="FACode2"/>
        <w:numPr>
          <w:ilvl w:val="0"/>
          <w:numId w:val="14"/>
        </w:numPr>
      </w:pPr>
      <w:r>
        <w:tab/>
        <w:t>}</w:t>
      </w:r>
    </w:p>
    <w:p w14:paraId="6DCC4965" w14:textId="77777777" w:rsidR="00BD3002" w:rsidRDefault="00BD3002" w:rsidP="00F3713D">
      <w:pPr>
        <w:pStyle w:val="FACode2"/>
        <w:numPr>
          <w:ilvl w:val="0"/>
          <w:numId w:val="14"/>
        </w:numPr>
      </w:pPr>
    </w:p>
    <w:p w14:paraId="512888A6" w14:textId="77777777" w:rsidR="00BD3002" w:rsidRDefault="00BD3002" w:rsidP="00F3713D">
      <w:pPr>
        <w:pStyle w:val="FACode2"/>
        <w:numPr>
          <w:ilvl w:val="0"/>
          <w:numId w:val="14"/>
        </w:numPr>
      </w:pPr>
      <w:r>
        <w:tab/>
        <w:t>@Bean</w:t>
      </w:r>
    </w:p>
    <w:p w14:paraId="1B0F23F2" w14:textId="77777777" w:rsidR="00BD3002" w:rsidRDefault="00BD3002" w:rsidP="00F3713D">
      <w:pPr>
        <w:pStyle w:val="FACode2"/>
        <w:numPr>
          <w:ilvl w:val="0"/>
          <w:numId w:val="14"/>
        </w:numPr>
      </w:pPr>
      <w:r>
        <w:tab/>
        <w:t>public DataSource dataSource() {</w:t>
      </w:r>
    </w:p>
    <w:p w14:paraId="2EE2B403" w14:textId="77777777" w:rsidR="00BD3002" w:rsidRDefault="00BD3002" w:rsidP="00F3713D">
      <w:pPr>
        <w:pStyle w:val="FACode2"/>
        <w:numPr>
          <w:ilvl w:val="0"/>
          <w:numId w:val="14"/>
        </w:numPr>
      </w:pPr>
      <w:r>
        <w:tab/>
      </w:r>
      <w:r>
        <w:tab/>
        <w:t>DriverManagerDataSource dataSource = new DriverManagerDataSource();</w:t>
      </w:r>
    </w:p>
    <w:p w14:paraId="4A209A4D" w14:textId="77777777" w:rsidR="00BD3002" w:rsidRDefault="00BD3002" w:rsidP="00F3713D">
      <w:pPr>
        <w:pStyle w:val="FACode2"/>
        <w:numPr>
          <w:ilvl w:val="0"/>
          <w:numId w:val="14"/>
        </w:numPr>
      </w:pPr>
      <w:r>
        <w:tab/>
      </w:r>
      <w:r>
        <w:tab/>
        <w:t>dataSource.setDriverClassName(environment.getRequiredProperty("jdbc.driverClassName"));</w:t>
      </w:r>
    </w:p>
    <w:p w14:paraId="5FCC5330" w14:textId="77777777" w:rsidR="00BD3002" w:rsidRDefault="00BD3002" w:rsidP="00F3713D">
      <w:pPr>
        <w:pStyle w:val="FACode2"/>
        <w:numPr>
          <w:ilvl w:val="0"/>
          <w:numId w:val="14"/>
        </w:numPr>
      </w:pPr>
      <w:r>
        <w:tab/>
      </w:r>
      <w:r>
        <w:tab/>
        <w:t>dataSource.setUrl(environment.getRequiredProperty("jdbc.url"));</w:t>
      </w:r>
    </w:p>
    <w:p w14:paraId="3CA042C3" w14:textId="77777777" w:rsidR="00BD3002" w:rsidRDefault="00BD3002" w:rsidP="00F3713D">
      <w:pPr>
        <w:pStyle w:val="FACode2"/>
        <w:numPr>
          <w:ilvl w:val="0"/>
          <w:numId w:val="14"/>
        </w:numPr>
      </w:pPr>
      <w:r>
        <w:tab/>
      </w:r>
      <w:r>
        <w:tab/>
        <w:t>dataSource.setUsername(environment.getRequiredProperty("jdbc.username"));</w:t>
      </w:r>
    </w:p>
    <w:p w14:paraId="6B2E0303" w14:textId="77777777" w:rsidR="00BD3002" w:rsidRDefault="00BD3002" w:rsidP="00F3713D">
      <w:pPr>
        <w:pStyle w:val="FACode2"/>
        <w:numPr>
          <w:ilvl w:val="0"/>
          <w:numId w:val="14"/>
        </w:numPr>
      </w:pPr>
      <w:r>
        <w:tab/>
      </w:r>
      <w:r>
        <w:tab/>
        <w:t>dataSource.setPassword(environment.getRequiredProperty("jdbc.password"));</w:t>
      </w:r>
    </w:p>
    <w:p w14:paraId="5F367190" w14:textId="77777777" w:rsidR="00BD3002" w:rsidRDefault="00BD3002" w:rsidP="00F3713D">
      <w:pPr>
        <w:pStyle w:val="FACode2"/>
        <w:numPr>
          <w:ilvl w:val="0"/>
          <w:numId w:val="14"/>
        </w:numPr>
      </w:pPr>
      <w:r>
        <w:tab/>
      </w:r>
      <w:r>
        <w:tab/>
        <w:t>return dataSource;</w:t>
      </w:r>
    </w:p>
    <w:p w14:paraId="46AF9BAC" w14:textId="77777777" w:rsidR="00BD3002" w:rsidRDefault="00BD3002" w:rsidP="00F3713D">
      <w:pPr>
        <w:pStyle w:val="FACode2"/>
        <w:numPr>
          <w:ilvl w:val="0"/>
          <w:numId w:val="14"/>
        </w:numPr>
      </w:pPr>
      <w:r>
        <w:tab/>
        <w:t>}</w:t>
      </w:r>
    </w:p>
    <w:p w14:paraId="59F3E0B6" w14:textId="77777777" w:rsidR="00BD3002" w:rsidRDefault="00BD3002" w:rsidP="00F3713D">
      <w:pPr>
        <w:pStyle w:val="FACode2"/>
        <w:numPr>
          <w:ilvl w:val="0"/>
          <w:numId w:val="14"/>
        </w:numPr>
      </w:pPr>
    </w:p>
    <w:p w14:paraId="7C008E0A" w14:textId="77777777" w:rsidR="00BD3002" w:rsidRDefault="00BD3002" w:rsidP="00F3713D">
      <w:pPr>
        <w:pStyle w:val="FACode2"/>
        <w:numPr>
          <w:ilvl w:val="0"/>
          <w:numId w:val="14"/>
        </w:numPr>
      </w:pPr>
      <w:r>
        <w:tab/>
        <w:t>private Properties hibernateProperties() {</w:t>
      </w:r>
    </w:p>
    <w:p w14:paraId="3C56135D" w14:textId="77777777" w:rsidR="00BD3002" w:rsidRDefault="00BD3002" w:rsidP="00F3713D">
      <w:pPr>
        <w:pStyle w:val="FACode2"/>
        <w:numPr>
          <w:ilvl w:val="0"/>
          <w:numId w:val="14"/>
        </w:numPr>
      </w:pPr>
      <w:r>
        <w:tab/>
      </w:r>
      <w:r>
        <w:tab/>
        <w:t>Properties properties = new Properties();</w:t>
      </w:r>
    </w:p>
    <w:p w14:paraId="4D31A8D5" w14:textId="77777777" w:rsidR="00BD3002" w:rsidRDefault="00BD3002" w:rsidP="00F3713D">
      <w:pPr>
        <w:pStyle w:val="FACode2"/>
        <w:numPr>
          <w:ilvl w:val="0"/>
          <w:numId w:val="14"/>
        </w:numPr>
      </w:pPr>
      <w:r>
        <w:tab/>
      </w:r>
      <w:r>
        <w:tab/>
        <w:t>properties.put("hibernate.dialect", environment.getRequiredProperty("hibernate.dialect"));</w:t>
      </w:r>
    </w:p>
    <w:p w14:paraId="0526C940" w14:textId="77777777" w:rsidR="00BD3002" w:rsidRDefault="00BD3002" w:rsidP="00F3713D">
      <w:pPr>
        <w:pStyle w:val="FACode2"/>
        <w:numPr>
          <w:ilvl w:val="0"/>
          <w:numId w:val="14"/>
        </w:numPr>
      </w:pPr>
      <w:r>
        <w:tab/>
      </w:r>
      <w:r>
        <w:tab/>
        <w:t>properties.put("hibernate.show_sql", environment.getRequiredProperty("hibernate.show_sql"));</w:t>
      </w:r>
    </w:p>
    <w:p w14:paraId="3C0355DF" w14:textId="77777777" w:rsidR="00BD3002" w:rsidRDefault="00BD3002" w:rsidP="00F3713D">
      <w:pPr>
        <w:pStyle w:val="FACode2"/>
        <w:numPr>
          <w:ilvl w:val="0"/>
          <w:numId w:val="14"/>
        </w:numPr>
      </w:pPr>
      <w:r>
        <w:lastRenderedPageBreak/>
        <w:tab/>
      </w:r>
      <w:r>
        <w:tab/>
        <w:t>properties.put("hibernate.format_sql", environment.getRequiredProperty("hibernate.format_sql"));</w:t>
      </w:r>
    </w:p>
    <w:p w14:paraId="670219A3" w14:textId="77777777" w:rsidR="00BD3002" w:rsidRDefault="00BD3002" w:rsidP="00F3713D">
      <w:pPr>
        <w:pStyle w:val="FACode2"/>
        <w:numPr>
          <w:ilvl w:val="0"/>
          <w:numId w:val="14"/>
        </w:numPr>
      </w:pPr>
      <w:r>
        <w:tab/>
      </w:r>
      <w:r>
        <w:tab/>
        <w:t>properties.put("hibernate.hbm2ddl.auto", environment.getRequiredProperty("hibernate.hbm2ddl.auto"));</w:t>
      </w:r>
    </w:p>
    <w:p w14:paraId="569E62F2" w14:textId="77777777" w:rsidR="00BD3002" w:rsidRDefault="00BD3002" w:rsidP="00F3713D">
      <w:pPr>
        <w:pStyle w:val="FACode2"/>
        <w:numPr>
          <w:ilvl w:val="0"/>
          <w:numId w:val="14"/>
        </w:numPr>
      </w:pPr>
      <w:r>
        <w:tab/>
      </w:r>
      <w:r>
        <w:tab/>
        <w:t>return properties;</w:t>
      </w:r>
    </w:p>
    <w:p w14:paraId="1546CADD" w14:textId="77777777" w:rsidR="00BD3002" w:rsidRDefault="00BD3002" w:rsidP="00F3713D">
      <w:pPr>
        <w:pStyle w:val="FACode2"/>
        <w:numPr>
          <w:ilvl w:val="0"/>
          <w:numId w:val="14"/>
        </w:numPr>
      </w:pPr>
      <w:r>
        <w:tab/>
        <w:t>}</w:t>
      </w:r>
    </w:p>
    <w:p w14:paraId="57E137CE" w14:textId="77777777" w:rsidR="00BD3002" w:rsidRDefault="00BD3002" w:rsidP="00F3713D">
      <w:pPr>
        <w:pStyle w:val="FACode2"/>
        <w:numPr>
          <w:ilvl w:val="0"/>
          <w:numId w:val="14"/>
        </w:numPr>
      </w:pPr>
    </w:p>
    <w:p w14:paraId="7626CA86" w14:textId="77777777" w:rsidR="00BD3002" w:rsidRDefault="00BD3002" w:rsidP="00F3713D">
      <w:pPr>
        <w:pStyle w:val="FACode2"/>
        <w:numPr>
          <w:ilvl w:val="0"/>
          <w:numId w:val="14"/>
        </w:numPr>
      </w:pPr>
      <w:r>
        <w:tab/>
        <w:t>@Bean</w:t>
      </w:r>
    </w:p>
    <w:p w14:paraId="49347E13" w14:textId="77777777" w:rsidR="00BD3002" w:rsidRDefault="00BD3002" w:rsidP="00F3713D">
      <w:pPr>
        <w:pStyle w:val="FACode2"/>
        <w:numPr>
          <w:ilvl w:val="0"/>
          <w:numId w:val="14"/>
        </w:numPr>
      </w:pPr>
      <w:r>
        <w:tab/>
        <w:t>public HibernateTransactionManager getTransactionManager() {</w:t>
      </w:r>
    </w:p>
    <w:p w14:paraId="7DD5816E" w14:textId="77777777" w:rsidR="00BD3002" w:rsidRDefault="00BD3002" w:rsidP="00F3713D">
      <w:pPr>
        <w:pStyle w:val="FACode2"/>
        <w:numPr>
          <w:ilvl w:val="0"/>
          <w:numId w:val="14"/>
        </w:numPr>
      </w:pPr>
      <w:r>
        <w:tab/>
      </w:r>
      <w:r>
        <w:tab/>
        <w:t>HibernateTransactionManager transactionManager = new HibernateTransactionManager();</w:t>
      </w:r>
    </w:p>
    <w:p w14:paraId="02D353B3" w14:textId="77777777" w:rsidR="00BD3002" w:rsidRDefault="00BD3002" w:rsidP="00F3713D">
      <w:pPr>
        <w:pStyle w:val="FACode2"/>
        <w:numPr>
          <w:ilvl w:val="0"/>
          <w:numId w:val="14"/>
        </w:numPr>
      </w:pPr>
      <w:r>
        <w:tab/>
      </w:r>
      <w:r>
        <w:tab/>
        <w:t>transactionManager.setSessionFactory(sessionFactory().getObject());</w:t>
      </w:r>
    </w:p>
    <w:p w14:paraId="003E9B86" w14:textId="77777777" w:rsidR="00BD3002" w:rsidRDefault="00BD3002" w:rsidP="00F3713D">
      <w:pPr>
        <w:pStyle w:val="FACode2"/>
        <w:numPr>
          <w:ilvl w:val="0"/>
          <w:numId w:val="14"/>
        </w:numPr>
      </w:pPr>
      <w:r>
        <w:tab/>
      </w:r>
      <w:r>
        <w:tab/>
        <w:t>return transactionManager;</w:t>
      </w:r>
    </w:p>
    <w:p w14:paraId="7CE11E93" w14:textId="77777777" w:rsidR="00BD3002" w:rsidRDefault="00BD3002" w:rsidP="00F3713D">
      <w:pPr>
        <w:pStyle w:val="FACode2"/>
        <w:numPr>
          <w:ilvl w:val="0"/>
          <w:numId w:val="14"/>
        </w:numPr>
      </w:pPr>
      <w:r>
        <w:tab/>
        <w:t>}</w:t>
      </w:r>
    </w:p>
    <w:p w14:paraId="635ED565" w14:textId="77777777" w:rsidR="00BD3002" w:rsidRDefault="00BD3002" w:rsidP="00F3713D">
      <w:pPr>
        <w:pStyle w:val="FACode2"/>
        <w:numPr>
          <w:ilvl w:val="0"/>
          <w:numId w:val="14"/>
        </w:numPr>
      </w:pPr>
      <w:r>
        <w:tab/>
      </w:r>
    </w:p>
    <w:p w14:paraId="72EBCD6F" w14:textId="482D7834" w:rsidR="00826629" w:rsidRPr="008E518B" w:rsidRDefault="00BD3002" w:rsidP="00F3713D">
      <w:pPr>
        <w:pStyle w:val="FACode2"/>
        <w:numPr>
          <w:ilvl w:val="0"/>
          <w:numId w:val="14"/>
        </w:numPr>
        <w:rPr>
          <w:highlight w:val="white"/>
        </w:rPr>
      </w:pPr>
      <w:r>
        <w:t>}</w:t>
      </w:r>
    </w:p>
    <w:p w14:paraId="064A873E" w14:textId="2A88BA35" w:rsidR="0032770F" w:rsidRPr="00756E2F" w:rsidRDefault="0032770F" w:rsidP="0021370A">
      <w:pPr>
        <w:rPr>
          <w:sz w:val="20"/>
          <w:szCs w:val="20"/>
        </w:rPr>
      </w:pPr>
    </w:p>
    <w:p w14:paraId="7438213F" w14:textId="4F8EC92C" w:rsidR="003A4B60" w:rsidRDefault="003A4B60" w:rsidP="004C7056">
      <w:pPr>
        <w:pStyle w:val="FAStyle2"/>
        <w:outlineLvl w:val="2"/>
      </w:pPr>
      <w:r>
        <w:t>Step 4:</w:t>
      </w:r>
      <w:r w:rsidR="003E2DBF">
        <w:t xml:space="preserve"> Repository classes</w:t>
      </w:r>
    </w:p>
    <w:p w14:paraId="20493A9E" w14:textId="024566E8" w:rsidR="00756E2F" w:rsidRDefault="009B0315" w:rsidP="00756E2F">
      <w:pPr>
        <w:rPr>
          <w:sz w:val="20"/>
          <w:szCs w:val="20"/>
        </w:rPr>
      </w:pPr>
      <w:r w:rsidRPr="009B0315">
        <w:rPr>
          <w:sz w:val="20"/>
          <w:szCs w:val="20"/>
        </w:rPr>
        <w:t xml:space="preserve">Create @Repository classes </w:t>
      </w:r>
      <w:r w:rsidRPr="00FA2120">
        <w:rPr>
          <w:b/>
          <w:sz w:val="20"/>
          <w:szCs w:val="20"/>
        </w:rPr>
        <w:t>under fa.training.dao</w:t>
      </w:r>
      <w:r w:rsidRPr="009B0315">
        <w:rPr>
          <w:sz w:val="20"/>
          <w:szCs w:val="20"/>
        </w:rPr>
        <w:t xml:space="preserve"> package as follows.</w:t>
      </w:r>
    </w:p>
    <w:p w14:paraId="3B8982C3" w14:textId="40C441BD" w:rsidR="001F6A06" w:rsidRPr="007470F0" w:rsidRDefault="001F6A06" w:rsidP="00756E2F">
      <w:pPr>
        <w:rPr>
          <w:b/>
          <w:sz w:val="20"/>
          <w:szCs w:val="20"/>
        </w:rPr>
      </w:pPr>
      <w:r w:rsidRPr="007470F0">
        <w:rPr>
          <w:b/>
          <w:sz w:val="20"/>
          <w:szCs w:val="20"/>
        </w:rPr>
        <w:t>UserDetailsDao.java</w:t>
      </w:r>
    </w:p>
    <w:p w14:paraId="0E43F0E5" w14:textId="77777777" w:rsidR="009A5960" w:rsidRDefault="009A5960" w:rsidP="00F3713D">
      <w:pPr>
        <w:pStyle w:val="FACode2"/>
        <w:numPr>
          <w:ilvl w:val="0"/>
          <w:numId w:val="15"/>
        </w:numPr>
      </w:pPr>
      <w:r>
        <w:t>package fa.training.dao;</w:t>
      </w:r>
    </w:p>
    <w:p w14:paraId="5F7D369D" w14:textId="77777777" w:rsidR="009A5960" w:rsidRDefault="009A5960" w:rsidP="00F3713D">
      <w:pPr>
        <w:pStyle w:val="FACode2"/>
        <w:numPr>
          <w:ilvl w:val="0"/>
          <w:numId w:val="15"/>
        </w:numPr>
      </w:pPr>
    </w:p>
    <w:p w14:paraId="61A5126E" w14:textId="77777777" w:rsidR="009A5960" w:rsidRDefault="009A5960" w:rsidP="00F3713D">
      <w:pPr>
        <w:pStyle w:val="FACode2"/>
        <w:numPr>
          <w:ilvl w:val="0"/>
          <w:numId w:val="15"/>
        </w:numPr>
      </w:pPr>
      <w:r>
        <w:t>import fa.training.model.User;</w:t>
      </w:r>
    </w:p>
    <w:p w14:paraId="14C0E74C" w14:textId="77777777" w:rsidR="009A5960" w:rsidRDefault="009A5960" w:rsidP="00F3713D">
      <w:pPr>
        <w:pStyle w:val="FACode2"/>
        <w:numPr>
          <w:ilvl w:val="0"/>
          <w:numId w:val="15"/>
        </w:numPr>
      </w:pPr>
    </w:p>
    <w:p w14:paraId="47760036" w14:textId="77777777" w:rsidR="009A5960" w:rsidRDefault="009A5960" w:rsidP="00F3713D">
      <w:pPr>
        <w:pStyle w:val="FACode2"/>
        <w:numPr>
          <w:ilvl w:val="0"/>
          <w:numId w:val="15"/>
        </w:numPr>
      </w:pPr>
      <w:r>
        <w:t>/**</w:t>
      </w:r>
    </w:p>
    <w:p w14:paraId="14F2FAE6" w14:textId="77777777" w:rsidR="009A5960" w:rsidRDefault="009A5960" w:rsidP="00F3713D">
      <w:pPr>
        <w:pStyle w:val="FACode2"/>
        <w:numPr>
          <w:ilvl w:val="0"/>
          <w:numId w:val="15"/>
        </w:numPr>
      </w:pPr>
      <w:r>
        <w:t xml:space="preserve"> * Interface UserDetailsDao. This interface consist of 1 function access with database.</w:t>
      </w:r>
    </w:p>
    <w:p w14:paraId="489016E1" w14:textId="77777777" w:rsidR="009A5960" w:rsidRDefault="009A5960" w:rsidP="00F3713D">
      <w:pPr>
        <w:pStyle w:val="FACode2"/>
        <w:numPr>
          <w:ilvl w:val="0"/>
          <w:numId w:val="15"/>
        </w:numPr>
      </w:pPr>
      <w:r>
        <w:t xml:space="preserve"> * 1.findUserByUsername</w:t>
      </w:r>
    </w:p>
    <w:p w14:paraId="5ACAA0F6" w14:textId="63E4A889" w:rsidR="009A5960" w:rsidRDefault="0082353B" w:rsidP="00F3713D">
      <w:pPr>
        <w:pStyle w:val="FACode2"/>
        <w:numPr>
          <w:ilvl w:val="0"/>
          <w:numId w:val="15"/>
        </w:numPr>
      </w:pPr>
      <w:r>
        <w:t xml:space="preserve"> * @author KyLH</w:t>
      </w:r>
    </w:p>
    <w:p w14:paraId="2A8DD46F" w14:textId="77777777" w:rsidR="009A5960" w:rsidRDefault="009A5960" w:rsidP="00F3713D">
      <w:pPr>
        <w:pStyle w:val="FACode2"/>
        <w:numPr>
          <w:ilvl w:val="0"/>
          <w:numId w:val="15"/>
        </w:numPr>
      </w:pPr>
      <w:r>
        <w:t xml:space="preserve"> *</w:t>
      </w:r>
    </w:p>
    <w:p w14:paraId="1E1B82B7" w14:textId="77777777" w:rsidR="009A5960" w:rsidRDefault="009A5960" w:rsidP="00F3713D">
      <w:pPr>
        <w:pStyle w:val="FACode2"/>
        <w:numPr>
          <w:ilvl w:val="0"/>
          <w:numId w:val="15"/>
        </w:numPr>
      </w:pPr>
      <w:r>
        <w:t xml:space="preserve"> */</w:t>
      </w:r>
    </w:p>
    <w:p w14:paraId="20725889" w14:textId="77777777" w:rsidR="009A5960" w:rsidRDefault="009A5960" w:rsidP="00F3713D">
      <w:pPr>
        <w:pStyle w:val="FACode2"/>
        <w:numPr>
          <w:ilvl w:val="0"/>
          <w:numId w:val="15"/>
        </w:numPr>
      </w:pPr>
      <w:r>
        <w:t>public interface UserDetailsDao {</w:t>
      </w:r>
    </w:p>
    <w:p w14:paraId="5DBB4022" w14:textId="77777777" w:rsidR="009A5960" w:rsidRDefault="009A5960" w:rsidP="00F3713D">
      <w:pPr>
        <w:pStyle w:val="FACode2"/>
        <w:numPr>
          <w:ilvl w:val="0"/>
          <w:numId w:val="15"/>
        </w:numPr>
      </w:pPr>
      <w:r>
        <w:tab/>
      </w:r>
    </w:p>
    <w:p w14:paraId="73983350" w14:textId="77777777" w:rsidR="009A5960" w:rsidRDefault="009A5960" w:rsidP="00F3713D">
      <w:pPr>
        <w:pStyle w:val="FACode2"/>
        <w:numPr>
          <w:ilvl w:val="0"/>
          <w:numId w:val="15"/>
        </w:numPr>
      </w:pPr>
      <w:r>
        <w:tab/>
        <w:t>/**</w:t>
      </w:r>
    </w:p>
    <w:p w14:paraId="30F57189" w14:textId="77777777" w:rsidR="009A5960" w:rsidRDefault="009A5960" w:rsidP="00F3713D">
      <w:pPr>
        <w:pStyle w:val="FACode2"/>
        <w:numPr>
          <w:ilvl w:val="0"/>
          <w:numId w:val="15"/>
        </w:numPr>
      </w:pPr>
      <w:r>
        <w:tab/>
        <w:t xml:space="preserve"> * function find user by username</w:t>
      </w:r>
    </w:p>
    <w:p w14:paraId="531156C8" w14:textId="77777777" w:rsidR="009A5960" w:rsidRDefault="009A5960" w:rsidP="00F3713D">
      <w:pPr>
        <w:pStyle w:val="FACode2"/>
        <w:numPr>
          <w:ilvl w:val="0"/>
          <w:numId w:val="15"/>
        </w:numPr>
      </w:pPr>
      <w:r>
        <w:tab/>
        <w:t xml:space="preserve"> * </w:t>
      </w:r>
    </w:p>
    <w:p w14:paraId="5B3B1178" w14:textId="77777777" w:rsidR="009A5960" w:rsidRDefault="009A5960" w:rsidP="00F3713D">
      <w:pPr>
        <w:pStyle w:val="FACode2"/>
        <w:numPr>
          <w:ilvl w:val="0"/>
          <w:numId w:val="15"/>
        </w:numPr>
      </w:pPr>
      <w:r>
        <w:tab/>
        <w:t xml:space="preserve"> * @param username</w:t>
      </w:r>
    </w:p>
    <w:p w14:paraId="041A0822" w14:textId="77777777" w:rsidR="009A5960" w:rsidRDefault="009A5960" w:rsidP="00F3713D">
      <w:pPr>
        <w:pStyle w:val="FACode2"/>
        <w:numPr>
          <w:ilvl w:val="0"/>
          <w:numId w:val="15"/>
        </w:numPr>
      </w:pPr>
      <w:r>
        <w:tab/>
        <w:t xml:space="preserve"> * @return user</w:t>
      </w:r>
    </w:p>
    <w:p w14:paraId="75B6A42A" w14:textId="77777777" w:rsidR="009A5960" w:rsidRDefault="009A5960" w:rsidP="00F3713D">
      <w:pPr>
        <w:pStyle w:val="FACode2"/>
        <w:numPr>
          <w:ilvl w:val="0"/>
          <w:numId w:val="15"/>
        </w:numPr>
      </w:pPr>
      <w:r>
        <w:tab/>
        <w:t xml:space="preserve"> */</w:t>
      </w:r>
    </w:p>
    <w:p w14:paraId="7AC4D8B7" w14:textId="77777777" w:rsidR="009A5960" w:rsidRDefault="009A5960" w:rsidP="00F3713D">
      <w:pPr>
        <w:pStyle w:val="FACode2"/>
        <w:numPr>
          <w:ilvl w:val="0"/>
          <w:numId w:val="15"/>
        </w:numPr>
      </w:pPr>
      <w:r>
        <w:tab/>
        <w:t>User findUserByUsername(String username);</w:t>
      </w:r>
    </w:p>
    <w:p w14:paraId="38FBED15" w14:textId="6CBACF40" w:rsidR="008E518B" w:rsidRPr="003037F2" w:rsidRDefault="009A5960" w:rsidP="00F3713D">
      <w:pPr>
        <w:pStyle w:val="FACode2"/>
        <w:numPr>
          <w:ilvl w:val="0"/>
          <w:numId w:val="15"/>
        </w:numPr>
        <w:rPr>
          <w:highlight w:val="white"/>
        </w:rPr>
      </w:pPr>
      <w:r>
        <w:t>}</w:t>
      </w:r>
    </w:p>
    <w:p w14:paraId="6B213744" w14:textId="769A1799" w:rsidR="008E518B" w:rsidRDefault="008E518B" w:rsidP="00756E2F">
      <w:pPr>
        <w:rPr>
          <w:sz w:val="20"/>
          <w:szCs w:val="20"/>
        </w:rPr>
      </w:pPr>
    </w:p>
    <w:p w14:paraId="108847D0" w14:textId="641216D0" w:rsidR="003D2E41" w:rsidRPr="007470F0" w:rsidRDefault="003D2E41" w:rsidP="00756E2F">
      <w:pPr>
        <w:rPr>
          <w:b/>
          <w:sz w:val="20"/>
          <w:szCs w:val="20"/>
        </w:rPr>
      </w:pPr>
      <w:r w:rsidRPr="007470F0">
        <w:rPr>
          <w:b/>
          <w:sz w:val="20"/>
          <w:szCs w:val="20"/>
        </w:rPr>
        <w:t>UserDetailsDaoImp.java</w:t>
      </w:r>
    </w:p>
    <w:p w14:paraId="7E35D016" w14:textId="77777777" w:rsidR="00BF6144" w:rsidRDefault="00BF6144" w:rsidP="00F3713D">
      <w:pPr>
        <w:pStyle w:val="FACode2"/>
        <w:numPr>
          <w:ilvl w:val="0"/>
          <w:numId w:val="18"/>
        </w:numPr>
      </w:pPr>
      <w:r>
        <w:t>package fa.training.dao;</w:t>
      </w:r>
    </w:p>
    <w:p w14:paraId="717CC8B6" w14:textId="77777777" w:rsidR="00BF6144" w:rsidRDefault="00BF6144" w:rsidP="00F3713D">
      <w:pPr>
        <w:pStyle w:val="FACode2"/>
        <w:numPr>
          <w:ilvl w:val="0"/>
          <w:numId w:val="15"/>
        </w:numPr>
      </w:pPr>
    </w:p>
    <w:p w14:paraId="5B2CDD89" w14:textId="77777777" w:rsidR="00BF6144" w:rsidRDefault="00BF6144" w:rsidP="00F3713D">
      <w:pPr>
        <w:pStyle w:val="FACode2"/>
        <w:numPr>
          <w:ilvl w:val="0"/>
          <w:numId w:val="15"/>
        </w:numPr>
      </w:pPr>
      <w:r>
        <w:t>import javax.persistence.Query;</w:t>
      </w:r>
    </w:p>
    <w:p w14:paraId="633BAE81" w14:textId="77777777" w:rsidR="00BF6144" w:rsidRDefault="00BF6144" w:rsidP="00F3713D">
      <w:pPr>
        <w:pStyle w:val="FACode2"/>
        <w:numPr>
          <w:ilvl w:val="0"/>
          <w:numId w:val="15"/>
        </w:numPr>
      </w:pPr>
      <w:r>
        <w:t>import javax.persistence.criteria.CriteriaBuilder;</w:t>
      </w:r>
    </w:p>
    <w:p w14:paraId="03A26D9F" w14:textId="77777777" w:rsidR="00BF6144" w:rsidRDefault="00BF6144" w:rsidP="00F3713D">
      <w:pPr>
        <w:pStyle w:val="FACode2"/>
        <w:numPr>
          <w:ilvl w:val="0"/>
          <w:numId w:val="15"/>
        </w:numPr>
      </w:pPr>
      <w:r>
        <w:t>import javax.persistence.criteria.CriteriaQuery;</w:t>
      </w:r>
    </w:p>
    <w:p w14:paraId="09542FAD" w14:textId="77777777" w:rsidR="00BF6144" w:rsidRDefault="00BF6144" w:rsidP="00F3713D">
      <w:pPr>
        <w:pStyle w:val="FACode2"/>
        <w:numPr>
          <w:ilvl w:val="0"/>
          <w:numId w:val="15"/>
        </w:numPr>
      </w:pPr>
      <w:r>
        <w:t>import javax.persistence.criteria.Root;</w:t>
      </w:r>
    </w:p>
    <w:p w14:paraId="7DB5BB30" w14:textId="77777777" w:rsidR="00BF6144" w:rsidRDefault="00BF6144" w:rsidP="00F3713D">
      <w:pPr>
        <w:pStyle w:val="FACode2"/>
        <w:numPr>
          <w:ilvl w:val="0"/>
          <w:numId w:val="15"/>
        </w:numPr>
      </w:pPr>
    </w:p>
    <w:p w14:paraId="3FDB1B3F" w14:textId="77777777" w:rsidR="00BF6144" w:rsidRDefault="00BF6144" w:rsidP="00F3713D">
      <w:pPr>
        <w:pStyle w:val="FACode2"/>
        <w:numPr>
          <w:ilvl w:val="0"/>
          <w:numId w:val="15"/>
        </w:numPr>
      </w:pPr>
      <w:r>
        <w:t>import org.hibernate.Session;</w:t>
      </w:r>
    </w:p>
    <w:p w14:paraId="53B10EA3" w14:textId="77777777" w:rsidR="00BF6144" w:rsidRDefault="00BF6144" w:rsidP="00F3713D">
      <w:pPr>
        <w:pStyle w:val="FACode2"/>
        <w:numPr>
          <w:ilvl w:val="0"/>
          <w:numId w:val="15"/>
        </w:numPr>
      </w:pPr>
      <w:r>
        <w:t>import org.hibernate.SessionFactory;</w:t>
      </w:r>
    </w:p>
    <w:p w14:paraId="4A8B5962" w14:textId="77777777" w:rsidR="00BF6144" w:rsidRDefault="00BF6144" w:rsidP="00F3713D">
      <w:pPr>
        <w:pStyle w:val="FACode2"/>
        <w:numPr>
          <w:ilvl w:val="0"/>
          <w:numId w:val="15"/>
        </w:numPr>
      </w:pPr>
      <w:r>
        <w:t>import org.springframework.beans.factory.annotation.Autowired;</w:t>
      </w:r>
    </w:p>
    <w:p w14:paraId="5EF0DA18" w14:textId="77777777" w:rsidR="00BF6144" w:rsidRDefault="00BF6144" w:rsidP="00F3713D">
      <w:pPr>
        <w:pStyle w:val="FACode2"/>
        <w:numPr>
          <w:ilvl w:val="0"/>
          <w:numId w:val="15"/>
        </w:numPr>
      </w:pPr>
      <w:r>
        <w:t>import org.springframework.stereotype.Repository;</w:t>
      </w:r>
    </w:p>
    <w:p w14:paraId="58EBAE39" w14:textId="77777777" w:rsidR="00BF6144" w:rsidRDefault="00BF6144" w:rsidP="00F3713D">
      <w:pPr>
        <w:pStyle w:val="FACode2"/>
        <w:numPr>
          <w:ilvl w:val="0"/>
          <w:numId w:val="15"/>
        </w:numPr>
      </w:pPr>
    </w:p>
    <w:p w14:paraId="6487A2F0" w14:textId="77777777" w:rsidR="00BF6144" w:rsidRDefault="00BF6144" w:rsidP="00F3713D">
      <w:pPr>
        <w:pStyle w:val="FACode2"/>
        <w:numPr>
          <w:ilvl w:val="0"/>
          <w:numId w:val="15"/>
        </w:numPr>
      </w:pPr>
      <w:r>
        <w:t>import fa.training.model.User;</w:t>
      </w:r>
    </w:p>
    <w:p w14:paraId="4282B00C" w14:textId="77777777" w:rsidR="00BF6144" w:rsidRDefault="00BF6144" w:rsidP="00F3713D">
      <w:pPr>
        <w:pStyle w:val="FACode2"/>
        <w:numPr>
          <w:ilvl w:val="0"/>
          <w:numId w:val="15"/>
        </w:numPr>
      </w:pPr>
    </w:p>
    <w:p w14:paraId="2AA8948D" w14:textId="77777777" w:rsidR="00BF6144" w:rsidRDefault="00BF6144" w:rsidP="00F3713D">
      <w:pPr>
        <w:pStyle w:val="FACode2"/>
        <w:numPr>
          <w:ilvl w:val="0"/>
          <w:numId w:val="15"/>
        </w:numPr>
      </w:pPr>
      <w:r>
        <w:t>/**</w:t>
      </w:r>
    </w:p>
    <w:p w14:paraId="2057B70C" w14:textId="77777777" w:rsidR="00BF6144" w:rsidRDefault="00BF6144" w:rsidP="00F3713D">
      <w:pPr>
        <w:pStyle w:val="FACode2"/>
        <w:numPr>
          <w:ilvl w:val="0"/>
          <w:numId w:val="15"/>
        </w:numPr>
      </w:pPr>
      <w:r>
        <w:t xml:space="preserve"> * Class implement UserDetailsDao. This class consist of 1 function access with database.</w:t>
      </w:r>
    </w:p>
    <w:p w14:paraId="60160852" w14:textId="77777777" w:rsidR="00BF6144" w:rsidRDefault="00BF6144" w:rsidP="00F3713D">
      <w:pPr>
        <w:pStyle w:val="FACode2"/>
        <w:numPr>
          <w:ilvl w:val="0"/>
          <w:numId w:val="15"/>
        </w:numPr>
      </w:pPr>
      <w:r>
        <w:t xml:space="preserve"> * 1.findUserByUsername</w:t>
      </w:r>
    </w:p>
    <w:p w14:paraId="484A1E23" w14:textId="2414CE44" w:rsidR="00BF6144" w:rsidRDefault="0032353E" w:rsidP="00F3713D">
      <w:pPr>
        <w:pStyle w:val="FACode2"/>
        <w:numPr>
          <w:ilvl w:val="0"/>
          <w:numId w:val="15"/>
        </w:numPr>
      </w:pPr>
      <w:r>
        <w:t xml:space="preserve"> * @author KyLH</w:t>
      </w:r>
    </w:p>
    <w:p w14:paraId="5E72F137" w14:textId="77777777" w:rsidR="00BF6144" w:rsidRDefault="00BF6144" w:rsidP="00F3713D">
      <w:pPr>
        <w:pStyle w:val="FACode2"/>
        <w:numPr>
          <w:ilvl w:val="0"/>
          <w:numId w:val="15"/>
        </w:numPr>
      </w:pPr>
      <w:r>
        <w:t xml:space="preserve"> *</w:t>
      </w:r>
    </w:p>
    <w:p w14:paraId="7A9CB646" w14:textId="77777777" w:rsidR="00BF6144" w:rsidRDefault="00BF6144" w:rsidP="00F3713D">
      <w:pPr>
        <w:pStyle w:val="FACode2"/>
        <w:numPr>
          <w:ilvl w:val="0"/>
          <w:numId w:val="15"/>
        </w:numPr>
      </w:pPr>
      <w:r>
        <w:lastRenderedPageBreak/>
        <w:t xml:space="preserve"> */</w:t>
      </w:r>
    </w:p>
    <w:p w14:paraId="69099FD3" w14:textId="77777777" w:rsidR="00BF6144" w:rsidRDefault="00BF6144" w:rsidP="00F3713D">
      <w:pPr>
        <w:pStyle w:val="FACode2"/>
        <w:numPr>
          <w:ilvl w:val="0"/>
          <w:numId w:val="15"/>
        </w:numPr>
      </w:pPr>
      <w:r>
        <w:t>@Repository</w:t>
      </w:r>
    </w:p>
    <w:p w14:paraId="3145605B" w14:textId="099E5613" w:rsidR="00BF6144" w:rsidRDefault="00BF6144" w:rsidP="00F3713D">
      <w:pPr>
        <w:pStyle w:val="FACode2"/>
        <w:numPr>
          <w:ilvl w:val="0"/>
          <w:numId w:val="15"/>
        </w:numPr>
      </w:pPr>
      <w:r>
        <w:t>public class UserDetailsDaoImp implements UserDetailsDao</w:t>
      </w:r>
      <w:r w:rsidR="007B07D9">
        <w:t xml:space="preserve"> </w:t>
      </w:r>
      <w:r>
        <w:t>{</w:t>
      </w:r>
    </w:p>
    <w:p w14:paraId="4D8E62D1" w14:textId="77777777" w:rsidR="00BF6144" w:rsidRDefault="00BF6144" w:rsidP="00F3713D">
      <w:pPr>
        <w:pStyle w:val="FACode2"/>
        <w:numPr>
          <w:ilvl w:val="0"/>
          <w:numId w:val="15"/>
        </w:numPr>
      </w:pPr>
      <w:r>
        <w:tab/>
      </w:r>
    </w:p>
    <w:p w14:paraId="6A71CB02" w14:textId="77777777" w:rsidR="00BF6144" w:rsidRDefault="00BF6144" w:rsidP="00F3713D">
      <w:pPr>
        <w:pStyle w:val="FACode2"/>
        <w:numPr>
          <w:ilvl w:val="0"/>
          <w:numId w:val="15"/>
        </w:numPr>
      </w:pPr>
      <w:r>
        <w:tab/>
        <w:t>// Declare SessionFactory</w:t>
      </w:r>
    </w:p>
    <w:p w14:paraId="2A85F8D3" w14:textId="77777777" w:rsidR="00BF6144" w:rsidRDefault="00BF6144" w:rsidP="00F3713D">
      <w:pPr>
        <w:pStyle w:val="FACode2"/>
        <w:numPr>
          <w:ilvl w:val="0"/>
          <w:numId w:val="15"/>
        </w:numPr>
      </w:pPr>
      <w:r>
        <w:tab/>
        <w:t>@Autowired</w:t>
      </w:r>
    </w:p>
    <w:p w14:paraId="70A77C1C" w14:textId="77777777" w:rsidR="00BF6144" w:rsidRDefault="00BF6144" w:rsidP="00F3713D">
      <w:pPr>
        <w:pStyle w:val="FACode2"/>
        <w:numPr>
          <w:ilvl w:val="0"/>
          <w:numId w:val="15"/>
        </w:numPr>
      </w:pPr>
      <w:r>
        <w:tab/>
        <w:t>private SessionFactory sessionFactory;</w:t>
      </w:r>
    </w:p>
    <w:p w14:paraId="6451269F" w14:textId="77777777" w:rsidR="00BF6144" w:rsidRDefault="00BF6144" w:rsidP="00F3713D">
      <w:pPr>
        <w:pStyle w:val="FACode2"/>
        <w:numPr>
          <w:ilvl w:val="0"/>
          <w:numId w:val="15"/>
        </w:numPr>
      </w:pPr>
      <w:r>
        <w:tab/>
      </w:r>
    </w:p>
    <w:p w14:paraId="184383B2" w14:textId="77777777" w:rsidR="00BF6144" w:rsidRDefault="00BF6144" w:rsidP="00F3713D">
      <w:pPr>
        <w:pStyle w:val="FACode2"/>
        <w:numPr>
          <w:ilvl w:val="0"/>
          <w:numId w:val="15"/>
        </w:numPr>
      </w:pPr>
      <w:r>
        <w:tab/>
        <w:t>/**</w:t>
      </w:r>
    </w:p>
    <w:p w14:paraId="712006A6" w14:textId="77777777" w:rsidR="00BF6144" w:rsidRDefault="00BF6144" w:rsidP="00F3713D">
      <w:pPr>
        <w:pStyle w:val="FACode2"/>
        <w:numPr>
          <w:ilvl w:val="0"/>
          <w:numId w:val="15"/>
        </w:numPr>
      </w:pPr>
      <w:r>
        <w:tab/>
        <w:t xml:space="preserve"> * function find user by username</w:t>
      </w:r>
    </w:p>
    <w:p w14:paraId="74ABF6FA" w14:textId="77777777" w:rsidR="00BF6144" w:rsidRDefault="00BF6144" w:rsidP="00F3713D">
      <w:pPr>
        <w:pStyle w:val="FACode2"/>
        <w:numPr>
          <w:ilvl w:val="0"/>
          <w:numId w:val="15"/>
        </w:numPr>
      </w:pPr>
      <w:r>
        <w:tab/>
        <w:t xml:space="preserve"> * </w:t>
      </w:r>
    </w:p>
    <w:p w14:paraId="042ECB96" w14:textId="77777777" w:rsidR="00BF6144" w:rsidRDefault="00BF6144" w:rsidP="00F3713D">
      <w:pPr>
        <w:pStyle w:val="FACode2"/>
        <w:numPr>
          <w:ilvl w:val="0"/>
          <w:numId w:val="15"/>
        </w:numPr>
      </w:pPr>
      <w:r>
        <w:tab/>
        <w:t xml:space="preserve"> * @param username</w:t>
      </w:r>
    </w:p>
    <w:p w14:paraId="1244E93A" w14:textId="77777777" w:rsidR="00BF6144" w:rsidRDefault="00BF6144" w:rsidP="00F3713D">
      <w:pPr>
        <w:pStyle w:val="FACode2"/>
        <w:numPr>
          <w:ilvl w:val="0"/>
          <w:numId w:val="15"/>
        </w:numPr>
      </w:pPr>
      <w:r>
        <w:tab/>
        <w:t xml:space="preserve"> * @return user</w:t>
      </w:r>
    </w:p>
    <w:p w14:paraId="78B3FE3B" w14:textId="77777777" w:rsidR="00BF6144" w:rsidRDefault="00BF6144" w:rsidP="00F3713D">
      <w:pPr>
        <w:pStyle w:val="FACode2"/>
        <w:numPr>
          <w:ilvl w:val="0"/>
          <w:numId w:val="15"/>
        </w:numPr>
      </w:pPr>
      <w:r>
        <w:tab/>
        <w:t xml:space="preserve"> */</w:t>
      </w:r>
    </w:p>
    <w:p w14:paraId="2C2D0510" w14:textId="77777777" w:rsidR="00BF6144" w:rsidRDefault="00BF6144" w:rsidP="00F3713D">
      <w:pPr>
        <w:pStyle w:val="FACode2"/>
        <w:numPr>
          <w:ilvl w:val="0"/>
          <w:numId w:val="15"/>
        </w:numPr>
      </w:pPr>
      <w:r>
        <w:tab/>
        <w:t>@Override</w:t>
      </w:r>
    </w:p>
    <w:p w14:paraId="5627F261" w14:textId="77777777" w:rsidR="00BF6144" w:rsidRDefault="00BF6144" w:rsidP="00F3713D">
      <w:pPr>
        <w:pStyle w:val="FACode2"/>
        <w:numPr>
          <w:ilvl w:val="0"/>
          <w:numId w:val="15"/>
        </w:numPr>
      </w:pPr>
      <w:r>
        <w:tab/>
        <w:t>public User findUserByUsername(String username) {</w:t>
      </w:r>
    </w:p>
    <w:p w14:paraId="558A5C96" w14:textId="77777777" w:rsidR="00BF6144" w:rsidRDefault="00BF6144" w:rsidP="00F3713D">
      <w:pPr>
        <w:pStyle w:val="FACode2"/>
        <w:numPr>
          <w:ilvl w:val="0"/>
          <w:numId w:val="15"/>
        </w:numPr>
      </w:pPr>
      <w:r>
        <w:tab/>
      </w:r>
      <w:r>
        <w:tab/>
        <w:t>// TODO Auto-generated method stub</w:t>
      </w:r>
    </w:p>
    <w:p w14:paraId="380ECF2B" w14:textId="77777777" w:rsidR="00BF6144" w:rsidRDefault="00BF6144" w:rsidP="00F3713D">
      <w:pPr>
        <w:pStyle w:val="FACode2"/>
        <w:numPr>
          <w:ilvl w:val="0"/>
          <w:numId w:val="15"/>
        </w:numPr>
      </w:pPr>
      <w:r>
        <w:tab/>
      </w:r>
      <w:r>
        <w:tab/>
        <w:t>try {</w:t>
      </w:r>
    </w:p>
    <w:p w14:paraId="2B2E74F2" w14:textId="77777777" w:rsidR="00BF6144" w:rsidRDefault="00BF6144" w:rsidP="00F3713D">
      <w:pPr>
        <w:pStyle w:val="FACode2"/>
        <w:numPr>
          <w:ilvl w:val="0"/>
          <w:numId w:val="15"/>
        </w:numPr>
      </w:pPr>
      <w:r>
        <w:tab/>
      </w:r>
      <w:r>
        <w:tab/>
      </w:r>
      <w:r>
        <w:tab/>
        <w:t>// get Current session.</w:t>
      </w:r>
    </w:p>
    <w:p w14:paraId="304936F7" w14:textId="77777777" w:rsidR="00BF6144" w:rsidRDefault="00BF6144" w:rsidP="00F3713D">
      <w:pPr>
        <w:pStyle w:val="FACode2"/>
        <w:numPr>
          <w:ilvl w:val="0"/>
          <w:numId w:val="15"/>
        </w:numPr>
      </w:pPr>
      <w:r>
        <w:tab/>
      </w:r>
      <w:r>
        <w:tab/>
      </w:r>
      <w:r>
        <w:tab/>
        <w:t>Session session = sessionFactory.getCurrentSession();</w:t>
      </w:r>
    </w:p>
    <w:p w14:paraId="03CE6D69" w14:textId="77777777" w:rsidR="00BF6144" w:rsidRDefault="00BF6144" w:rsidP="00F3713D">
      <w:pPr>
        <w:pStyle w:val="FACode2"/>
        <w:numPr>
          <w:ilvl w:val="0"/>
          <w:numId w:val="15"/>
        </w:numPr>
      </w:pPr>
      <w:r>
        <w:tab/>
      </w:r>
      <w:r>
        <w:tab/>
      </w:r>
      <w:r>
        <w:tab/>
        <w:t>// get CriteriaBuilder.</w:t>
      </w:r>
    </w:p>
    <w:p w14:paraId="21481A28" w14:textId="77777777" w:rsidR="00BF6144" w:rsidRDefault="00BF6144" w:rsidP="00F3713D">
      <w:pPr>
        <w:pStyle w:val="FACode2"/>
        <w:numPr>
          <w:ilvl w:val="0"/>
          <w:numId w:val="15"/>
        </w:numPr>
      </w:pPr>
      <w:r>
        <w:tab/>
      </w:r>
      <w:r>
        <w:tab/>
      </w:r>
      <w:r>
        <w:tab/>
        <w:t>CriteriaBuilder cb = session.getCriteriaBuilder();</w:t>
      </w:r>
    </w:p>
    <w:p w14:paraId="66202F2B" w14:textId="77777777" w:rsidR="00BF6144" w:rsidRDefault="00BF6144" w:rsidP="00F3713D">
      <w:pPr>
        <w:pStyle w:val="FACode2"/>
        <w:numPr>
          <w:ilvl w:val="0"/>
          <w:numId w:val="15"/>
        </w:numPr>
      </w:pPr>
      <w:r>
        <w:tab/>
      </w:r>
      <w:r>
        <w:tab/>
      </w:r>
      <w:r>
        <w:tab/>
        <w:t>// create Query with Model User.</w:t>
      </w:r>
    </w:p>
    <w:p w14:paraId="7BBE7F20" w14:textId="77777777" w:rsidR="00BF6144" w:rsidRDefault="00BF6144" w:rsidP="00F3713D">
      <w:pPr>
        <w:pStyle w:val="FACode2"/>
        <w:numPr>
          <w:ilvl w:val="0"/>
          <w:numId w:val="15"/>
        </w:numPr>
      </w:pPr>
      <w:r>
        <w:tab/>
      </w:r>
      <w:r>
        <w:tab/>
      </w:r>
      <w:r>
        <w:tab/>
        <w:t>CriteriaQuery&lt;User&gt; cq = cb.createQuery(User.class);</w:t>
      </w:r>
    </w:p>
    <w:p w14:paraId="561FEE27" w14:textId="77777777" w:rsidR="00BF6144" w:rsidRDefault="00BF6144" w:rsidP="00F3713D">
      <w:pPr>
        <w:pStyle w:val="FACode2"/>
        <w:numPr>
          <w:ilvl w:val="0"/>
          <w:numId w:val="15"/>
        </w:numPr>
      </w:pPr>
      <w:r>
        <w:tab/>
      </w:r>
      <w:r>
        <w:tab/>
      </w:r>
      <w:r>
        <w:tab/>
        <w:t>Root&lt;User&gt; root = cq.from(User.class);</w:t>
      </w:r>
    </w:p>
    <w:p w14:paraId="22002E01" w14:textId="77777777" w:rsidR="00BF6144" w:rsidRDefault="00BF6144" w:rsidP="00F3713D">
      <w:pPr>
        <w:pStyle w:val="FACode2"/>
        <w:numPr>
          <w:ilvl w:val="0"/>
          <w:numId w:val="15"/>
        </w:numPr>
      </w:pPr>
      <w:r>
        <w:tab/>
      </w:r>
      <w:r>
        <w:tab/>
      </w:r>
      <w:r>
        <w:tab/>
        <w:t>// select query</w:t>
      </w:r>
    </w:p>
    <w:p w14:paraId="7BF19C0D" w14:textId="77777777" w:rsidR="00BF6144" w:rsidRDefault="00BF6144" w:rsidP="00F3713D">
      <w:pPr>
        <w:pStyle w:val="FACode2"/>
        <w:numPr>
          <w:ilvl w:val="0"/>
          <w:numId w:val="15"/>
        </w:numPr>
      </w:pPr>
      <w:r>
        <w:tab/>
      </w:r>
      <w:r>
        <w:tab/>
      </w:r>
      <w:r>
        <w:tab/>
        <w:t>cq.select(root).where(cb.equal(root.get("username"), username));</w:t>
      </w:r>
    </w:p>
    <w:p w14:paraId="7EFC87B2" w14:textId="77777777" w:rsidR="00BF6144" w:rsidRDefault="00BF6144" w:rsidP="00F3713D">
      <w:pPr>
        <w:pStyle w:val="FACode2"/>
        <w:numPr>
          <w:ilvl w:val="0"/>
          <w:numId w:val="15"/>
        </w:numPr>
      </w:pPr>
      <w:r>
        <w:tab/>
      </w:r>
      <w:r>
        <w:tab/>
      </w:r>
      <w:r>
        <w:tab/>
        <w:t>// create query</w:t>
      </w:r>
    </w:p>
    <w:p w14:paraId="38EEA3F0" w14:textId="77777777" w:rsidR="00BF6144" w:rsidRDefault="00BF6144" w:rsidP="00F3713D">
      <w:pPr>
        <w:pStyle w:val="FACode2"/>
        <w:numPr>
          <w:ilvl w:val="0"/>
          <w:numId w:val="15"/>
        </w:numPr>
      </w:pPr>
      <w:r>
        <w:tab/>
      </w:r>
      <w:r>
        <w:tab/>
      </w:r>
      <w:r>
        <w:tab/>
        <w:t>Query query = session.createQuery(cq);</w:t>
      </w:r>
    </w:p>
    <w:p w14:paraId="3613F3CC" w14:textId="77777777" w:rsidR="00BF6144" w:rsidRDefault="00BF6144" w:rsidP="00F3713D">
      <w:pPr>
        <w:pStyle w:val="FACode2"/>
        <w:numPr>
          <w:ilvl w:val="0"/>
          <w:numId w:val="15"/>
        </w:numPr>
      </w:pPr>
      <w:r>
        <w:tab/>
      </w:r>
      <w:r>
        <w:tab/>
      </w:r>
      <w:r>
        <w:tab/>
      </w:r>
    </w:p>
    <w:p w14:paraId="367CA922" w14:textId="77777777" w:rsidR="00BF6144" w:rsidRDefault="00BF6144" w:rsidP="00F3713D">
      <w:pPr>
        <w:pStyle w:val="FACode2"/>
        <w:numPr>
          <w:ilvl w:val="0"/>
          <w:numId w:val="15"/>
        </w:numPr>
      </w:pPr>
      <w:r>
        <w:tab/>
      </w:r>
      <w:r>
        <w:tab/>
      </w:r>
      <w:r>
        <w:tab/>
        <w:t>if (query.getResultList().size() == 0) {</w:t>
      </w:r>
    </w:p>
    <w:p w14:paraId="677156E4" w14:textId="77777777" w:rsidR="00BF6144" w:rsidRDefault="00BF6144" w:rsidP="00F3713D">
      <w:pPr>
        <w:pStyle w:val="FACode2"/>
        <w:numPr>
          <w:ilvl w:val="0"/>
          <w:numId w:val="15"/>
        </w:numPr>
      </w:pPr>
      <w:r>
        <w:tab/>
      </w:r>
      <w:r>
        <w:tab/>
      </w:r>
      <w:r>
        <w:tab/>
      </w:r>
      <w:r>
        <w:tab/>
        <w:t>return null;</w:t>
      </w:r>
    </w:p>
    <w:p w14:paraId="021F44FE" w14:textId="77777777" w:rsidR="00BF6144" w:rsidRDefault="00BF6144" w:rsidP="00F3713D">
      <w:pPr>
        <w:pStyle w:val="FACode2"/>
        <w:numPr>
          <w:ilvl w:val="0"/>
          <w:numId w:val="15"/>
        </w:numPr>
      </w:pPr>
      <w:r>
        <w:tab/>
      </w:r>
      <w:r>
        <w:tab/>
      </w:r>
      <w:r>
        <w:tab/>
        <w:t>}</w:t>
      </w:r>
    </w:p>
    <w:p w14:paraId="04A687CA" w14:textId="77777777" w:rsidR="00BF6144" w:rsidRDefault="00BF6144" w:rsidP="00F3713D">
      <w:pPr>
        <w:pStyle w:val="FACode2"/>
        <w:numPr>
          <w:ilvl w:val="0"/>
          <w:numId w:val="15"/>
        </w:numPr>
      </w:pPr>
      <w:r>
        <w:tab/>
      </w:r>
      <w:r>
        <w:tab/>
      </w:r>
      <w:r>
        <w:tab/>
        <w:t>User user = (User) query.getResultList().get(0);</w:t>
      </w:r>
    </w:p>
    <w:p w14:paraId="03B3F6C1" w14:textId="77777777" w:rsidR="00BF6144" w:rsidRDefault="00BF6144" w:rsidP="00F3713D">
      <w:pPr>
        <w:pStyle w:val="FACode2"/>
        <w:numPr>
          <w:ilvl w:val="0"/>
          <w:numId w:val="15"/>
        </w:numPr>
      </w:pPr>
      <w:r>
        <w:tab/>
      </w:r>
      <w:r>
        <w:tab/>
      </w:r>
      <w:r>
        <w:tab/>
        <w:t>return user;</w:t>
      </w:r>
    </w:p>
    <w:p w14:paraId="2A0DEE39" w14:textId="77777777" w:rsidR="00BF6144" w:rsidRDefault="00BF6144" w:rsidP="00F3713D">
      <w:pPr>
        <w:pStyle w:val="FACode2"/>
        <w:numPr>
          <w:ilvl w:val="0"/>
          <w:numId w:val="15"/>
        </w:numPr>
      </w:pPr>
      <w:r>
        <w:tab/>
      </w:r>
      <w:r>
        <w:tab/>
        <w:t>} catch (Exception e) {</w:t>
      </w:r>
    </w:p>
    <w:p w14:paraId="7378BA0D" w14:textId="77777777" w:rsidR="00BF6144" w:rsidRDefault="00BF6144" w:rsidP="00F3713D">
      <w:pPr>
        <w:pStyle w:val="FACode2"/>
        <w:numPr>
          <w:ilvl w:val="0"/>
          <w:numId w:val="15"/>
        </w:numPr>
      </w:pPr>
      <w:r>
        <w:tab/>
      </w:r>
      <w:r>
        <w:tab/>
      </w:r>
      <w:r>
        <w:tab/>
        <w:t>return null;</w:t>
      </w:r>
    </w:p>
    <w:p w14:paraId="79868A9E" w14:textId="77777777" w:rsidR="00BF6144" w:rsidRDefault="00BF6144" w:rsidP="00F3713D">
      <w:pPr>
        <w:pStyle w:val="FACode2"/>
        <w:numPr>
          <w:ilvl w:val="0"/>
          <w:numId w:val="15"/>
        </w:numPr>
      </w:pPr>
      <w:r>
        <w:tab/>
      </w:r>
      <w:r>
        <w:tab/>
        <w:t>}</w:t>
      </w:r>
    </w:p>
    <w:p w14:paraId="3980C004" w14:textId="77777777" w:rsidR="00BF6144" w:rsidRDefault="00BF6144" w:rsidP="00F3713D">
      <w:pPr>
        <w:pStyle w:val="FACode2"/>
        <w:numPr>
          <w:ilvl w:val="0"/>
          <w:numId w:val="15"/>
        </w:numPr>
      </w:pPr>
      <w:r>
        <w:tab/>
        <w:t>}</w:t>
      </w:r>
    </w:p>
    <w:p w14:paraId="1B533398" w14:textId="77777777" w:rsidR="00BF6144" w:rsidRDefault="00BF6144" w:rsidP="00F3713D">
      <w:pPr>
        <w:pStyle w:val="FACode2"/>
        <w:numPr>
          <w:ilvl w:val="0"/>
          <w:numId w:val="15"/>
        </w:numPr>
      </w:pPr>
      <w:r>
        <w:tab/>
      </w:r>
    </w:p>
    <w:p w14:paraId="30B18648" w14:textId="61EF1566" w:rsidR="009B191B" w:rsidRDefault="00BF6144" w:rsidP="00F3713D">
      <w:pPr>
        <w:pStyle w:val="FACode2"/>
        <w:numPr>
          <w:ilvl w:val="0"/>
          <w:numId w:val="15"/>
        </w:numPr>
      </w:pPr>
      <w:r>
        <w:t>}</w:t>
      </w:r>
    </w:p>
    <w:p w14:paraId="250203B4" w14:textId="13CF1D04" w:rsidR="003D2E41" w:rsidRPr="00756E2F" w:rsidRDefault="003D2E41" w:rsidP="009B191B">
      <w:pPr>
        <w:rPr>
          <w:sz w:val="20"/>
          <w:szCs w:val="20"/>
        </w:rPr>
      </w:pPr>
    </w:p>
    <w:p w14:paraId="5FF2109E" w14:textId="7694D294" w:rsidR="003A4B60" w:rsidRDefault="003A4B60" w:rsidP="004C7056">
      <w:pPr>
        <w:pStyle w:val="FAStyle2"/>
        <w:outlineLvl w:val="2"/>
      </w:pPr>
      <w:r>
        <w:t>Step 5:</w:t>
      </w:r>
      <w:r w:rsidR="002A122E">
        <w:t xml:space="preserve"> </w:t>
      </w:r>
      <w:r w:rsidR="002A122E" w:rsidRPr="002A122E">
        <w:t>UserDetailsService or Service class</w:t>
      </w:r>
    </w:p>
    <w:p w14:paraId="4F3400B1" w14:textId="41107786" w:rsidR="00756E2F" w:rsidRDefault="00E52B30" w:rsidP="00756E2F">
      <w:pPr>
        <w:rPr>
          <w:sz w:val="20"/>
          <w:szCs w:val="20"/>
        </w:rPr>
      </w:pPr>
      <w:r w:rsidRPr="00E52B30">
        <w:rPr>
          <w:sz w:val="20"/>
          <w:szCs w:val="20"/>
        </w:rPr>
        <w:t xml:space="preserve">To create a custom user service, you need to implement the UserDetailsService interface and override the loadUserByUsername() method. Create @Service class under </w:t>
      </w:r>
      <w:r w:rsidR="00FA1DAA" w:rsidRPr="00FA1DAA">
        <w:rPr>
          <w:b/>
          <w:sz w:val="20"/>
          <w:szCs w:val="20"/>
        </w:rPr>
        <w:t>fa.training.service</w:t>
      </w:r>
      <w:r w:rsidRPr="00E52B30">
        <w:rPr>
          <w:sz w:val="20"/>
          <w:szCs w:val="20"/>
        </w:rPr>
        <w:t xml:space="preserve"> package as follows.</w:t>
      </w:r>
    </w:p>
    <w:p w14:paraId="2FC6319D" w14:textId="55D7221C" w:rsidR="007470F0" w:rsidRPr="007470F0" w:rsidRDefault="007470F0" w:rsidP="00756E2F">
      <w:pPr>
        <w:rPr>
          <w:b/>
          <w:sz w:val="20"/>
          <w:szCs w:val="20"/>
          <w:lang w:val="en-US"/>
        </w:rPr>
      </w:pPr>
      <w:r w:rsidRPr="007470F0">
        <w:rPr>
          <w:b/>
          <w:sz w:val="20"/>
          <w:szCs w:val="20"/>
        </w:rPr>
        <w:t>UserDetailsServiceImp</w:t>
      </w:r>
      <w:r>
        <w:rPr>
          <w:b/>
          <w:sz w:val="20"/>
          <w:szCs w:val="20"/>
          <w:lang w:val="en-US"/>
        </w:rPr>
        <w:t>.java</w:t>
      </w:r>
    </w:p>
    <w:p w14:paraId="373E00F4" w14:textId="77777777" w:rsidR="00A825CA" w:rsidRDefault="00A825CA" w:rsidP="00F3713D">
      <w:pPr>
        <w:pStyle w:val="FACode2"/>
        <w:numPr>
          <w:ilvl w:val="0"/>
          <w:numId w:val="16"/>
        </w:numPr>
      </w:pPr>
      <w:r>
        <w:t>package fa.training.service;</w:t>
      </w:r>
    </w:p>
    <w:p w14:paraId="60B756C6" w14:textId="77777777" w:rsidR="00A825CA" w:rsidRDefault="00A825CA" w:rsidP="00F3713D">
      <w:pPr>
        <w:pStyle w:val="FACode2"/>
        <w:numPr>
          <w:ilvl w:val="0"/>
          <w:numId w:val="16"/>
        </w:numPr>
      </w:pPr>
    </w:p>
    <w:p w14:paraId="7488C45E" w14:textId="77777777" w:rsidR="00A825CA" w:rsidRDefault="00A825CA" w:rsidP="00F3713D">
      <w:pPr>
        <w:pStyle w:val="FACode2"/>
        <w:numPr>
          <w:ilvl w:val="0"/>
          <w:numId w:val="16"/>
        </w:numPr>
      </w:pPr>
      <w:r>
        <w:t>import org.slf4j.Logger;</w:t>
      </w:r>
    </w:p>
    <w:p w14:paraId="3DE22D34" w14:textId="77777777" w:rsidR="00A825CA" w:rsidRDefault="00A825CA" w:rsidP="00F3713D">
      <w:pPr>
        <w:pStyle w:val="FACode2"/>
        <w:numPr>
          <w:ilvl w:val="0"/>
          <w:numId w:val="16"/>
        </w:numPr>
      </w:pPr>
      <w:r>
        <w:t>import org.slf4j.LoggerFactory;</w:t>
      </w:r>
    </w:p>
    <w:p w14:paraId="28ED02D4" w14:textId="77777777" w:rsidR="00A825CA" w:rsidRDefault="00A825CA" w:rsidP="00F3713D">
      <w:pPr>
        <w:pStyle w:val="FACode2"/>
        <w:numPr>
          <w:ilvl w:val="0"/>
          <w:numId w:val="16"/>
        </w:numPr>
      </w:pPr>
      <w:r>
        <w:t>import org.springframework.beans.factory.annotation.Autowired;</w:t>
      </w:r>
    </w:p>
    <w:p w14:paraId="279237D0" w14:textId="77777777" w:rsidR="00A825CA" w:rsidRDefault="00A825CA" w:rsidP="00F3713D">
      <w:pPr>
        <w:pStyle w:val="FACode2"/>
        <w:numPr>
          <w:ilvl w:val="0"/>
          <w:numId w:val="16"/>
        </w:numPr>
      </w:pPr>
      <w:r>
        <w:t>import org.springframework.security.core.userdetails.UserDetails;</w:t>
      </w:r>
    </w:p>
    <w:p w14:paraId="2F73F444" w14:textId="77777777" w:rsidR="00A825CA" w:rsidRDefault="00A825CA" w:rsidP="00F3713D">
      <w:pPr>
        <w:pStyle w:val="FACode2"/>
        <w:numPr>
          <w:ilvl w:val="0"/>
          <w:numId w:val="16"/>
        </w:numPr>
      </w:pPr>
      <w:r>
        <w:t>import org.springframework.security.core.userdetails.UserDetailsService;</w:t>
      </w:r>
    </w:p>
    <w:p w14:paraId="0E6E960B" w14:textId="77777777" w:rsidR="00A825CA" w:rsidRDefault="00A825CA" w:rsidP="00F3713D">
      <w:pPr>
        <w:pStyle w:val="FACode2"/>
        <w:numPr>
          <w:ilvl w:val="0"/>
          <w:numId w:val="16"/>
        </w:numPr>
      </w:pPr>
      <w:r>
        <w:t>import org.springframework.security.core.userdetails.UsernameNotFoundException;</w:t>
      </w:r>
    </w:p>
    <w:p w14:paraId="437EE675" w14:textId="77777777" w:rsidR="00A825CA" w:rsidRDefault="00A825CA" w:rsidP="00F3713D">
      <w:pPr>
        <w:pStyle w:val="FACode2"/>
        <w:numPr>
          <w:ilvl w:val="0"/>
          <w:numId w:val="16"/>
        </w:numPr>
      </w:pPr>
      <w:r>
        <w:t>import org.springframework.stereotype.Service;</w:t>
      </w:r>
    </w:p>
    <w:p w14:paraId="765BF4C3" w14:textId="77777777" w:rsidR="00A825CA" w:rsidRDefault="00A825CA" w:rsidP="00F3713D">
      <w:pPr>
        <w:pStyle w:val="FACode2"/>
        <w:numPr>
          <w:ilvl w:val="0"/>
          <w:numId w:val="16"/>
        </w:numPr>
      </w:pPr>
      <w:r>
        <w:t>import org.springframework.transaction.annotation.Transactional;</w:t>
      </w:r>
    </w:p>
    <w:p w14:paraId="40C9CA03" w14:textId="77777777" w:rsidR="00A825CA" w:rsidRDefault="00A825CA" w:rsidP="00F3713D">
      <w:pPr>
        <w:pStyle w:val="FACode2"/>
        <w:numPr>
          <w:ilvl w:val="0"/>
          <w:numId w:val="16"/>
        </w:numPr>
      </w:pPr>
    </w:p>
    <w:p w14:paraId="1857A198" w14:textId="77777777" w:rsidR="00A825CA" w:rsidRDefault="00A825CA" w:rsidP="00F3713D">
      <w:pPr>
        <w:pStyle w:val="FACode2"/>
        <w:numPr>
          <w:ilvl w:val="0"/>
          <w:numId w:val="16"/>
        </w:numPr>
      </w:pPr>
      <w:r>
        <w:t>import fa.training.dao.UserDetailsDao;</w:t>
      </w:r>
    </w:p>
    <w:p w14:paraId="74DF0926" w14:textId="77777777" w:rsidR="00A825CA" w:rsidRDefault="00A825CA" w:rsidP="00F3713D">
      <w:pPr>
        <w:pStyle w:val="FACode2"/>
        <w:numPr>
          <w:ilvl w:val="0"/>
          <w:numId w:val="16"/>
        </w:numPr>
      </w:pPr>
      <w:r>
        <w:t>import fa.training.dto.UserDetailsDTO;</w:t>
      </w:r>
    </w:p>
    <w:p w14:paraId="2B6EFB34" w14:textId="77777777" w:rsidR="00A825CA" w:rsidRDefault="00A825CA" w:rsidP="00F3713D">
      <w:pPr>
        <w:pStyle w:val="FACode2"/>
        <w:numPr>
          <w:ilvl w:val="0"/>
          <w:numId w:val="16"/>
        </w:numPr>
      </w:pPr>
      <w:r>
        <w:t>import fa.training.model.User;</w:t>
      </w:r>
    </w:p>
    <w:p w14:paraId="5BA7D23B" w14:textId="77777777" w:rsidR="00A825CA" w:rsidRDefault="00A825CA" w:rsidP="00F3713D">
      <w:pPr>
        <w:pStyle w:val="FACode2"/>
        <w:numPr>
          <w:ilvl w:val="0"/>
          <w:numId w:val="16"/>
        </w:numPr>
      </w:pPr>
    </w:p>
    <w:p w14:paraId="50390131" w14:textId="77777777" w:rsidR="00A825CA" w:rsidRDefault="00A825CA" w:rsidP="00F3713D">
      <w:pPr>
        <w:pStyle w:val="FACode2"/>
        <w:numPr>
          <w:ilvl w:val="0"/>
          <w:numId w:val="16"/>
        </w:numPr>
      </w:pPr>
      <w:r>
        <w:t>/**</w:t>
      </w:r>
    </w:p>
    <w:p w14:paraId="35EF93E3" w14:textId="77777777" w:rsidR="00A825CA" w:rsidRDefault="00A825CA" w:rsidP="00F3713D">
      <w:pPr>
        <w:pStyle w:val="FACode2"/>
        <w:numPr>
          <w:ilvl w:val="0"/>
          <w:numId w:val="16"/>
        </w:numPr>
      </w:pPr>
      <w:r>
        <w:t xml:space="preserve"> * Class UserDetails Service,  consist of 1 function:</w:t>
      </w:r>
    </w:p>
    <w:p w14:paraId="43093233" w14:textId="77777777" w:rsidR="00A825CA" w:rsidRDefault="00A825CA" w:rsidP="00F3713D">
      <w:pPr>
        <w:pStyle w:val="FACode2"/>
        <w:numPr>
          <w:ilvl w:val="0"/>
          <w:numId w:val="16"/>
        </w:numPr>
      </w:pPr>
      <w:r>
        <w:t xml:space="preserve"> * 1. loadUserByUsername</w:t>
      </w:r>
    </w:p>
    <w:p w14:paraId="52D793FC" w14:textId="5D0CE5BA" w:rsidR="00A825CA" w:rsidRDefault="00A825CA" w:rsidP="00F3713D">
      <w:pPr>
        <w:pStyle w:val="FACode2"/>
        <w:numPr>
          <w:ilvl w:val="0"/>
          <w:numId w:val="16"/>
        </w:numPr>
      </w:pPr>
      <w:r>
        <w:lastRenderedPageBreak/>
        <w:t xml:space="preserve"> * @author KyLH</w:t>
      </w:r>
    </w:p>
    <w:p w14:paraId="335512FF" w14:textId="77777777" w:rsidR="00A825CA" w:rsidRDefault="00A825CA" w:rsidP="00F3713D">
      <w:pPr>
        <w:pStyle w:val="FACode2"/>
        <w:numPr>
          <w:ilvl w:val="0"/>
          <w:numId w:val="16"/>
        </w:numPr>
      </w:pPr>
      <w:r>
        <w:t xml:space="preserve"> *</w:t>
      </w:r>
    </w:p>
    <w:p w14:paraId="61C6A26B" w14:textId="77777777" w:rsidR="00A825CA" w:rsidRDefault="00A825CA" w:rsidP="00F3713D">
      <w:pPr>
        <w:pStyle w:val="FACode2"/>
        <w:numPr>
          <w:ilvl w:val="0"/>
          <w:numId w:val="16"/>
        </w:numPr>
      </w:pPr>
      <w:r>
        <w:t xml:space="preserve"> */</w:t>
      </w:r>
    </w:p>
    <w:p w14:paraId="1C51BE49" w14:textId="77777777" w:rsidR="00A825CA" w:rsidRDefault="00A825CA" w:rsidP="00F3713D">
      <w:pPr>
        <w:pStyle w:val="FACode2"/>
        <w:numPr>
          <w:ilvl w:val="0"/>
          <w:numId w:val="16"/>
        </w:numPr>
      </w:pPr>
      <w:r>
        <w:t>@Service("userDetailsService")</w:t>
      </w:r>
    </w:p>
    <w:p w14:paraId="06FDC114" w14:textId="77777777" w:rsidR="00A825CA" w:rsidRDefault="00A825CA" w:rsidP="00F3713D">
      <w:pPr>
        <w:pStyle w:val="FACode2"/>
        <w:numPr>
          <w:ilvl w:val="0"/>
          <w:numId w:val="16"/>
        </w:numPr>
      </w:pPr>
      <w:r>
        <w:t>public class UserDetailsServiceImp implements UserDetailsService {</w:t>
      </w:r>
    </w:p>
    <w:p w14:paraId="4FE4C57A" w14:textId="77777777" w:rsidR="00A825CA" w:rsidRDefault="00A825CA" w:rsidP="00F3713D">
      <w:pPr>
        <w:pStyle w:val="FACode2"/>
        <w:numPr>
          <w:ilvl w:val="0"/>
          <w:numId w:val="16"/>
        </w:numPr>
      </w:pPr>
    </w:p>
    <w:p w14:paraId="1678AF6A" w14:textId="77777777" w:rsidR="00A825CA" w:rsidRDefault="00A825CA" w:rsidP="00F3713D">
      <w:pPr>
        <w:pStyle w:val="FACode2"/>
        <w:numPr>
          <w:ilvl w:val="0"/>
          <w:numId w:val="16"/>
        </w:numPr>
      </w:pPr>
      <w:r>
        <w:tab/>
        <w:t>private static final Logger Log = LoggerFactory.getLogger(UserDetailsServiceImp.class);</w:t>
      </w:r>
    </w:p>
    <w:p w14:paraId="2EEE4409" w14:textId="77777777" w:rsidR="00A825CA" w:rsidRDefault="00A825CA" w:rsidP="00F3713D">
      <w:pPr>
        <w:pStyle w:val="FACode2"/>
        <w:numPr>
          <w:ilvl w:val="0"/>
          <w:numId w:val="16"/>
        </w:numPr>
      </w:pPr>
      <w:r>
        <w:tab/>
      </w:r>
    </w:p>
    <w:p w14:paraId="05B4CE89" w14:textId="77777777" w:rsidR="00A825CA" w:rsidRDefault="00A825CA" w:rsidP="00F3713D">
      <w:pPr>
        <w:pStyle w:val="FACode2"/>
        <w:numPr>
          <w:ilvl w:val="0"/>
          <w:numId w:val="16"/>
        </w:numPr>
      </w:pPr>
      <w:r>
        <w:tab/>
        <w:t>// Declare UserDetailDao</w:t>
      </w:r>
    </w:p>
    <w:p w14:paraId="04641944" w14:textId="77777777" w:rsidR="00A825CA" w:rsidRDefault="00A825CA" w:rsidP="00F3713D">
      <w:pPr>
        <w:pStyle w:val="FACode2"/>
        <w:numPr>
          <w:ilvl w:val="0"/>
          <w:numId w:val="16"/>
        </w:numPr>
      </w:pPr>
      <w:r>
        <w:tab/>
        <w:t>@Autowired</w:t>
      </w:r>
    </w:p>
    <w:p w14:paraId="0F2A01B9" w14:textId="77777777" w:rsidR="00A825CA" w:rsidRDefault="00A825CA" w:rsidP="00F3713D">
      <w:pPr>
        <w:pStyle w:val="FACode2"/>
        <w:numPr>
          <w:ilvl w:val="0"/>
          <w:numId w:val="16"/>
        </w:numPr>
      </w:pPr>
      <w:r>
        <w:tab/>
        <w:t xml:space="preserve"> private UserDetailsDao userDetailsDao;</w:t>
      </w:r>
    </w:p>
    <w:p w14:paraId="5990DCA3" w14:textId="77777777" w:rsidR="00A825CA" w:rsidRDefault="00A825CA" w:rsidP="00F3713D">
      <w:pPr>
        <w:pStyle w:val="FACode2"/>
        <w:numPr>
          <w:ilvl w:val="0"/>
          <w:numId w:val="16"/>
        </w:numPr>
      </w:pPr>
      <w:r>
        <w:tab/>
      </w:r>
    </w:p>
    <w:p w14:paraId="256D4F87" w14:textId="77777777" w:rsidR="00A825CA" w:rsidRDefault="00A825CA" w:rsidP="00F3713D">
      <w:pPr>
        <w:pStyle w:val="FACode2"/>
        <w:numPr>
          <w:ilvl w:val="0"/>
          <w:numId w:val="16"/>
        </w:numPr>
      </w:pPr>
      <w:r>
        <w:tab/>
        <w:t>/**</w:t>
      </w:r>
    </w:p>
    <w:p w14:paraId="6D90C09D" w14:textId="77777777" w:rsidR="00A825CA" w:rsidRDefault="00A825CA" w:rsidP="00F3713D">
      <w:pPr>
        <w:pStyle w:val="FACode2"/>
        <w:numPr>
          <w:ilvl w:val="0"/>
          <w:numId w:val="16"/>
        </w:numPr>
      </w:pPr>
      <w:r>
        <w:tab/>
        <w:t xml:space="preserve"> * function get user by username</w:t>
      </w:r>
    </w:p>
    <w:p w14:paraId="653A2751" w14:textId="77777777" w:rsidR="00A825CA" w:rsidRDefault="00A825CA" w:rsidP="00F3713D">
      <w:pPr>
        <w:pStyle w:val="FACode2"/>
        <w:numPr>
          <w:ilvl w:val="0"/>
          <w:numId w:val="16"/>
        </w:numPr>
      </w:pPr>
      <w:r>
        <w:tab/>
        <w:t xml:space="preserve"> * @param username</w:t>
      </w:r>
    </w:p>
    <w:p w14:paraId="03033801" w14:textId="77777777" w:rsidR="00A825CA" w:rsidRDefault="00A825CA" w:rsidP="00F3713D">
      <w:pPr>
        <w:pStyle w:val="FACode2"/>
        <w:numPr>
          <w:ilvl w:val="0"/>
          <w:numId w:val="16"/>
        </w:numPr>
      </w:pPr>
      <w:r>
        <w:tab/>
        <w:t xml:space="preserve"> * @return user detail</w:t>
      </w:r>
    </w:p>
    <w:p w14:paraId="2D882F38" w14:textId="77777777" w:rsidR="00A825CA" w:rsidRDefault="00A825CA" w:rsidP="00F3713D">
      <w:pPr>
        <w:pStyle w:val="FACode2"/>
        <w:numPr>
          <w:ilvl w:val="0"/>
          <w:numId w:val="16"/>
        </w:numPr>
      </w:pPr>
      <w:r>
        <w:tab/>
        <w:t xml:space="preserve"> */</w:t>
      </w:r>
    </w:p>
    <w:p w14:paraId="5C883B4E" w14:textId="77777777" w:rsidR="00A825CA" w:rsidRDefault="00A825CA" w:rsidP="00F3713D">
      <w:pPr>
        <w:pStyle w:val="FACode2"/>
        <w:numPr>
          <w:ilvl w:val="0"/>
          <w:numId w:val="16"/>
        </w:numPr>
      </w:pPr>
      <w:r>
        <w:tab/>
        <w:t>@Transactional(readOnly = true)</w:t>
      </w:r>
    </w:p>
    <w:p w14:paraId="71580682" w14:textId="77777777" w:rsidR="00A825CA" w:rsidRDefault="00A825CA" w:rsidP="00F3713D">
      <w:pPr>
        <w:pStyle w:val="FACode2"/>
        <w:numPr>
          <w:ilvl w:val="0"/>
          <w:numId w:val="16"/>
        </w:numPr>
      </w:pPr>
      <w:r>
        <w:tab/>
        <w:t>@Override</w:t>
      </w:r>
    </w:p>
    <w:p w14:paraId="58FEAE00" w14:textId="77777777" w:rsidR="00A825CA" w:rsidRDefault="00A825CA" w:rsidP="00F3713D">
      <w:pPr>
        <w:pStyle w:val="FACode2"/>
        <w:numPr>
          <w:ilvl w:val="0"/>
          <w:numId w:val="16"/>
        </w:numPr>
      </w:pPr>
      <w:r>
        <w:tab/>
        <w:t>public UserDetails loadUserByUsername(String username) throws UsernameNotFoundException {</w:t>
      </w:r>
    </w:p>
    <w:p w14:paraId="3D660ABF" w14:textId="77777777" w:rsidR="00A825CA" w:rsidRDefault="00A825CA" w:rsidP="00F3713D">
      <w:pPr>
        <w:pStyle w:val="FACode2"/>
        <w:numPr>
          <w:ilvl w:val="0"/>
          <w:numId w:val="16"/>
        </w:numPr>
      </w:pPr>
      <w:r>
        <w:tab/>
      </w:r>
      <w:r>
        <w:tab/>
        <w:t>// TODO Auto-generated method stub</w:t>
      </w:r>
    </w:p>
    <w:p w14:paraId="0EB70593" w14:textId="77777777" w:rsidR="00A825CA" w:rsidRDefault="00A825CA" w:rsidP="00F3713D">
      <w:pPr>
        <w:pStyle w:val="FACode2"/>
        <w:numPr>
          <w:ilvl w:val="0"/>
          <w:numId w:val="16"/>
        </w:numPr>
      </w:pPr>
      <w:r>
        <w:tab/>
      </w:r>
      <w:r>
        <w:tab/>
        <w:t>User user = userDetailsDao.findUserByUsername(username);</w:t>
      </w:r>
    </w:p>
    <w:p w14:paraId="1E5D971F" w14:textId="77777777" w:rsidR="00A825CA" w:rsidRDefault="00A825CA" w:rsidP="00F3713D">
      <w:pPr>
        <w:pStyle w:val="FACode2"/>
        <w:numPr>
          <w:ilvl w:val="0"/>
          <w:numId w:val="16"/>
        </w:numPr>
      </w:pPr>
    </w:p>
    <w:p w14:paraId="077B3504" w14:textId="77777777" w:rsidR="00A825CA" w:rsidRDefault="00A825CA" w:rsidP="00F3713D">
      <w:pPr>
        <w:pStyle w:val="FACode2"/>
        <w:numPr>
          <w:ilvl w:val="0"/>
          <w:numId w:val="16"/>
        </w:numPr>
      </w:pPr>
      <w:r>
        <w:tab/>
      </w:r>
      <w:r>
        <w:tab/>
        <w:t>if (user == null) {</w:t>
      </w:r>
    </w:p>
    <w:p w14:paraId="1CAD8923" w14:textId="77777777" w:rsidR="00A825CA" w:rsidRDefault="00A825CA" w:rsidP="00F3713D">
      <w:pPr>
        <w:pStyle w:val="FACode2"/>
        <w:numPr>
          <w:ilvl w:val="0"/>
          <w:numId w:val="16"/>
        </w:numPr>
      </w:pPr>
      <w:r>
        <w:tab/>
      </w:r>
      <w:r>
        <w:tab/>
      </w:r>
      <w:r>
        <w:tab/>
        <w:t>throw new UsernameNotFoundException("User not found.");</w:t>
      </w:r>
    </w:p>
    <w:p w14:paraId="4872BD69" w14:textId="77777777" w:rsidR="00A825CA" w:rsidRDefault="00A825CA" w:rsidP="00F3713D">
      <w:pPr>
        <w:pStyle w:val="FACode2"/>
        <w:numPr>
          <w:ilvl w:val="0"/>
          <w:numId w:val="16"/>
        </w:numPr>
      </w:pPr>
      <w:r>
        <w:tab/>
      </w:r>
      <w:r>
        <w:tab/>
        <w:t>} else {</w:t>
      </w:r>
    </w:p>
    <w:p w14:paraId="74D939BC" w14:textId="77777777" w:rsidR="00A825CA" w:rsidRDefault="00A825CA" w:rsidP="00F3713D">
      <w:pPr>
        <w:pStyle w:val="FACode2"/>
        <w:numPr>
          <w:ilvl w:val="0"/>
          <w:numId w:val="16"/>
        </w:numPr>
      </w:pPr>
      <w:r>
        <w:tab/>
      </w:r>
      <w:r>
        <w:tab/>
      </w:r>
      <w:r>
        <w:tab/>
        <w:t>Log.info("loadUserByUsername() : {}", username);</w:t>
      </w:r>
    </w:p>
    <w:p w14:paraId="4C88E445" w14:textId="77777777" w:rsidR="00A825CA" w:rsidRDefault="00A825CA" w:rsidP="00F3713D">
      <w:pPr>
        <w:pStyle w:val="FACode2"/>
        <w:numPr>
          <w:ilvl w:val="0"/>
          <w:numId w:val="16"/>
        </w:numPr>
      </w:pPr>
      <w:r>
        <w:tab/>
      </w:r>
      <w:r>
        <w:tab/>
      </w:r>
      <w:r>
        <w:tab/>
        <w:t>return new UserDetailsDTO(user);</w:t>
      </w:r>
    </w:p>
    <w:p w14:paraId="3AAA1863" w14:textId="77777777" w:rsidR="00A825CA" w:rsidRDefault="00A825CA" w:rsidP="00F3713D">
      <w:pPr>
        <w:pStyle w:val="FACode2"/>
        <w:numPr>
          <w:ilvl w:val="0"/>
          <w:numId w:val="16"/>
        </w:numPr>
      </w:pPr>
      <w:r>
        <w:tab/>
      </w:r>
      <w:r>
        <w:tab/>
        <w:t>}</w:t>
      </w:r>
    </w:p>
    <w:p w14:paraId="2A766854" w14:textId="77777777" w:rsidR="00A825CA" w:rsidRDefault="00A825CA" w:rsidP="00F3713D">
      <w:pPr>
        <w:pStyle w:val="FACode2"/>
        <w:numPr>
          <w:ilvl w:val="0"/>
          <w:numId w:val="16"/>
        </w:numPr>
      </w:pPr>
      <w:r>
        <w:tab/>
        <w:t>}</w:t>
      </w:r>
    </w:p>
    <w:p w14:paraId="1B8D3A9B" w14:textId="77777777" w:rsidR="00A825CA" w:rsidRDefault="00A825CA" w:rsidP="00F3713D">
      <w:pPr>
        <w:pStyle w:val="FACode2"/>
        <w:numPr>
          <w:ilvl w:val="0"/>
          <w:numId w:val="16"/>
        </w:numPr>
      </w:pPr>
    </w:p>
    <w:p w14:paraId="21EA6665" w14:textId="140E08DB" w:rsidR="008E518B" w:rsidRPr="003037F2" w:rsidRDefault="00A825CA" w:rsidP="00F3713D">
      <w:pPr>
        <w:pStyle w:val="FACode2"/>
        <w:numPr>
          <w:ilvl w:val="0"/>
          <w:numId w:val="16"/>
        </w:numPr>
        <w:rPr>
          <w:highlight w:val="white"/>
        </w:rPr>
      </w:pPr>
      <w:r>
        <w:t>}</w:t>
      </w:r>
    </w:p>
    <w:p w14:paraId="237C962A" w14:textId="77777777" w:rsidR="008E518B" w:rsidRPr="00756E2F" w:rsidRDefault="008E518B" w:rsidP="00756E2F">
      <w:pPr>
        <w:rPr>
          <w:sz w:val="20"/>
          <w:szCs w:val="20"/>
        </w:rPr>
      </w:pPr>
    </w:p>
    <w:p w14:paraId="701B8DAD" w14:textId="263CA361" w:rsidR="003A4B60" w:rsidRDefault="003A4B60" w:rsidP="004C7056">
      <w:pPr>
        <w:pStyle w:val="FAStyle2"/>
        <w:outlineLvl w:val="2"/>
      </w:pPr>
      <w:r>
        <w:t>Step 6:</w:t>
      </w:r>
      <w:r w:rsidR="00AF3DFC">
        <w:t xml:space="preserve"> </w:t>
      </w:r>
      <w:r w:rsidR="00AF3DFC" w:rsidRPr="00AF3DFC">
        <w:t>Spring Security configuration</w:t>
      </w:r>
    </w:p>
    <w:p w14:paraId="34386A61" w14:textId="6225B80D" w:rsidR="00C85CFD" w:rsidRDefault="0045361E" w:rsidP="009E140F">
      <w:pPr>
        <w:rPr>
          <w:sz w:val="20"/>
          <w:szCs w:val="20"/>
        </w:rPr>
      </w:pPr>
      <w:r w:rsidRPr="0045361E">
        <w:rPr>
          <w:sz w:val="20"/>
          <w:szCs w:val="20"/>
        </w:rPr>
        <w:t>To configure Spring Security in Spring MVC application you need to create a @Configuration class by extending the WebSecurityConfigurerAdapter class and annotate it with @EnableWebSecurity as follows.</w:t>
      </w:r>
    </w:p>
    <w:p w14:paraId="5C12B5DE" w14:textId="665366EF" w:rsidR="00127107" w:rsidRPr="0081686E" w:rsidRDefault="00127107" w:rsidP="009E140F">
      <w:pPr>
        <w:rPr>
          <w:b/>
          <w:sz w:val="20"/>
          <w:szCs w:val="20"/>
        </w:rPr>
      </w:pPr>
      <w:r w:rsidRPr="0081686E">
        <w:rPr>
          <w:b/>
          <w:sz w:val="20"/>
          <w:szCs w:val="20"/>
        </w:rPr>
        <w:t>WebSecurityConfig.java</w:t>
      </w:r>
    </w:p>
    <w:p w14:paraId="4DC99256" w14:textId="77777777" w:rsidR="00647F8A" w:rsidRDefault="00647F8A" w:rsidP="00F3713D">
      <w:pPr>
        <w:pStyle w:val="FACode2"/>
        <w:numPr>
          <w:ilvl w:val="0"/>
          <w:numId w:val="19"/>
        </w:numPr>
      </w:pPr>
      <w:r>
        <w:t>package fa.training.config;</w:t>
      </w:r>
    </w:p>
    <w:p w14:paraId="48FFD8D7" w14:textId="77777777" w:rsidR="00647F8A" w:rsidRDefault="00647F8A" w:rsidP="00F3713D">
      <w:pPr>
        <w:pStyle w:val="FACode2"/>
        <w:numPr>
          <w:ilvl w:val="0"/>
          <w:numId w:val="19"/>
        </w:numPr>
      </w:pPr>
    </w:p>
    <w:p w14:paraId="1A2E83A7" w14:textId="77777777" w:rsidR="00647F8A" w:rsidRDefault="00647F8A" w:rsidP="00F3713D">
      <w:pPr>
        <w:pStyle w:val="FACode2"/>
        <w:numPr>
          <w:ilvl w:val="0"/>
          <w:numId w:val="19"/>
        </w:numPr>
      </w:pPr>
      <w:r>
        <w:t>import org.springframework.beans.factory.annotation.Autowired;</w:t>
      </w:r>
    </w:p>
    <w:p w14:paraId="057D6574" w14:textId="77777777" w:rsidR="00647F8A" w:rsidRDefault="00647F8A" w:rsidP="00F3713D">
      <w:pPr>
        <w:pStyle w:val="FACode2"/>
        <w:numPr>
          <w:ilvl w:val="0"/>
          <w:numId w:val="19"/>
        </w:numPr>
      </w:pPr>
      <w:r>
        <w:t>import org.springframework.context.annotation.Bean;</w:t>
      </w:r>
    </w:p>
    <w:p w14:paraId="36A9C711" w14:textId="77777777" w:rsidR="00647F8A" w:rsidRDefault="00647F8A" w:rsidP="00F3713D">
      <w:pPr>
        <w:pStyle w:val="FACode2"/>
        <w:numPr>
          <w:ilvl w:val="0"/>
          <w:numId w:val="19"/>
        </w:numPr>
      </w:pPr>
      <w:r>
        <w:t>import org.springframework.security.authentication.dao.DaoAuthenticationProvider;</w:t>
      </w:r>
    </w:p>
    <w:p w14:paraId="2A46AC4C" w14:textId="77777777" w:rsidR="00647F8A" w:rsidRDefault="00647F8A" w:rsidP="00F3713D">
      <w:pPr>
        <w:pStyle w:val="FACode2"/>
        <w:numPr>
          <w:ilvl w:val="0"/>
          <w:numId w:val="19"/>
        </w:numPr>
      </w:pPr>
      <w:r>
        <w:t>import org.springframework.security.config.annotation.authentication.builders.AuthenticationManagerBuilder;</w:t>
      </w:r>
    </w:p>
    <w:p w14:paraId="744CA045" w14:textId="77777777" w:rsidR="00647F8A" w:rsidRDefault="00647F8A" w:rsidP="00F3713D">
      <w:pPr>
        <w:pStyle w:val="FACode2"/>
        <w:numPr>
          <w:ilvl w:val="0"/>
          <w:numId w:val="19"/>
        </w:numPr>
      </w:pPr>
      <w:r>
        <w:t>import org.springframework.security.config.annotation.web.builders.HttpSecurity;</w:t>
      </w:r>
    </w:p>
    <w:p w14:paraId="3AAD6DE7" w14:textId="77777777" w:rsidR="00647F8A" w:rsidRDefault="00647F8A" w:rsidP="00F3713D">
      <w:pPr>
        <w:pStyle w:val="FACode2"/>
        <w:numPr>
          <w:ilvl w:val="0"/>
          <w:numId w:val="19"/>
        </w:numPr>
      </w:pPr>
      <w:r>
        <w:t>import org.springframework.security.config.annotation.web.configuration.EnableWebSecurity;</w:t>
      </w:r>
    </w:p>
    <w:p w14:paraId="2A5E140E" w14:textId="77777777" w:rsidR="00647F8A" w:rsidRDefault="00647F8A" w:rsidP="00F3713D">
      <w:pPr>
        <w:pStyle w:val="FACode2"/>
        <w:numPr>
          <w:ilvl w:val="0"/>
          <w:numId w:val="19"/>
        </w:numPr>
      </w:pPr>
      <w:r>
        <w:t>import org.springframework.security.config.annotation.web.configuration.WebSecurityConfigurerAdapter;</w:t>
      </w:r>
    </w:p>
    <w:p w14:paraId="76342E75" w14:textId="77777777" w:rsidR="00647F8A" w:rsidRDefault="00647F8A" w:rsidP="00F3713D">
      <w:pPr>
        <w:pStyle w:val="FACode2"/>
        <w:numPr>
          <w:ilvl w:val="0"/>
          <w:numId w:val="19"/>
        </w:numPr>
      </w:pPr>
      <w:r>
        <w:t>import org.springframework.security.core.userdetails.UserDetailsService;</w:t>
      </w:r>
    </w:p>
    <w:p w14:paraId="4AE72262" w14:textId="77777777" w:rsidR="00647F8A" w:rsidRDefault="00647F8A" w:rsidP="00F3713D">
      <w:pPr>
        <w:pStyle w:val="FACode2"/>
        <w:numPr>
          <w:ilvl w:val="0"/>
          <w:numId w:val="19"/>
        </w:numPr>
      </w:pPr>
      <w:r>
        <w:t>import org.springframework.security.crypto.bcrypt.BCryptPasswordEncoder;</w:t>
      </w:r>
    </w:p>
    <w:p w14:paraId="201EE863" w14:textId="77777777" w:rsidR="00647F8A" w:rsidRDefault="00647F8A" w:rsidP="00F3713D">
      <w:pPr>
        <w:pStyle w:val="FACode2"/>
        <w:numPr>
          <w:ilvl w:val="0"/>
          <w:numId w:val="19"/>
        </w:numPr>
      </w:pPr>
    </w:p>
    <w:p w14:paraId="5CC5EF30" w14:textId="77777777" w:rsidR="00647F8A" w:rsidRDefault="00647F8A" w:rsidP="00F3713D">
      <w:pPr>
        <w:pStyle w:val="FACode2"/>
        <w:numPr>
          <w:ilvl w:val="0"/>
          <w:numId w:val="19"/>
        </w:numPr>
      </w:pPr>
    </w:p>
    <w:p w14:paraId="3075DA62" w14:textId="77777777" w:rsidR="00647F8A" w:rsidRDefault="00647F8A" w:rsidP="00F3713D">
      <w:pPr>
        <w:pStyle w:val="FACode2"/>
        <w:numPr>
          <w:ilvl w:val="0"/>
          <w:numId w:val="19"/>
        </w:numPr>
      </w:pPr>
      <w:r>
        <w:t>/**</w:t>
      </w:r>
    </w:p>
    <w:p w14:paraId="3447A231" w14:textId="77777777" w:rsidR="00647F8A" w:rsidRDefault="00647F8A" w:rsidP="00F3713D">
      <w:pPr>
        <w:pStyle w:val="FACode2"/>
        <w:numPr>
          <w:ilvl w:val="0"/>
          <w:numId w:val="19"/>
        </w:numPr>
      </w:pPr>
      <w:r>
        <w:t xml:space="preserve"> * Class Config web security</w:t>
      </w:r>
    </w:p>
    <w:p w14:paraId="3B25FB4E" w14:textId="4B0A24E4" w:rsidR="00647F8A" w:rsidRDefault="00647F8A" w:rsidP="00F3713D">
      <w:pPr>
        <w:pStyle w:val="FACode2"/>
        <w:numPr>
          <w:ilvl w:val="0"/>
          <w:numId w:val="19"/>
        </w:numPr>
      </w:pPr>
      <w:r>
        <w:t xml:space="preserve"> * @author KyLH</w:t>
      </w:r>
    </w:p>
    <w:p w14:paraId="3B26C072" w14:textId="77777777" w:rsidR="00647F8A" w:rsidRDefault="00647F8A" w:rsidP="00F3713D">
      <w:pPr>
        <w:pStyle w:val="FACode2"/>
        <w:numPr>
          <w:ilvl w:val="0"/>
          <w:numId w:val="19"/>
        </w:numPr>
      </w:pPr>
      <w:r>
        <w:t xml:space="preserve"> *</w:t>
      </w:r>
    </w:p>
    <w:p w14:paraId="58B19879" w14:textId="77777777" w:rsidR="00647F8A" w:rsidRDefault="00647F8A" w:rsidP="00F3713D">
      <w:pPr>
        <w:pStyle w:val="FACode2"/>
        <w:numPr>
          <w:ilvl w:val="0"/>
          <w:numId w:val="19"/>
        </w:numPr>
      </w:pPr>
      <w:r>
        <w:t xml:space="preserve"> */</w:t>
      </w:r>
    </w:p>
    <w:p w14:paraId="3033499A" w14:textId="77777777" w:rsidR="00647F8A" w:rsidRDefault="00647F8A" w:rsidP="00F3713D">
      <w:pPr>
        <w:pStyle w:val="FACode2"/>
        <w:numPr>
          <w:ilvl w:val="0"/>
          <w:numId w:val="19"/>
        </w:numPr>
      </w:pPr>
      <w:r>
        <w:t>@EnableWebSecurity</w:t>
      </w:r>
    </w:p>
    <w:p w14:paraId="3A9B6526" w14:textId="77777777" w:rsidR="00647F8A" w:rsidRDefault="00647F8A" w:rsidP="00F3713D">
      <w:pPr>
        <w:pStyle w:val="FACode2"/>
        <w:numPr>
          <w:ilvl w:val="0"/>
          <w:numId w:val="19"/>
        </w:numPr>
      </w:pPr>
      <w:r>
        <w:t>public class WebSecurityConfig extends WebSecurityConfigurerAdapter{</w:t>
      </w:r>
    </w:p>
    <w:p w14:paraId="7684323A" w14:textId="77777777" w:rsidR="00647F8A" w:rsidRDefault="00647F8A" w:rsidP="00F3713D">
      <w:pPr>
        <w:pStyle w:val="FACode2"/>
        <w:numPr>
          <w:ilvl w:val="0"/>
          <w:numId w:val="19"/>
        </w:numPr>
      </w:pPr>
      <w:r>
        <w:tab/>
      </w:r>
    </w:p>
    <w:p w14:paraId="4887C997" w14:textId="77777777" w:rsidR="00647F8A" w:rsidRDefault="00647F8A" w:rsidP="00F3713D">
      <w:pPr>
        <w:pStyle w:val="FACode2"/>
        <w:numPr>
          <w:ilvl w:val="0"/>
          <w:numId w:val="19"/>
        </w:numPr>
      </w:pPr>
      <w:r>
        <w:tab/>
        <w:t xml:space="preserve">// Declare UserDetailsService </w:t>
      </w:r>
    </w:p>
    <w:p w14:paraId="1C4D7CB3" w14:textId="77777777" w:rsidR="00647F8A" w:rsidRDefault="00647F8A" w:rsidP="00F3713D">
      <w:pPr>
        <w:pStyle w:val="FACode2"/>
        <w:numPr>
          <w:ilvl w:val="0"/>
          <w:numId w:val="19"/>
        </w:numPr>
      </w:pPr>
      <w:r>
        <w:tab/>
        <w:t>@Autowired</w:t>
      </w:r>
    </w:p>
    <w:p w14:paraId="63B5A682" w14:textId="77777777" w:rsidR="00647F8A" w:rsidRDefault="00647F8A" w:rsidP="00F3713D">
      <w:pPr>
        <w:pStyle w:val="FACode2"/>
        <w:numPr>
          <w:ilvl w:val="0"/>
          <w:numId w:val="19"/>
        </w:numPr>
      </w:pPr>
      <w:r>
        <w:lastRenderedPageBreak/>
        <w:tab/>
        <w:t>private UserDetailsService userDetailsService;</w:t>
      </w:r>
    </w:p>
    <w:p w14:paraId="4AC1AE01" w14:textId="77777777" w:rsidR="00647F8A" w:rsidRDefault="00647F8A" w:rsidP="00F3713D">
      <w:pPr>
        <w:pStyle w:val="FACode2"/>
        <w:numPr>
          <w:ilvl w:val="0"/>
          <w:numId w:val="19"/>
        </w:numPr>
      </w:pPr>
      <w:r>
        <w:tab/>
      </w:r>
    </w:p>
    <w:p w14:paraId="033D41F8" w14:textId="77777777" w:rsidR="00647F8A" w:rsidRDefault="00647F8A" w:rsidP="00F3713D">
      <w:pPr>
        <w:pStyle w:val="FACode2"/>
        <w:numPr>
          <w:ilvl w:val="0"/>
          <w:numId w:val="19"/>
        </w:numPr>
      </w:pPr>
      <w:r>
        <w:tab/>
        <w:t>/**</w:t>
      </w:r>
    </w:p>
    <w:p w14:paraId="60188642" w14:textId="77777777" w:rsidR="00647F8A" w:rsidRDefault="00647F8A" w:rsidP="00F3713D">
      <w:pPr>
        <w:pStyle w:val="FACode2"/>
        <w:numPr>
          <w:ilvl w:val="0"/>
          <w:numId w:val="19"/>
        </w:numPr>
      </w:pPr>
      <w:r>
        <w:tab/>
        <w:t xml:space="preserve"> * function bcrypt encode password  </w:t>
      </w:r>
    </w:p>
    <w:p w14:paraId="27E3708A" w14:textId="77777777" w:rsidR="00647F8A" w:rsidRDefault="00647F8A" w:rsidP="00F3713D">
      <w:pPr>
        <w:pStyle w:val="FACode2"/>
        <w:numPr>
          <w:ilvl w:val="0"/>
          <w:numId w:val="19"/>
        </w:numPr>
      </w:pPr>
      <w:r>
        <w:tab/>
        <w:t xml:space="preserve"> * @return BCryptPasswordEncoder</w:t>
      </w:r>
    </w:p>
    <w:p w14:paraId="5B613174" w14:textId="77777777" w:rsidR="00647F8A" w:rsidRDefault="00647F8A" w:rsidP="00F3713D">
      <w:pPr>
        <w:pStyle w:val="FACode2"/>
        <w:numPr>
          <w:ilvl w:val="0"/>
          <w:numId w:val="19"/>
        </w:numPr>
      </w:pPr>
      <w:r>
        <w:tab/>
        <w:t xml:space="preserve"> */</w:t>
      </w:r>
    </w:p>
    <w:p w14:paraId="3AB30862" w14:textId="77777777" w:rsidR="00647F8A" w:rsidRDefault="00647F8A" w:rsidP="00F3713D">
      <w:pPr>
        <w:pStyle w:val="FACode2"/>
        <w:numPr>
          <w:ilvl w:val="0"/>
          <w:numId w:val="19"/>
        </w:numPr>
      </w:pPr>
      <w:r>
        <w:tab/>
        <w:t>@Bean</w:t>
      </w:r>
    </w:p>
    <w:p w14:paraId="015557E5" w14:textId="77777777" w:rsidR="00647F8A" w:rsidRDefault="00647F8A" w:rsidP="00F3713D">
      <w:pPr>
        <w:pStyle w:val="FACode2"/>
        <w:numPr>
          <w:ilvl w:val="0"/>
          <w:numId w:val="19"/>
        </w:numPr>
      </w:pPr>
      <w:r>
        <w:tab/>
        <w:t>public BCryptPasswordEncoder passwordEncoder() {</w:t>
      </w:r>
    </w:p>
    <w:p w14:paraId="421999D3" w14:textId="77777777" w:rsidR="00647F8A" w:rsidRDefault="00647F8A" w:rsidP="00F3713D">
      <w:pPr>
        <w:pStyle w:val="FACode2"/>
        <w:numPr>
          <w:ilvl w:val="0"/>
          <w:numId w:val="19"/>
        </w:numPr>
      </w:pPr>
      <w:r>
        <w:tab/>
      </w:r>
      <w:r>
        <w:tab/>
        <w:t>return new BCryptPasswordEncoder();</w:t>
      </w:r>
    </w:p>
    <w:p w14:paraId="6B2EFEE1" w14:textId="77777777" w:rsidR="00647F8A" w:rsidRDefault="00647F8A" w:rsidP="00F3713D">
      <w:pPr>
        <w:pStyle w:val="FACode2"/>
        <w:numPr>
          <w:ilvl w:val="0"/>
          <w:numId w:val="19"/>
        </w:numPr>
      </w:pPr>
      <w:r>
        <w:tab/>
        <w:t>}</w:t>
      </w:r>
    </w:p>
    <w:p w14:paraId="04F4F122" w14:textId="77777777" w:rsidR="00647F8A" w:rsidRDefault="00647F8A" w:rsidP="00F3713D">
      <w:pPr>
        <w:pStyle w:val="FACode2"/>
        <w:numPr>
          <w:ilvl w:val="0"/>
          <w:numId w:val="19"/>
        </w:numPr>
      </w:pPr>
      <w:r>
        <w:tab/>
      </w:r>
    </w:p>
    <w:p w14:paraId="43D34E56" w14:textId="77777777" w:rsidR="00647F8A" w:rsidRDefault="00647F8A" w:rsidP="00F3713D">
      <w:pPr>
        <w:pStyle w:val="FACode2"/>
        <w:numPr>
          <w:ilvl w:val="0"/>
          <w:numId w:val="19"/>
        </w:numPr>
      </w:pPr>
      <w:r>
        <w:tab/>
        <w:t>/**</w:t>
      </w:r>
    </w:p>
    <w:p w14:paraId="1C7120CC" w14:textId="77777777" w:rsidR="00647F8A" w:rsidRDefault="00647F8A" w:rsidP="00F3713D">
      <w:pPr>
        <w:pStyle w:val="FACode2"/>
        <w:numPr>
          <w:ilvl w:val="0"/>
          <w:numId w:val="19"/>
        </w:numPr>
      </w:pPr>
      <w:r>
        <w:tab/>
        <w:t xml:space="preserve"> * function provide authenrity to user</w:t>
      </w:r>
    </w:p>
    <w:p w14:paraId="3B03E6A2" w14:textId="77777777" w:rsidR="00647F8A" w:rsidRDefault="00647F8A" w:rsidP="00F3713D">
      <w:pPr>
        <w:pStyle w:val="FACode2"/>
        <w:numPr>
          <w:ilvl w:val="0"/>
          <w:numId w:val="19"/>
        </w:numPr>
      </w:pPr>
      <w:r>
        <w:tab/>
        <w:t xml:space="preserve"> * @return auProvider</w:t>
      </w:r>
    </w:p>
    <w:p w14:paraId="1FB3BB5B" w14:textId="77777777" w:rsidR="00647F8A" w:rsidRDefault="00647F8A" w:rsidP="00F3713D">
      <w:pPr>
        <w:pStyle w:val="FACode2"/>
        <w:numPr>
          <w:ilvl w:val="0"/>
          <w:numId w:val="19"/>
        </w:numPr>
      </w:pPr>
      <w:r>
        <w:tab/>
        <w:t xml:space="preserve"> */</w:t>
      </w:r>
    </w:p>
    <w:p w14:paraId="4D27581E" w14:textId="77777777" w:rsidR="00647F8A" w:rsidRDefault="00647F8A" w:rsidP="00F3713D">
      <w:pPr>
        <w:pStyle w:val="FACode2"/>
        <w:numPr>
          <w:ilvl w:val="0"/>
          <w:numId w:val="19"/>
        </w:numPr>
      </w:pPr>
      <w:r>
        <w:tab/>
        <w:t>@Bean</w:t>
      </w:r>
    </w:p>
    <w:p w14:paraId="796C4A5E" w14:textId="77777777" w:rsidR="00647F8A" w:rsidRDefault="00647F8A" w:rsidP="00F3713D">
      <w:pPr>
        <w:pStyle w:val="FACode2"/>
        <w:numPr>
          <w:ilvl w:val="0"/>
          <w:numId w:val="19"/>
        </w:numPr>
      </w:pPr>
      <w:r>
        <w:tab/>
        <w:t>public DaoAuthenticationProvider authenticationProvider() {</w:t>
      </w:r>
    </w:p>
    <w:p w14:paraId="4A6DDF53" w14:textId="77777777" w:rsidR="00647F8A" w:rsidRDefault="00647F8A" w:rsidP="00F3713D">
      <w:pPr>
        <w:pStyle w:val="FACode2"/>
        <w:numPr>
          <w:ilvl w:val="0"/>
          <w:numId w:val="19"/>
        </w:numPr>
      </w:pPr>
      <w:r>
        <w:tab/>
      </w:r>
      <w:r>
        <w:tab/>
        <w:t>DaoAuthenticationProvider auProvider = new DaoAuthenticationProvider();</w:t>
      </w:r>
    </w:p>
    <w:p w14:paraId="741D51A2" w14:textId="77777777" w:rsidR="00647F8A" w:rsidRDefault="00647F8A" w:rsidP="00F3713D">
      <w:pPr>
        <w:pStyle w:val="FACode2"/>
        <w:numPr>
          <w:ilvl w:val="0"/>
          <w:numId w:val="19"/>
        </w:numPr>
      </w:pPr>
      <w:r>
        <w:tab/>
      </w:r>
      <w:r>
        <w:tab/>
        <w:t>auProvider.setUserDetailsService(userDetailsService);</w:t>
      </w:r>
    </w:p>
    <w:p w14:paraId="23D1B5EE" w14:textId="77777777" w:rsidR="00647F8A" w:rsidRDefault="00647F8A" w:rsidP="00F3713D">
      <w:pPr>
        <w:pStyle w:val="FACode2"/>
        <w:numPr>
          <w:ilvl w:val="0"/>
          <w:numId w:val="19"/>
        </w:numPr>
      </w:pPr>
      <w:r>
        <w:tab/>
      </w:r>
      <w:r>
        <w:tab/>
        <w:t>auProvider.setPasswordEncoder(passwordEncoder());</w:t>
      </w:r>
    </w:p>
    <w:p w14:paraId="3F3D2B86" w14:textId="77777777" w:rsidR="00647F8A" w:rsidRDefault="00647F8A" w:rsidP="00F3713D">
      <w:pPr>
        <w:pStyle w:val="FACode2"/>
        <w:numPr>
          <w:ilvl w:val="0"/>
          <w:numId w:val="19"/>
        </w:numPr>
      </w:pPr>
      <w:r>
        <w:tab/>
      </w:r>
      <w:r>
        <w:tab/>
        <w:t>return auProvider;</w:t>
      </w:r>
    </w:p>
    <w:p w14:paraId="28BB9922" w14:textId="77777777" w:rsidR="00647F8A" w:rsidRDefault="00647F8A" w:rsidP="00F3713D">
      <w:pPr>
        <w:pStyle w:val="FACode2"/>
        <w:numPr>
          <w:ilvl w:val="0"/>
          <w:numId w:val="19"/>
        </w:numPr>
      </w:pPr>
      <w:r>
        <w:tab/>
        <w:t>}</w:t>
      </w:r>
    </w:p>
    <w:p w14:paraId="3FEE84F1" w14:textId="77777777" w:rsidR="00647F8A" w:rsidRDefault="00647F8A" w:rsidP="00F3713D">
      <w:pPr>
        <w:pStyle w:val="FACode2"/>
        <w:numPr>
          <w:ilvl w:val="0"/>
          <w:numId w:val="19"/>
        </w:numPr>
      </w:pPr>
      <w:r>
        <w:tab/>
      </w:r>
    </w:p>
    <w:p w14:paraId="3C6EF85A" w14:textId="77777777" w:rsidR="00647F8A" w:rsidRDefault="00647F8A" w:rsidP="00F3713D">
      <w:pPr>
        <w:pStyle w:val="FACode2"/>
        <w:numPr>
          <w:ilvl w:val="0"/>
          <w:numId w:val="19"/>
        </w:numPr>
      </w:pPr>
      <w:r>
        <w:tab/>
        <w:t>/**</w:t>
      </w:r>
    </w:p>
    <w:p w14:paraId="083A76A1" w14:textId="77777777" w:rsidR="00647F8A" w:rsidRDefault="00647F8A" w:rsidP="00F3713D">
      <w:pPr>
        <w:pStyle w:val="FACode2"/>
        <w:numPr>
          <w:ilvl w:val="0"/>
          <w:numId w:val="19"/>
        </w:numPr>
      </w:pPr>
      <w:r>
        <w:tab/>
        <w:t xml:space="preserve"> * function configure</w:t>
      </w:r>
    </w:p>
    <w:p w14:paraId="45E5C179" w14:textId="77777777" w:rsidR="00647F8A" w:rsidRDefault="00647F8A" w:rsidP="00F3713D">
      <w:pPr>
        <w:pStyle w:val="FACode2"/>
        <w:numPr>
          <w:ilvl w:val="0"/>
          <w:numId w:val="19"/>
        </w:numPr>
      </w:pPr>
      <w:r>
        <w:tab/>
        <w:t xml:space="preserve"> * @param auth</w:t>
      </w:r>
    </w:p>
    <w:p w14:paraId="1A3C27A2" w14:textId="77777777" w:rsidR="00647F8A" w:rsidRDefault="00647F8A" w:rsidP="00F3713D">
      <w:pPr>
        <w:pStyle w:val="FACode2"/>
        <w:numPr>
          <w:ilvl w:val="0"/>
          <w:numId w:val="19"/>
        </w:numPr>
      </w:pPr>
      <w:r>
        <w:tab/>
        <w:t xml:space="preserve"> */</w:t>
      </w:r>
    </w:p>
    <w:p w14:paraId="10C9422E" w14:textId="77777777" w:rsidR="00647F8A" w:rsidRDefault="00647F8A" w:rsidP="00F3713D">
      <w:pPr>
        <w:pStyle w:val="FACode2"/>
        <w:numPr>
          <w:ilvl w:val="0"/>
          <w:numId w:val="19"/>
        </w:numPr>
      </w:pPr>
      <w:r>
        <w:tab/>
        <w:t>@Override</w:t>
      </w:r>
    </w:p>
    <w:p w14:paraId="13FC8766" w14:textId="77777777" w:rsidR="00647F8A" w:rsidRDefault="00647F8A" w:rsidP="00F3713D">
      <w:pPr>
        <w:pStyle w:val="FACode2"/>
        <w:numPr>
          <w:ilvl w:val="0"/>
          <w:numId w:val="19"/>
        </w:numPr>
      </w:pPr>
      <w:r>
        <w:tab/>
        <w:t>protected void configure(AuthenticationManagerBuilder auth) throws Exception {</w:t>
      </w:r>
    </w:p>
    <w:p w14:paraId="59E31FBB" w14:textId="77777777" w:rsidR="00647F8A" w:rsidRDefault="00647F8A" w:rsidP="00F3713D">
      <w:pPr>
        <w:pStyle w:val="FACode2"/>
        <w:numPr>
          <w:ilvl w:val="0"/>
          <w:numId w:val="19"/>
        </w:numPr>
      </w:pPr>
      <w:r>
        <w:tab/>
      </w:r>
      <w:r>
        <w:tab/>
        <w:t>// TODO Auto-generated method stub</w:t>
      </w:r>
    </w:p>
    <w:p w14:paraId="7945344D" w14:textId="77777777" w:rsidR="00647F8A" w:rsidRDefault="00647F8A" w:rsidP="00F3713D">
      <w:pPr>
        <w:pStyle w:val="FACode2"/>
        <w:numPr>
          <w:ilvl w:val="0"/>
          <w:numId w:val="19"/>
        </w:numPr>
      </w:pPr>
      <w:r>
        <w:tab/>
      </w:r>
      <w:r>
        <w:tab/>
        <w:t>auth.authenticationProvider(authenticationProvider());</w:t>
      </w:r>
    </w:p>
    <w:p w14:paraId="6EF47956" w14:textId="77777777" w:rsidR="00647F8A" w:rsidRDefault="00647F8A" w:rsidP="00F3713D">
      <w:pPr>
        <w:pStyle w:val="FACode2"/>
        <w:numPr>
          <w:ilvl w:val="0"/>
          <w:numId w:val="19"/>
        </w:numPr>
      </w:pPr>
      <w:r>
        <w:tab/>
        <w:t>}</w:t>
      </w:r>
    </w:p>
    <w:p w14:paraId="33DFD2C0" w14:textId="77777777" w:rsidR="00647F8A" w:rsidRDefault="00647F8A" w:rsidP="00F3713D">
      <w:pPr>
        <w:pStyle w:val="FACode2"/>
        <w:numPr>
          <w:ilvl w:val="0"/>
          <w:numId w:val="19"/>
        </w:numPr>
      </w:pPr>
      <w:r>
        <w:tab/>
      </w:r>
    </w:p>
    <w:p w14:paraId="2CA4E8FE" w14:textId="77777777" w:rsidR="00647F8A" w:rsidRDefault="00647F8A" w:rsidP="00F3713D">
      <w:pPr>
        <w:pStyle w:val="FACode2"/>
        <w:numPr>
          <w:ilvl w:val="0"/>
          <w:numId w:val="19"/>
        </w:numPr>
      </w:pPr>
      <w:r>
        <w:tab/>
        <w:t>/**</w:t>
      </w:r>
    </w:p>
    <w:p w14:paraId="4D8B1890" w14:textId="77777777" w:rsidR="00647F8A" w:rsidRDefault="00647F8A" w:rsidP="00F3713D">
      <w:pPr>
        <w:pStyle w:val="FACode2"/>
        <w:numPr>
          <w:ilvl w:val="0"/>
          <w:numId w:val="19"/>
        </w:numPr>
      </w:pPr>
      <w:r>
        <w:tab/>
        <w:t xml:space="preserve"> * function http config</w:t>
      </w:r>
    </w:p>
    <w:p w14:paraId="6C3A204E" w14:textId="77777777" w:rsidR="00647F8A" w:rsidRDefault="00647F8A" w:rsidP="00F3713D">
      <w:pPr>
        <w:pStyle w:val="FACode2"/>
        <w:numPr>
          <w:ilvl w:val="0"/>
          <w:numId w:val="19"/>
        </w:numPr>
      </w:pPr>
      <w:r>
        <w:tab/>
        <w:t xml:space="preserve"> * @param http</w:t>
      </w:r>
    </w:p>
    <w:p w14:paraId="0CF641EE" w14:textId="77777777" w:rsidR="00647F8A" w:rsidRDefault="00647F8A" w:rsidP="00F3713D">
      <w:pPr>
        <w:pStyle w:val="FACode2"/>
        <w:numPr>
          <w:ilvl w:val="0"/>
          <w:numId w:val="19"/>
        </w:numPr>
      </w:pPr>
      <w:r>
        <w:tab/>
        <w:t xml:space="preserve"> */</w:t>
      </w:r>
    </w:p>
    <w:p w14:paraId="5E4C0906" w14:textId="77777777" w:rsidR="00647F8A" w:rsidRDefault="00647F8A" w:rsidP="00F3713D">
      <w:pPr>
        <w:pStyle w:val="FACode2"/>
        <w:numPr>
          <w:ilvl w:val="0"/>
          <w:numId w:val="19"/>
        </w:numPr>
      </w:pPr>
      <w:r>
        <w:tab/>
        <w:t>@Override</w:t>
      </w:r>
    </w:p>
    <w:p w14:paraId="2603028C" w14:textId="77777777" w:rsidR="00647F8A" w:rsidRDefault="00647F8A" w:rsidP="00F3713D">
      <w:pPr>
        <w:pStyle w:val="FACode2"/>
        <w:numPr>
          <w:ilvl w:val="0"/>
          <w:numId w:val="19"/>
        </w:numPr>
      </w:pPr>
      <w:r>
        <w:tab/>
        <w:t>protected void configure(HttpSecurity http) throws Exception {</w:t>
      </w:r>
    </w:p>
    <w:p w14:paraId="5C8586C1" w14:textId="77777777" w:rsidR="00647F8A" w:rsidRDefault="00647F8A" w:rsidP="00F3713D">
      <w:pPr>
        <w:pStyle w:val="FACode2"/>
        <w:numPr>
          <w:ilvl w:val="0"/>
          <w:numId w:val="19"/>
        </w:numPr>
      </w:pPr>
      <w:r>
        <w:tab/>
      </w:r>
      <w:r>
        <w:tab/>
        <w:t>// TODO Auto-generated method stub</w:t>
      </w:r>
    </w:p>
    <w:p w14:paraId="098F8869" w14:textId="77777777" w:rsidR="00647F8A" w:rsidRDefault="00647F8A" w:rsidP="00F3713D">
      <w:pPr>
        <w:pStyle w:val="FACode2"/>
        <w:numPr>
          <w:ilvl w:val="0"/>
          <w:numId w:val="19"/>
        </w:numPr>
      </w:pPr>
      <w:r>
        <w:tab/>
      </w:r>
      <w:r>
        <w:tab/>
        <w:t>http.authorizeRequests()</w:t>
      </w:r>
    </w:p>
    <w:p w14:paraId="6270E601" w14:textId="77777777" w:rsidR="00647F8A" w:rsidRDefault="00647F8A" w:rsidP="00F3713D">
      <w:pPr>
        <w:pStyle w:val="FACode2"/>
        <w:numPr>
          <w:ilvl w:val="0"/>
          <w:numId w:val="19"/>
        </w:numPr>
      </w:pPr>
      <w:r>
        <w:tab/>
      </w:r>
      <w:r>
        <w:tab/>
        <w:t>.antMatchers("/").permitAll()</w:t>
      </w:r>
    </w:p>
    <w:p w14:paraId="2034A79B" w14:textId="77777777" w:rsidR="00647F8A" w:rsidRDefault="00647F8A" w:rsidP="00F3713D">
      <w:pPr>
        <w:pStyle w:val="FACode2"/>
        <w:numPr>
          <w:ilvl w:val="0"/>
          <w:numId w:val="19"/>
        </w:numPr>
      </w:pPr>
      <w:r>
        <w:tab/>
      </w:r>
      <w:r>
        <w:tab/>
        <w:t>.antMatchers("/AboutPage").permitAll()</w:t>
      </w:r>
    </w:p>
    <w:p w14:paraId="1F0EA6B9" w14:textId="77777777" w:rsidR="00647F8A" w:rsidRDefault="00647F8A" w:rsidP="00F3713D">
      <w:pPr>
        <w:pStyle w:val="FACode2"/>
        <w:numPr>
          <w:ilvl w:val="0"/>
          <w:numId w:val="19"/>
        </w:numPr>
      </w:pPr>
      <w:r>
        <w:tab/>
      </w:r>
      <w:r>
        <w:tab/>
        <w:t>.antMatchers("/LoginPage").permitAll()</w:t>
      </w:r>
    </w:p>
    <w:p w14:paraId="101ED0A4" w14:textId="77777777" w:rsidR="00647F8A" w:rsidRDefault="00647F8A" w:rsidP="00F3713D">
      <w:pPr>
        <w:pStyle w:val="FACode2"/>
        <w:numPr>
          <w:ilvl w:val="0"/>
          <w:numId w:val="19"/>
        </w:numPr>
      </w:pPr>
      <w:r>
        <w:tab/>
      </w:r>
      <w:r>
        <w:tab/>
        <w:t>.antMatchers("/ContactPage").hasAnyRole("ADMIN","USER")</w:t>
      </w:r>
    </w:p>
    <w:p w14:paraId="0936D75B" w14:textId="77777777" w:rsidR="00647F8A" w:rsidRDefault="00647F8A" w:rsidP="00F3713D">
      <w:pPr>
        <w:pStyle w:val="FACode2"/>
        <w:numPr>
          <w:ilvl w:val="0"/>
          <w:numId w:val="19"/>
        </w:numPr>
      </w:pPr>
      <w:r>
        <w:tab/>
      </w:r>
      <w:r>
        <w:tab/>
        <w:t>.antMatchers("/ManagePostPage").hasAnyRole("ADMIN","USER")</w:t>
      </w:r>
    </w:p>
    <w:p w14:paraId="17F0853E" w14:textId="77777777" w:rsidR="00647F8A" w:rsidRDefault="00647F8A" w:rsidP="00F3713D">
      <w:pPr>
        <w:pStyle w:val="FACode2"/>
        <w:numPr>
          <w:ilvl w:val="0"/>
          <w:numId w:val="19"/>
        </w:numPr>
      </w:pPr>
      <w:r>
        <w:tab/>
      </w:r>
      <w:r>
        <w:tab/>
        <w:t>.antMatchers("/CreatePostPage").hasAnyRole("ADMIN","USER")</w:t>
      </w:r>
    </w:p>
    <w:p w14:paraId="0134646F" w14:textId="77777777" w:rsidR="00647F8A" w:rsidRDefault="00647F8A" w:rsidP="00F3713D">
      <w:pPr>
        <w:pStyle w:val="FACode2"/>
        <w:numPr>
          <w:ilvl w:val="0"/>
          <w:numId w:val="19"/>
        </w:numPr>
      </w:pPr>
      <w:r>
        <w:tab/>
      </w:r>
      <w:r>
        <w:tab/>
        <w:t>.antMatchers("/ManageCommentPage/**").hasAnyRole("ADMIN","USER")</w:t>
      </w:r>
    </w:p>
    <w:p w14:paraId="51FD9FAF" w14:textId="77777777" w:rsidR="00647F8A" w:rsidRDefault="00647F8A" w:rsidP="00F3713D">
      <w:pPr>
        <w:pStyle w:val="FACode2"/>
        <w:numPr>
          <w:ilvl w:val="0"/>
          <w:numId w:val="19"/>
        </w:numPr>
      </w:pPr>
      <w:r>
        <w:tab/>
      </w:r>
      <w:r>
        <w:tab/>
        <w:t>.antMatchers("/ManageCommentPage").hasAnyRole("ADMIN","USER")</w:t>
      </w:r>
    </w:p>
    <w:p w14:paraId="09E3E09C" w14:textId="77777777" w:rsidR="00647F8A" w:rsidRDefault="00647F8A" w:rsidP="00F3713D">
      <w:pPr>
        <w:pStyle w:val="FACode2"/>
        <w:numPr>
          <w:ilvl w:val="0"/>
          <w:numId w:val="19"/>
        </w:numPr>
      </w:pPr>
      <w:r>
        <w:tab/>
      </w:r>
      <w:r>
        <w:tab/>
        <w:t>.antMatchers("/EditPostPage").hasAnyRole("ADMIN","USER")</w:t>
      </w:r>
    </w:p>
    <w:p w14:paraId="062C6C0F" w14:textId="77777777" w:rsidR="00647F8A" w:rsidRDefault="00647F8A" w:rsidP="00F3713D">
      <w:pPr>
        <w:pStyle w:val="FACode2"/>
        <w:numPr>
          <w:ilvl w:val="0"/>
          <w:numId w:val="19"/>
        </w:numPr>
      </w:pPr>
      <w:r>
        <w:tab/>
      </w:r>
      <w:r>
        <w:tab/>
        <w:t>.and()</w:t>
      </w:r>
    </w:p>
    <w:p w14:paraId="713A3571" w14:textId="77777777" w:rsidR="00647F8A" w:rsidRDefault="00647F8A" w:rsidP="00F3713D">
      <w:pPr>
        <w:pStyle w:val="FACode2"/>
        <w:numPr>
          <w:ilvl w:val="0"/>
          <w:numId w:val="19"/>
        </w:numPr>
      </w:pPr>
      <w:r>
        <w:tab/>
      </w:r>
      <w:r>
        <w:tab/>
        <w:t>.formLogin().loginPage("/LoginPage")</w:t>
      </w:r>
    </w:p>
    <w:p w14:paraId="61212084" w14:textId="77777777" w:rsidR="00647F8A" w:rsidRDefault="00647F8A" w:rsidP="00F3713D">
      <w:pPr>
        <w:pStyle w:val="FACode2"/>
        <w:numPr>
          <w:ilvl w:val="0"/>
          <w:numId w:val="19"/>
        </w:numPr>
      </w:pPr>
      <w:r>
        <w:tab/>
      </w:r>
      <w:r>
        <w:tab/>
        <w:t>.usernameParameter("username").passwordParameter("password")</w:t>
      </w:r>
    </w:p>
    <w:p w14:paraId="4EE95A85" w14:textId="77777777" w:rsidR="00647F8A" w:rsidRDefault="00647F8A" w:rsidP="00F3713D">
      <w:pPr>
        <w:pStyle w:val="FACode2"/>
        <w:numPr>
          <w:ilvl w:val="0"/>
          <w:numId w:val="19"/>
        </w:numPr>
      </w:pPr>
      <w:r>
        <w:tab/>
      </w:r>
      <w:r>
        <w:tab/>
        <w:t>.loginProcessingUrl("/doLogin")</w:t>
      </w:r>
    </w:p>
    <w:p w14:paraId="69426FBD" w14:textId="77777777" w:rsidR="00647F8A" w:rsidRDefault="00647F8A" w:rsidP="00F3713D">
      <w:pPr>
        <w:pStyle w:val="FACode2"/>
        <w:numPr>
          <w:ilvl w:val="0"/>
          <w:numId w:val="19"/>
        </w:numPr>
      </w:pPr>
      <w:r>
        <w:tab/>
      </w:r>
      <w:r>
        <w:tab/>
        <w:t>.successForwardUrl("/postLogin")</w:t>
      </w:r>
    </w:p>
    <w:p w14:paraId="34C5942E" w14:textId="77777777" w:rsidR="00647F8A" w:rsidRDefault="00647F8A" w:rsidP="00F3713D">
      <w:pPr>
        <w:pStyle w:val="FACode2"/>
        <w:numPr>
          <w:ilvl w:val="0"/>
          <w:numId w:val="19"/>
        </w:numPr>
      </w:pPr>
      <w:r>
        <w:tab/>
      </w:r>
      <w:r>
        <w:tab/>
        <w:t>.failureUrl("/loginFailed").and().logout().logoutUrl("/doLogout")</w:t>
      </w:r>
    </w:p>
    <w:p w14:paraId="1AD27F7B" w14:textId="77777777" w:rsidR="00647F8A" w:rsidRDefault="00647F8A" w:rsidP="00F3713D">
      <w:pPr>
        <w:pStyle w:val="FACode2"/>
        <w:numPr>
          <w:ilvl w:val="0"/>
          <w:numId w:val="19"/>
        </w:numPr>
      </w:pPr>
      <w:r>
        <w:tab/>
      </w:r>
      <w:r>
        <w:tab/>
        <w:t>.logoutSuccessUrl("/logout").permitAll()</w:t>
      </w:r>
    </w:p>
    <w:p w14:paraId="18715233" w14:textId="77777777" w:rsidR="00647F8A" w:rsidRDefault="00647F8A" w:rsidP="00F3713D">
      <w:pPr>
        <w:pStyle w:val="FACode2"/>
        <w:numPr>
          <w:ilvl w:val="0"/>
          <w:numId w:val="19"/>
        </w:numPr>
      </w:pPr>
      <w:r>
        <w:tab/>
      </w:r>
      <w:r>
        <w:tab/>
        <w:t>.and().csrf().disable();</w:t>
      </w:r>
    </w:p>
    <w:p w14:paraId="4E6B3110" w14:textId="77777777" w:rsidR="00647F8A" w:rsidRDefault="00647F8A" w:rsidP="00F3713D">
      <w:pPr>
        <w:pStyle w:val="FACode2"/>
        <w:numPr>
          <w:ilvl w:val="0"/>
          <w:numId w:val="19"/>
        </w:numPr>
      </w:pPr>
      <w:r>
        <w:tab/>
        <w:t>}</w:t>
      </w:r>
    </w:p>
    <w:p w14:paraId="5DE4808B" w14:textId="0146180B" w:rsidR="007C1A90" w:rsidRPr="000E25E0" w:rsidRDefault="00647F8A" w:rsidP="00F3713D">
      <w:pPr>
        <w:pStyle w:val="FACode2"/>
        <w:numPr>
          <w:ilvl w:val="0"/>
          <w:numId w:val="19"/>
        </w:numPr>
        <w:rPr>
          <w:highlight w:val="white"/>
        </w:rPr>
      </w:pPr>
      <w:r>
        <w:t>}</w:t>
      </w:r>
    </w:p>
    <w:p w14:paraId="136A671C" w14:textId="3F0CAF56" w:rsidR="007C1A90" w:rsidRDefault="007C1A90" w:rsidP="009E140F">
      <w:pPr>
        <w:rPr>
          <w:sz w:val="20"/>
          <w:szCs w:val="20"/>
        </w:rPr>
      </w:pPr>
    </w:p>
    <w:p w14:paraId="64AF5327" w14:textId="254FFCF3" w:rsidR="00565790" w:rsidRDefault="00565790" w:rsidP="009E140F">
      <w:pPr>
        <w:rPr>
          <w:sz w:val="20"/>
          <w:szCs w:val="20"/>
        </w:rPr>
      </w:pPr>
      <w:r w:rsidRPr="00565790">
        <w:rPr>
          <w:sz w:val="20"/>
          <w:szCs w:val="20"/>
        </w:rPr>
        <w:t>Next, create SecurityWebApplicationInitializer class by extending the AbstractSecurityWebApplicationInitializer to register the springSecurityFilterChain filter.</w:t>
      </w:r>
    </w:p>
    <w:p w14:paraId="08A7C1E2" w14:textId="32D1D909" w:rsidR="00FC539A" w:rsidRPr="0081686E" w:rsidRDefault="00FC539A" w:rsidP="009E140F">
      <w:pPr>
        <w:rPr>
          <w:b/>
          <w:sz w:val="20"/>
          <w:szCs w:val="20"/>
        </w:rPr>
      </w:pPr>
      <w:r w:rsidRPr="0081686E">
        <w:rPr>
          <w:b/>
          <w:sz w:val="20"/>
          <w:szCs w:val="20"/>
        </w:rPr>
        <w:t>SecurityWebApplicationInitializer.java</w:t>
      </w:r>
    </w:p>
    <w:p w14:paraId="58C34C10" w14:textId="77777777" w:rsidR="00894EFE" w:rsidRDefault="00894EFE" w:rsidP="00F3713D">
      <w:pPr>
        <w:pStyle w:val="FACode2"/>
        <w:numPr>
          <w:ilvl w:val="0"/>
          <w:numId w:val="20"/>
        </w:numPr>
      </w:pPr>
      <w:r>
        <w:t>package fa.training.config;</w:t>
      </w:r>
    </w:p>
    <w:p w14:paraId="5749DA74" w14:textId="77777777" w:rsidR="00894EFE" w:rsidRDefault="00894EFE" w:rsidP="00F3713D">
      <w:pPr>
        <w:pStyle w:val="FACode2"/>
        <w:numPr>
          <w:ilvl w:val="0"/>
          <w:numId w:val="20"/>
        </w:numPr>
      </w:pPr>
    </w:p>
    <w:p w14:paraId="474E6969" w14:textId="77777777" w:rsidR="00894EFE" w:rsidRDefault="00894EFE" w:rsidP="00F3713D">
      <w:pPr>
        <w:pStyle w:val="FACode2"/>
        <w:numPr>
          <w:ilvl w:val="0"/>
          <w:numId w:val="20"/>
        </w:numPr>
      </w:pPr>
      <w:r>
        <w:t>import org.springframework.security.web.context.AbstractSecurityWebApplicationInitializer;</w:t>
      </w:r>
    </w:p>
    <w:p w14:paraId="262EAFBF" w14:textId="77777777" w:rsidR="00894EFE" w:rsidRDefault="00894EFE" w:rsidP="00F3713D">
      <w:pPr>
        <w:pStyle w:val="FACode2"/>
        <w:numPr>
          <w:ilvl w:val="0"/>
          <w:numId w:val="20"/>
        </w:numPr>
      </w:pPr>
    </w:p>
    <w:p w14:paraId="6818FA9E" w14:textId="77777777" w:rsidR="00894EFE" w:rsidRDefault="00894EFE" w:rsidP="00F3713D">
      <w:pPr>
        <w:pStyle w:val="FACode2"/>
        <w:numPr>
          <w:ilvl w:val="0"/>
          <w:numId w:val="20"/>
        </w:numPr>
      </w:pPr>
      <w:r>
        <w:t>/**</w:t>
      </w:r>
    </w:p>
    <w:p w14:paraId="21535D23" w14:textId="77777777" w:rsidR="00894EFE" w:rsidRDefault="00894EFE" w:rsidP="00F3713D">
      <w:pPr>
        <w:pStyle w:val="FACode2"/>
        <w:numPr>
          <w:ilvl w:val="0"/>
          <w:numId w:val="20"/>
        </w:numPr>
      </w:pPr>
      <w:r>
        <w:t xml:space="preserve"> * Class SecurityWebApplicationInitializer extends AbstractSecurityWebApplicationInitializer</w:t>
      </w:r>
    </w:p>
    <w:p w14:paraId="1628C41C" w14:textId="329512E1" w:rsidR="00894EFE" w:rsidRDefault="00894EFE" w:rsidP="00F3713D">
      <w:pPr>
        <w:pStyle w:val="FACode2"/>
        <w:numPr>
          <w:ilvl w:val="0"/>
          <w:numId w:val="20"/>
        </w:numPr>
      </w:pPr>
      <w:r>
        <w:t xml:space="preserve"> * @author KyLH</w:t>
      </w:r>
    </w:p>
    <w:p w14:paraId="34F82915" w14:textId="77777777" w:rsidR="00894EFE" w:rsidRDefault="00894EFE" w:rsidP="00F3713D">
      <w:pPr>
        <w:pStyle w:val="FACode2"/>
        <w:numPr>
          <w:ilvl w:val="0"/>
          <w:numId w:val="20"/>
        </w:numPr>
      </w:pPr>
      <w:r>
        <w:t xml:space="preserve"> *</w:t>
      </w:r>
    </w:p>
    <w:p w14:paraId="2F4CEC56" w14:textId="77777777" w:rsidR="00894EFE" w:rsidRDefault="00894EFE" w:rsidP="00F3713D">
      <w:pPr>
        <w:pStyle w:val="FACode2"/>
        <w:numPr>
          <w:ilvl w:val="0"/>
          <w:numId w:val="20"/>
        </w:numPr>
      </w:pPr>
      <w:r>
        <w:t xml:space="preserve"> */</w:t>
      </w:r>
    </w:p>
    <w:p w14:paraId="351373B0" w14:textId="77777777" w:rsidR="00894EFE" w:rsidRDefault="00894EFE" w:rsidP="00F3713D">
      <w:pPr>
        <w:pStyle w:val="FACode2"/>
        <w:numPr>
          <w:ilvl w:val="0"/>
          <w:numId w:val="20"/>
        </w:numPr>
      </w:pPr>
    </w:p>
    <w:p w14:paraId="4649F59D" w14:textId="77777777" w:rsidR="00894EFE" w:rsidRDefault="00894EFE" w:rsidP="00F3713D">
      <w:pPr>
        <w:pStyle w:val="FACode2"/>
        <w:numPr>
          <w:ilvl w:val="0"/>
          <w:numId w:val="20"/>
        </w:numPr>
      </w:pPr>
      <w:r>
        <w:t>public class SecurityWebApplicationInitializer extends AbstractSecurityWebApplicationInitializer{</w:t>
      </w:r>
    </w:p>
    <w:p w14:paraId="1E60573D" w14:textId="77777777" w:rsidR="00894EFE" w:rsidRDefault="00894EFE" w:rsidP="00F3713D">
      <w:pPr>
        <w:pStyle w:val="FACode2"/>
        <w:numPr>
          <w:ilvl w:val="0"/>
          <w:numId w:val="20"/>
        </w:numPr>
      </w:pPr>
    </w:p>
    <w:p w14:paraId="5F123D23" w14:textId="70FF7269" w:rsidR="00FA06DA" w:rsidRPr="000E25E0" w:rsidRDefault="00894EFE" w:rsidP="00F3713D">
      <w:pPr>
        <w:pStyle w:val="FACode2"/>
        <w:numPr>
          <w:ilvl w:val="0"/>
          <w:numId w:val="20"/>
        </w:numPr>
        <w:rPr>
          <w:highlight w:val="white"/>
        </w:rPr>
      </w:pPr>
      <w:r>
        <w:t>}</w:t>
      </w:r>
    </w:p>
    <w:p w14:paraId="60ECBDA8" w14:textId="77777777" w:rsidR="00BD5E34" w:rsidRPr="009E140F" w:rsidRDefault="00BD5E34" w:rsidP="009E140F">
      <w:pPr>
        <w:rPr>
          <w:sz w:val="20"/>
          <w:szCs w:val="20"/>
        </w:rPr>
      </w:pPr>
    </w:p>
    <w:p w14:paraId="10BE4BB1" w14:textId="3733C41C" w:rsidR="00C85CFD" w:rsidRDefault="00C85CFD" w:rsidP="004C7056">
      <w:pPr>
        <w:pStyle w:val="FAStyle2"/>
        <w:outlineLvl w:val="2"/>
      </w:pPr>
      <w:r>
        <w:t>Step 7:</w:t>
      </w:r>
      <w:r w:rsidR="002578D6">
        <w:t xml:space="preserve"> </w:t>
      </w:r>
      <w:r w:rsidR="002578D6" w:rsidRPr="002578D6">
        <w:t>Spring MVC configuration</w:t>
      </w:r>
    </w:p>
    <w:p w14:paraId="5C065714" w14:textId="088D8065" w:rsidR="002E15DA" w:rsidRPr="002E15DA" w:rsidRDefault="002E15DA" w:rsidP="002E15DA">
      <w:pPr>
        <w:rPr>
          <w:sz w:val="20"/>
          <w:szCs w:val="20"/>
        </w:rPr>
      </w:pPr>
      <w:r>
        <w:rPr>
          <w:sz w:val="20"/>
          <w:szCs w:val="20"/>
        </w:rPr>
        <w:t>In this lab</w:t>
      </w:r>
      <w:r w:rsidRPr="002E15DA">
        <w:rPr>
          <w:sz w:val="20"/>
          <w:szCs w:val="20"/>
        </w:rPr>
        <w:t xml:space="preserve">, we are using the JSP views.  So create a @Configuration class and override the configureViewResolvers() method to </w:t>
      </w:r>
      <w:r>
        <w:rPr>
          <w:sz w:val="20"/>
          <w:szCs w:val="20"/>
        </w:rPr>
        <w:t>register the JSP view resolver.</w:t>
      </w:r>
    </w:p>
    <w:p w14:paraId="15FBBBFC" w14:textId="1AFB7521" w:rsidR="00C85CFD" w:rsidRDefault="002E15DA" w:rsidP="002E15DA">
      <w:pPr>
        <w:rPr>
          <w:sz w:val="20"/>
          <w:szCs w:val="20"/>
        </w:rPr>
      </w:pPr>
      <w:r w:rsidRPr="002E15DA">
        <w:rPr>
          <w:sz w:val="20"/>
          <w:szCs w:val="20"/>
        </w:rPr>
        <w:t>Also, you can override the addViewControllers() method to map and render the  default login page generated by Spring Security.</w:t>
      </w:r>
    </w:p>
    <w:p w14:paraId="3BC9318E" w14:textId="15E7DA24" w:rsidR="003F18D9" w:rsidRPr="003B5E41" w:rsidRDefault="003F18D9" w:rsidP="002E15DA">
      <w:pPr>
        <w:rPr>
          <w:b/>
          <w:sz w:val="20"/>
          <w:szCs w:val="20"/>
        </w:rPr>
      </w:pPr>
      <w:r w:rsidRPr="003B5E41">
        <w:rPr>
          <w:b/>
          <w:sz w:val="20"/>
          <w:szCs w:val="20"/>
        </w:rPr>
        <w:t>AppConfig.java</w:t>
      </w:r>
    </w:p>
    <w:p w14:paraId="5900DBBC" w14:textId="77777777" w:rsidR="009B746B" w:rsidRDefault="009B746B" w:rsidP="00F3713D">
      <w:pPr>
        <w:pStyle w:val="FACode2"/>
        <w:numPr>
          <w:ilvl w:val="0"/>
          <w:numId w:val="22"/>
        </w:numPr>
      </w:pPr>
      <w:r>
        <w:t>package fa.training.config;</w:t>
      </w:r>
    </w:p>
    <w:p w14:paraId="10FAB12A" w14:textId="77777777" w:rsidR="009B746B" w:rsidRDefault="009B746B" w:rsidP="00F3713D">
      <w:pPr>
        <w:pStyle w:val="FACode2"/>
        <w:numPr>
          <w:ilvl w:val="0"/>
          <w:numId w:val="22"/>
        </w:numPr>
      </w:pPr>
    </w:p>
    <w:p w14:paraId="7C6B4104" w14:textId="77777777" w:rsidR="009B746B" w:rsidRDefault="009B746B" w:rsidP="00F3713D">
      <w:pPr>
        <w:pStyle w:val="FACode2"/>
        <w:numPr>
          <w:ilvl w:val="0"/>
          <w:numId w:val="22"/>
        </w:numPr>
      </w:pPr>
      <w:r>
        <w:t>import org.springframework.context.annotation.Bean;</w:t>
      </w:r>
    </w:p>
    <w:p w14:paraId="39AA2F77" w14:textId="77777777" w:rsidR="009B746B" w:rsidRDefault="009B746B" w:rsidP="00F3713D">
      <w:pPr>
        <w:pStyle w:val="FACode2"/>
        <w:numPr>
          <w:ilvl w:val="0"/>
          <w:numId w:val="22"/>
        </w:numPr>
      </w:pPr>
      <w:r>
        <w:t>import org.springframework.context.annotation.ComponentScan;</w:t>
      </w:r>
    </w:p>
    <w:p w14:paraId="50EBA931" w14:textId="77777777" w:rsidR="009B746B" w:rsidRDefault="009B746B" w:rsidP="00F3713D">
      <w:pPr>
        <w:pStyle w:val="FACode2"/>
        <w:numPr>
          <w:ilvl w:val="0"/>
          <w:numId w:val="22"/>
        </w:numPr>
      </w:pPr>
      <w:r>
        <w:t>import org.springframework.context.annotation.Configuration;</w:t>
      </w:r>
    </w:p>
    <w:p w14:paraId="7BC6A925" w14:textId="77777777" w:rsidR="009B746B" w:rsidRDefault="009B746B" w:rsidP="00F3713D">
      <w:pPr>
        <w:pStyle w:val="FACode2"/>
        <w:numPr>
          <w:ilvl w:val="0"/>
          <w:numId w:val="22"/>
        </w:numPr>
      </w:pPr>
      <w:r>
        <w:t>import org.springframework.web.servlet.config.annotation.EnableWebMvc;</w:t>
      </w:r>
    </w:p>
    <w:p w14:paraId="0F53E34F" w14:textId="77777777" w:rsidR="009B746B" w:rsidRDefault="009B746B" w:rsidP="00F3713D">
      <w:pPr>
        <w:pStyle w:val="FACode2"/>
        <w:numPr>
          <w:ilvl w:val="0"/>
          <w:numId w:val="22"/>
        </w:numPr>
      </w:pPr>
      <w:r>
        <w:t>import org.springframework.web.servlet.config.annotation.ResourceHandlerRegistry;</w:t>
      </w:r>
    </w:p>
    <w:p w14:paraId="204412B6" w14:textId="77777777" w:rsidR="009B746B" w:rsidRDefault="009B746B" w:rsidP="00F3713D">
      <w:pPr>
        <w:pStyle w:val="FACode2"/>
        <w:numPr>
          <w:ilvl w:val="0"/>
          <w:numId w:val="22"/>
        </w:numPr>
      </w:pPr>
      <w:r>
        <w:t>import org.springframework.web.servlet.config.annotation.ViewResolverRegistry;</w:t>
      </w:r>
    </w:p>
    <w:p w14:paraId="6E8E8EC1" w14:textId="77777777" w:rsidR="009B746B" w:rsidRDefault="009B746B" w:rsidP="00F3713D">
      <w:pPr>
        <w:pStyle w:val="FACode2"/>
        <w:numPr>
          <w:ilvl w:val="0"/>
          <w:numId w:val="22"/>
        </w:numPr>
      </w:pPr>
      <w:r>
        <w:t>import org.springframework.web.servlet.config.annotation.WebMvcConfigurer;</w:t>
      </w:r>
    </w:p>
    <w:p w14:paraId="6E077C9E" w14:textId="77777777" w:rsidR="009B746B" w:rsidRDefault="009B746B" w:rsidP="00F3713D">
      <w:pPr>
        <w:pStyle w:val="FACode2"/>
        <w:numPr>
          <w:ilvl w:val="0"/>
          <w:numId w:val="22"/>
        </w:numPr>
      </w:pPr>
      <w:r>
        <w:t>import org.springframework.web.servlet.view.tiles3.TilesConfigurer;</w:t>
      </w:r>
    </w:p>
    <w:p w14:paraId="3044B901" w14:textId="77777777" w:rsidR="009B746B" w:rsidRDefault="009B746B" w:rsidP="00F3713D">
      <w:pPr>
        <w:pStyle w:val="FACode2"/>
        <w:numPr>
          <w:ilvl w:val="0"/>
          <w:numId w:val="22"/>
        </w:numPr>
      </w:pPr>
      <w:r>
        <w:t>import org.springframework.web.servlet.view.tiles3.TilesViewResolver;</w:t>
      </w:r>
    </w:p>
    <w:p w14:paraId="577A1BBA" w14:textId="77777777" w:rsidR="009B746B" w:rsidRDefault="009B746B" w:rsidP="00F3713D">
      <w:pPr>
        <w:pStyle w:val="FACode2"/>
        <w:numPr>
          <w:ilvl w:val="0"/>
          <w:numId w:val="22"/>
        </w:numPr>
      </w:pPr>
    </w:p>
    <w:p w14:paraId="0286898A" w14:textId="77777777" w:rsidR="009B746B" w:rsidRDefault="009B746B" w:rsidP="00F3713D">
      <w:pPr>
        <w:pStyle w:val="FACode2"/>
        <w:numPr>
          <w:ilvl w:val="0"/>
          <w:numId w:val="22"/>
        </w:numPr>
      </w:pPr>
      <w:r>
        <w:t>/**</w:t>
      </w:r>
    </w:p>
    <w:p w14:paraId="7E5713DF" w14:textId="77777777" w:rsidR="009B746B" w:rsidRDefault="009B746B" w:rsidP="00F3713D">
      <w:pPr>
        <w:pStyle w:val="FACode2"/>
        <w:numPr>
          <w:ilvl w:val="0"/>
          <w:numId w:val="22"/>
        </w:numPr>
      </w:pPr>
      <w:r>
        <w:t xml:space="preserve"> * Class Config webMvc and resources</w:t>
      </w:r>
    </w:p>
    <w:p w14:paraId="6DA260AD" w14:textId="013BF065" w:rsidR="009B746B" w:rsidRDefault="009B746B" w:rsidP="00F3713D">
      <w:pPr>
        <w:pStyle w:val="FACode2"/>
        <w:numPr>
          <w:ilvl w:val="0"/>
          <w:numId w:val="22"/>
        </w:numPr>
      </w:pPr>
      <w:r>
        <w:t xml:space="preserve"> * @author KyLH</w:t>
      </w:r>
    </w:p>
    <w:p w14:paraId="0963B7C6" w14:textId="77777777" w:rsidR="009B746B" w:rsidRDefault="009B746B" w:rsidP="00F3713D">
      <w:pPr>
        <w:pStyle w:val="FACode2"/>
        <w:numPr>
          <w:ilvl w:val="0"/>
          <w:numId w:val="22"/>
        </w:numPr>
      </w:pPr>
      <w:r>
        <w:t xml:space="preserve"> *</w:t>
      </w:r>
    </w:p>
    <w:p w14:paraId="518DE232" w14:textId="77777777" w:rsidR="009B746B" w:rsidRDefault="009B746B" w:rsidP="00F3713D">
      <w:pPr>
        <w:pStyle w:val="FACode2"/>
        <w:numPr>
          <w:ilvl w:val="0"/>
          <w:numId w:val="22"/>
        </w:numPr>
      </w:pPr>
      <w:r>
        <w:t xml:space="preserve"> */</w:t>
      </w:r>
    </w:p>
    <w:p w14:paraId="4B2B8C01" w14:textId="77777777" w:rsidR="009B746B" w:rsidRDefault="009B746B" w:rsidP="00F3713D">
      <w:pPr>
        <w:pStyle w:val="FACode2"/>
        <w:numPr>
          <w:ilvl w:val="0"/>
          <w:numId w:val="22"/>
        </w:numPr>
      </w:pPr>
      <w:r>
        <w:t>@Configuration</w:t>
      </w:r>
    </w:p>
    <w:p w14:paraId="60A6D528" w14:textId="77777777" w:rsidR="009B746B" w:rsidRDefault="009B746B" w:rsidP="00F3713D">
      <w:pPr>
        <w:pStyle w:val="FACode2"/>
        <w:numPr>
          <w:ilvl w:val="0"/>
          <w:numId w:val="22"/>
        </w:numPr>
      </w:pPr>
      <w:r>
        <w:t>@EnableWebMvc</w:t>
      </w:r>
    </w:p>
    <w:p w14:paraId="7B4C54B7" w14:textId="77777777" w:rsidR="009B746B" w:rsidRDefault="009B746B" w:rsidP="00F3713D">
      <w:pPr>
        <w:pStyle w:val="FACode2"/>
        <w:numPr>
          <w:ilvl w:val="0"/>
          <w:numId w:val="22"/>
        </w:numPr>
      </w:pPr>
      <w:r>
        <w:t>@ComponentScan(basePackages = { "fa.training" })</w:t>
      </w:r>
    </w:p>
    <w:p w14:paraId="3A5AF3FB" w14:textId="77777777" w:rsidR="009B746B" w:rsidRDefault="009B746B" w:rsidP="00F3713D">
      <w:pPr>
        <w:pStyle w:val="FACode2"/>
        <w:numPr>
          <w:ilvl w:val="0"/>
          <w:numId w:val="22"/>
        </w:numPr>
      </w:pPr>
    </w:p>
    <w:p w14:paraId="4E4EB5A1" w14:textId="5F1096E8" w:rsidR="009B746B" w:rsidRDefault="009B746B" w:rsidP="00F3713D">
      <w:pPr>
        <w:pStyle w:val="FACode2"/>
        <w:numPr>
          <w:ilvl w:val="0"/>
          <w:numId w:val="22"/>
        </w:numPr>
      </w:pPr>
      <w:r>
        <w:t>public class AppConfig implements WebMvcConfigurer {</w:t>
      </w:r>
    </w:p>
    <w:p w14:paraId="1A7A3E11" w14:textId="77777777" w:rsidR="00283D1B" w:rsidRDefault="00283D1B" w:rsidP="00F3713D">
      <w:pPr>
        <w:pStyle w:val="FACode2"/>
        <w:numPr>
          <w:ilvl w:val="0"/>
          <w:numId w:val="22"/>
        </w:numPr>
      </w:pPr>
    </w:p>
    <w:p w14:paraId="3C9ACC56" w14:textId="77777777" w:rsidR="009B746B" w:rsidRDefault="009B746B" w:rsidP="00F3713D">
      <w:pPr>
        <w:pStyle w:val="FACode2"/>
        <w:numPr>
          <w:ilvl w:val="0"/>
          <w:numId w:val="22"/>
        </w:numPr>
      </w:pPr>
      <w:r>
        <w:tab/>
        <w:t>/**</w:t>
      </w:r>
    </w:p>
    <w:p w14:paraId="199DD9D5" w14:textId="77777777" w:rsidR="009B746B" w:rsidRDefault="009B746B" w:rsidP="00F3713D">
      <w:pPr>
        <w:pStyle w:val="FACode2"/>
        <w:numPr>
          <w:ilvl w:val="0"/>
          <w:numId w:val="22"/>
        </w:numPr>
      </w:pPr>
      <w:r>
        <w:tab/>
        <w:t xml:space="preserve"> * Configure TilesConfigurer.</w:t>
      </w:r>
    </w:p>
    <w:p w14:paraId="57BA8B02" w14:textId="77777777" w:rsidR="009B746B" w:rsidRDefault="009B746B" w:rsidP="00F3713D">
      <w:pPr>
        <w:pStyle w:val="FACode2"/>
        <w:numPr>
          <w:ilvl w:val="0"/>
          <w:numId w:val="22"/>
        </w:numPr>
      </w:pPr>
      <w:r>
        <w:tab/>
        <w:t xml:space="preserve"> */</w:t>
      </w:r>
    </w:p>
    <w:p w14:paraId="2A73A245" w14:textId="77777777" w:rsidR="009B746B" w:rsidRDefault="009B746B" w:rsidP="00F3713D">
      <w:pPr>
        <w:pStyle w:val="FACode2"/>
        <w:numPr>
          <w:ilvl w:val="0"/>
          <w:numId w:val="22"/>
        </w:numPr>
      </w:pPr>
      <w:r>
        <w:tab/>
        <w:t>@Bean</w:t>
      </w:r>
    </w:p>
    <w:p w14:paraId="3125030A" w14:textId="77777777" w:rsidR="009B746B" w:rsidRDefault="009B746B" w:rsidP="00F3713D">
      <w:pPr>
        <w:pStyle w:val="FACode2"/>
        <w:numPr>
          <w:ilvl w:val="0"/>
          <w:numId w:val="22"/>
        </w:numPr>
      </w:pPr>
      <w:r>
        <w:tab/>
        <w:t>public TilesConfigurer tilesConfigurer() {</w:t>
      </w:r>
    </w:p>
    <w:p w14:paraId="73F26588" w14:textId="77777777" w:rsidR="009B746B" w:rsidRDefault="009B746B" w:rsidP="00F3713D">
      <w:pPr>
        <w:pStyle w:val="FACode2"/>
        <w:numPr>
          <w:ilvl w:val="0"/>
          <w:numId w:val="22"/>
        </w:numPr>
      </w:pPr>
      <w:r>
        <w:tab/>
      </w:r>
      <w:r>
        <w:tab/>
        <w:t>TilesConfigurer tilesConfigurer = new TilesConfigurer();</w:t>
      </w:r>
    </w:p>
    <w:p w14:paraId="352DF683" w14:textId="77777777" w:rsidR="009B746B" w:rsidRDefault="009B746B" w:rsidP="00F3713D">
      <w:pPr>
        <w:pStyle w:val="FACode2"/>
        <w:numPr>
          <w:ilvl w:val="0"/>
          <w:numId w:val="22"/>
        </w:numPr>
      </w:pPr>
      <w:r>
        <w:tab/>
      </w:r>
      <w:r>
        <w:tab/>
        <w:t>tilesConfigurer.setDefinitions(new String[] { "/WEB-INF/views/**/tiles.xml" });</w:t>
      </w:r>
    </w:p>
    <w:p w14:paraId="3F56CCD7" w14:textId="77777777" w:rsidR="009B746B" w:rsidRDefault="009B746B" w:rsidP="00F3713D">
      <w:pPr>
        <w:pStyle w:val="FACode2"/>
        <w:numPr>
          <w:ilvl w:val="0"/>
          <w:numId w:val="22"/>
        </w:numPr>
      </w:pPr>
      <w:r>
        <w:tab/>
      </w:r>
      <w:r>
        <w:tab/>
        <w:t>tilesConfigurer.setCheckRefresh(true);</w:t>
      </w:r>
    </w:p>
    <w:p w14:paraId="7FFD385B" w14:textId="77777777" w:rsidR="009B746B" w:rsidRDefault="009B746B" w:rsidP="00F3713D">
      <w:pPr>
        <w:pStyle w:val="FACode2"/>
        <w:numPr>
          <w:ilvl w:val="0"/>
          <w:numId w:val="22"/>
        </w:numPr>
      </w:pPr>
    </w:p>
    <w:p w14:paraId="3067FC9C" w14:textId="77777777" w:rsidR="009B746B" w:rsidRDefault="009B746B" w:rsidP="00F3713D">
      <w:pPr>
        <w:pStyle w:val="FACode2"/>
        <w:numPr>
          <w:ilvl w:val="0"/>
          <w:numId w:val="22"/>
        </w:numPr>
      </w:pPr>
      <w:r>
        <w:tab/>
      </w:r>
      <w:r>
        <w:tab/>
        <w:t>return tilesConfigurer;</w:t>
      </w:r>
    </w:p>
    <w:p w14:paraId="2052C8C3" w14:textId="77777777" w:rsidR="009B746B" w:rsidRDefault="009B746B" w:rsidP="00F3713D">
      <w:pPr>
        <w:pStyle w:val="FACode2"/>
        <w:numPr>
          <w:ilvl w:val="0"/>
          <w:numId w:val="22"/>
        </w:numPr>
      </w:pPr>
      <w:r>
        <w:tab/>
        <w:t>}</w:t>
      </w:r>
    </w:p>
    <w:p w14:paraId="22EC9D62" w14:textId="77777777" w:rsidR="009B746B" w:rsidRDefault="009B746B" w:rsidP="00F3713D">
      <w:pPr>
        <w:pStyle w:val="FACode2"/>
        <w:numPr>
          <w:ilvl w:val="0"/>
          <w:numId w:val="22"/>
        </w:numPr>
      </w:pPr>
    </w:p>
    <w:p w14:paraId="6A5E8972" w14:textId="77777777" w:rsidR="009B746B" w:rsidRDefault="009B746B" w:rsidP="00F3713D">
      <w:pPr>
        <w:pStyle w:val="FACode2"/>
        <w:numPr>
          <w:ilvl w:val="0"/>
          <w:numId w:val="22"/>
        </w:numPr>
      </w:pPr>
      <w:r>
        <w:tab/>
        <w:t>/**</w:t>
      </w:r>
    </w:p>
    <w:p w14:paraId="47CBDA3E" w14:textId="77777777" w:rsidR="009B746B" w:rsidRDefault="009B746B" w:rsidP="00F3713D">
      <w:pPr>
        <w:pStyle w:val="FACode2"/>
        <w:numPr>
          <w:ilvl w:val="0"/>
          <w:numId w:val="22"/>
        </w:numPr>
      </w:pPr>
      <w:r>
        <w:tab/>
        <w:t xml:space="preserve"> * Configure ViewResolvers to deliver preferred views.</w:t>
      </w:r>
    </w:p>
    <w:p w14:paraId="728051B7" w14:textId="77777777" w:rsidR="009B746B" w:rsidRDefault="009B746B" w:rsidP="00F3713D">
      <w:pPr>
        <w:pStyle w:val="FACode2"/>
        <w:numPr>
          <w:ilvl w:val="0"/>
          <w:numId w:val="22"/>
        </w:numPr>
      </w:pPr>
      <w:r>
        <w:tab/>
        <w:t xml:space="preserve"> */</w:t>
      </w:r>
    </w:p>
    <w:p w14:paraId="3FCBC77A" w14:textId="77777777" w:rsidR="009B746B" w:rsidRDefault="009B746B" w:rsidP="00F3713D">
      <w:pPr>
        <w:pStyle w:val="FACode2"/>
        <w:numPr>
          <w:ilvl w:val="0"/>
          <w:numId w:val="22"/>
        </w:numPr>
      </w:pPr>
      <w:r>
        <w:tab/>
        <w:t>public void configureViewResolvers(ViewResolverRegistry registry) {</w:t>
      </w:r>
    </w:p>
    <w:p w14:paraId="07B05FAD" w14:textId="77777777" w:rsidR="009B746B" w:rsidRDefault="009B746B" w:rsidP="00F3713D">
      <w:pPr>
        <w:pStyle w:val="FACode2"/>
        <w:numPr>
          <w:ilvl w:val="0"/>
          <w:numId w:val="22"/>
        </w:numPr>
      </w:pPr>
      <w:r>
        <w:tab/>
      </w:r>
      <w:r>
        <w:tab/>
        <w:t>TilesViewResolver viewResolver = new TilesViewResolver();</w:t>
      </w:r>
    </w:p>
    <w:p w14:paraId="145326D9" w14:textId="77777777" w:rsidR="009B746B" w:rsidRDefault="009B746B" w:rsidP="00F3713D">
      <w:pPr>
        <w:pStyle w:val="FACode2"/>
        <w:numPr>
          <w:ilvl w:val="0"/>
          <w:numId w:val="22"/>
        </w:numPr>
      </w:pPr>
      <w:r>
        <w:tab/>
      </w:r>
      <w:r>
        <w:tab/>
        <w:t>registry.viewResolver(viewResolver);</w:t>
      </w:r>
    </w:p>
    <w:p w14:paraId="550612BF" w14:textId="23E6B38C" w:rsidR="009B746B" w:rsidRDefault="009B746B" w:rsidP="00F3713D">
      <w:pPr>
        <w:pStyle w:val="FACode2"/>
        <w:numPr>
          <w:ilvl w:val="0"/>
          <w:numId w:val="22"/>
        </w:numPr>
      </w:pPr>
      <w:r>
        <w:tab/>
        <w:t>}</w:t>
      </w:r>
    </w:p>
    <w:p w14:paraId="6482CD29" w14:textId="77777777" w:rsidR="001971FC" w:rsidRDefault="001971FC" w:rsidP="00F3713D">
      <w:pPr>
        <w:pStyle w:val="FACode2"/>
        <w:numPr>
          <w:ilvl w:val="0"/>
          <w:numId w:val="22"/>
        </w:numPr>
      </w:pPr>
    </w:p>
    <w:p w14:paraId="650A00E7" w14:textId="77777777" w:rsidR="009B746B" w:rsidRDefault="009B746B" w:rsidP="00F3713D">
      <w:pPr>
        <w:pStyle w:val="FACode2"/>
        <w:numPr>
          <w:ilvl w:val="0"/>
          <w:numId w:val="22"/>
        </w:numPr>
      </w:pPr>
      <w:r>
        <w:tab/>
        <w:t>/**</w:t>
      </w:r>
    </w:p>
    <w:p w14:paraId="4BD17DC0" w14:textId="77777777" w:rsidR="009B746B" w:rsidRDefault="009B746B" w:rsidP="00F3713D">
      <w:pPr>
        <w:pStyle w:val="FACode2"/>
        <w:numPr>
          <w:ilvl w:val="0"/>
          <w:numId w:val="22"/>
        </w:numPr>
      </w:pPr>
      <w:r>
        <w:tab/>
        <w:t xml:space="preserve"> * Function handle url of lib</w:t>
      </w:r>
    </w:p>
    <w:p w14:paraId="3ED214CD" w14:textId="77777777" w:rsidR="009B746B" w:rsidRDefault="009B746B" w:rsidP="00F3713D">
      <w:pPr>
        <w:pStyle w:val="FACode2"/>
        <w:numPr>
          <w:ilvl w:val="0"/>
          <w:numId w:val="22"/>
        </w:numPr>
      </w:pPr>
      <w:r>
        <w:tab/>
        <w:t xml:space="preserve"> */</w:t>
      </w:r>
    </w:p>
    <w:p w14:paraId="1C74E573" w14:textId="77777777" w:rsidR="009B746B" w:rsidRDefault="009B746B" w:rsidP="00F3713D">
      <w:pPr>
        <w:pStyle w:val="FACode2"/>
        <w:numPr>
          <w:ilvl w:val="0"/>
          <w:numId w:val="22"/>
        </w:numPr>
      </w:pPr>
      <w:r>
        <w:tab/>
        <w:t>public void addResourceHandlers(ResourceHandlerRegistry registry) {</w:t>
      </w:r>
    </w:p>
    <w:p w14:paraId="4B93329C" w14:textId="77777777" w:rsidR="009B746B" w:rsidRDefault="009B746B" w:rsidP="00F3713D">
      <w:pPr>
        <w:pStyle w:val="FACode2"/>
        <w:numPr>
          <w:ilvl w:val="0"/>
          <w:numId w:val="22"/>
        </w:numPr>
      </w:pPr>
      <w:r>
        <w:tab/>
      </w:r>
      <w:r>
        <w:tab/>
        <w:t>registry.addResourceHandler("/resources/**").addResourceLocations("/resources/");</w:t>
      </w:r>
    </w:p>
    <w:p w14:paraId="69096F99" w14:textId="77777777" w:rsidR="009B746B" w:rsidRDefault="009B746B" w:rsidP="00F3713D">
      <w:pPr>
        <w:pStyle w:val="FACode2"/>
        <w:numPr>
          <w:ilvl w:val="0"/>
          <w:numId w:val="22"/>
        </w:numPr>
      </w:pPr>
      <w:r>
        <w:tab/>
        <w:t>}</w:t>
      </w:r>
    </w:p>
    <w:p w14:paraId="57E2F962" w14:textId="2A0B3420" w:rsidR="007C1A90" w:rsidRPr="002B6452" w:rsidRDefault="009B746B" w:rsidP="00F3713D">
      <w:pPr>
        <w:pStyle w:val="FACode2"/>
        <w:numPr>
          <w:ilvl w:val="0"/>
          <w:numId w:val="22"/>
        </w:numPr>
        <w:rPr>
          <w:highlight w:val="white"/>
        </w:rPr>
      </w:pPr>
      <w:r>
        <w:t>}</w:t>
      </w:r>
    </w:p>
    <w:p w14:paraId="539B9F60" w14:textId="77777777" w:rsidR="007C1A90" w:rsidRPr="009E140F" w:rsidRDefault="007C1A90" w:rsidP="009E140F">
      <w:pPr>
        <w:rPr>
          <w:sz w:val="20"/>
          <w:szCs w:val="20"/>
        </w:rPr>
      </w:pPr>
    </w:p>
    <w:p w14:paraId="3763F2C6" w14:textId="10D02EDC" w:rsidR="00C85CFD" w:rsidRDefault="00C85CFD" w:rsidP="004C7056">
      <w:pPr>
        <w:pStyle w:val="FAStyle2"/>
        <w:outlineLvl w:val="2"/>
      </w:pPr>
      <w:r>
        <w:t>Step 8:</w:t>
      </w:r>
      <w:r w:rsidR="00577EB2">
        <w:t xml:space="preserve"> </w:t>
      </w:r>
      <w:r w:rsidR="00577EB2" w:rsidRPr="00577EB2">
        <w:t>Servlet container Initialization and configuration</w:t>
      </w:r>
    </w:p>
    <w:p w14:paraId="143359C6" w14:textId="77777777" w:rsidR="003A30CE" w:rsidRDefault="009838E4" w:rsidP="009838E4">
      <w:pPr>
        <w:rPr>
          <w:sz w:val="20"/>
          <w:szCs w:val="20"/>
        </w:rPr>
      </w:pPr>
      <w:r w:rsidRPr="009838E4">
        <w:rPr>
          <w:sz w:val="20"/>
          <w:szCs w:val="20"/>
        </w:rPr>
        <w:t>In Spring MVC, The DispatcherServlet needs to be declared and mapped for processing all requests either using java or web.xmlconfiguration.</w:t>
      </w:r>
    </w:p>
    <w:p w14:paraId="40FDFFC3" w14:textId="648EDCED" w:rsidR="00C85CFD" w:rsidRDefault="009838E4" w:rsidP="009838E4">
      <w:pPr>
        <w:rPr>
          <w:sz w:val="20"/>
          <w:szCs w:val="20"/>
        </w:rPr>
      </w:pPr>
      <w:r w:rsidRPr="009838E4">
        <w:rPr>
          <w:sz w:val="20"/>
          <w:szCs w:val="20"/>
        </w:rPr>
        <w:t>In a Servlet 3.0+ environment, you can use AbstractAnnotationConfigDispatcherServletInitializer class to register and initialize the DispatcherServlet programmatically as follows.</w:t>
      </w:r>
    </w:p>
    <w:p w14:paraId="57BE5E9E" w14:textId="3A3192A8" w:rsidR="00B869FF" w:rsidRPr="003B5E41" w:rsidRDefault="00B869FF" w:rsidP="009838E4">
      <w:pPr>
        <w:rPr>
          <w:b/>
          <w:sz w:val="20"/>
          <w:szCs w:val="20"/>
        </w:rPr>
      </w:pPr>
      <w:r w:rsidRPr="003B5E41">
        <w:rPr>
          <w:b/>
          <w:sz w:val="20"/>
          <w:szCs w:val="20"/>
        </w:rPr>
        <w:t>SpringMvcDispatcherServletInitializer.java</w:t>
      </w:r>
    </w:p>
    <w:p w14:paraId="300343BD" w14:textId="77777777" w:rsidR="00121A9A" w:rsidRDefault="00121A9A" w:rsidP="00F3713D">
      <w:pPr>
        <w:pStyle w:val="FACode2"/>
        <w:numPr>
          <w:ilvl w:val="0"/>
          <w:numId w:val="21"/>
        </w:numPr>
      </w:pPr>
      <w:r>
        <w:t>package fa.training.config;</w:t>
      </w:r>
    </w:p>
    <w:p w14:paraId="084A88AC" w14:textId="77777777" w:rsidR="00121A9A" w:rsidRDefault="00121A9A" w:rsidP="00F3713D">
      <w:pPr>
        <w:pStyle w:val="FACode2"/>
        <w:numPr>
          <w:ilvl w:val="0"/>
          <w:numId w:val="21"/>
        </w:numPr>
      </w:pPr>
    </w:p>
    <w:p w14:paraId="2E69EE40" w14:textId="77777777" w:rsidR="00121A9A" w:rsidRDefault="00121A9A" w:rsidP="00F3713D">
      <w:pPr>
        <w:pStyle w:val="FACode2"/>
        <w:numPr>
          <w:ilvl w:val="0"/>
          <w:numId w:val="21"/>
        </w:numPr>
      </w:pPr>
      <w:r>
        <w:t>import org.springframework.web.servlet.support.AbstractAnnotationConfigDispatcherServletInitializer;</w:t>
      </w:r>
    </w:p>
    <w:p w14:paraId="30E5D6D5" w14:textId="77777777" w:rsidR="00121A9A" w:rsidRDefault="00121A9A" w:rsidP="00F3713D">
      <w:pPr>
        <w:pStyle w:val="FACode2"/>
        <w:numPr>
          <w:ilvl w:val="0"/>
          <w:numId w:val="21"/>
        </w:numPr>
      </w:pPr>
    </w:p>
    <w:p w14:paraId="7C6F6B16" w14:textId="77777777" w:rsidR="00121A9A" w:rsidRDefault="00121A9A" w:rsidP="00F3713D">
      <w:pPr>
        <w:pStyle w:val="FACode2"/>
        <w:numPr>
          <w:ilvl w:val="0"/>
          <w:numId w:val="21"/>
        </w:numPr>
      </w:pPr>
      <w:r>
        <w:t>/**</w:t>
      </w:r>
    </w:p>
    <w:p w14:paraId="596C36A8" w14:textId="77777777" w:rsidR="00121A9A" w:rsidRDefault="00121A9A" w:rsidP="00F3713D">
      <w:pPr>
        <w:pStyle w:val="FACode2"/>
        <w:numPr>
          <w:ilvl w:val="0"/>
          <w:numId w:val="21"/>
        </w:numPr>
      </w:pPr>
      <w:r>
        <w:t xml:space="preserve"> * AbstractAnnotationConfigDispatcherServletInitializer class to register and initialize the DispatcherServlet </w:t>
      </w:r>
    </w:p>
    <w:p w14:paraId="2779BB0D" w14:textId="705C8E33" w:rsidR="00121A9A" w:rsidRDefault="00121A9A" w:rsidP="00F3713D">
      <w:pPr>
        <w:pStyle w:val="FACode2"/>
        <w:numPr>
          <w:ilvl w:val="0"/>
          <w:numId w:val="21"/>
        </w:numPr>
      </w:pPr>
      <w:r>
        <w:t xml:space="preserve"> * @author KyLH</w:t>
      </w:r>
    </w:p>
    <w:p w14:paraId="0409AA68" w14:textId="77777777" w:rsidR="00121A9A" w:rsidRDefault="00121A9A" w:rsidP="00F3713D">
      <w:pPr>
        <w:pStyle w:val="FACode2"/>
        <w:numPr>
          <w:ilvl w:val="0"/>
          <w:numId w:val="21"/>
        </w:numPr>
      </w:pPr>
      <w:r>
        <w:t xml:space="preserve"> *</w:t>
      </w:r>
    </w:p>
    <w:p w14:paraId="01DB129B" w14:textId="77777777" w:rsidR="00121A9A" w:rsidRDefault="00121A9A" w:rsidP="00F3713D">
      <w:pPr>
        <w:pStyle w:val="FACode2"/>
        <w:numPr>
          <w:ilvl w:val="0"/>
          <w:numId w:val="21"/>
        </w:numPr>
      </w:pPr>
      <w:r>
        <w:t xml:space="preserve"> */</w:t>
      </w:r>
    </w:p>
    <w:p w14:paraId="4C6567F9" w14:textId="77777777" w:rsidR="00121A9A" w:rsidRDefault="00121A9A" w:rsidP="00F3713D">
      <w:pPr>
        <w:pStyle w:val="FACode2"/>
        <w:numPr>
          <w:ilvl w:val="0"/>
          <w:numId w:val="21"/>
        </w:numPr>
      </w:pPr>
      <w:r>
        <w:t>public class SpringMvcDispatcherServletInitializer extends AbstractAnnotationConfigDispatcherServletInitializer {</w:t>
      </w:r>
    </w:p>
    <w:p w14:paraId="6952A6FB" w14:textId="77777777" w:rsidR="00121A9A" w:rsidRDefault="00121A9A" w:rsidP="00F3713D">
      <w:pPr>
        <w:pStyle w:val="FACode2"/>
        <w:numPr>
          <w:ilvl w:val="0"/>
          <w:numId w:val="21"/>
        </w:numPr>
      </w:pPr>
    </w:p>
    <w:p w14:paraId="22DCCEC4" w14:textId="77777777" w:rsidR="00121A9A" w:rsidRDefault="00121A9A" w:rsidP="00F3713D">
      <w:pPr>
        <w:pStyle w:val="FACode2"/>
        <w:numPr>
          <w:ilvl w:val="0"/>
          <w:numId w:val="21"/>
        </w:numPr>
      </w:pPr>
      <w:r>
        <w:tab/>
        <w:t>@Override</w:t>
      </w:r>
    </w:p>
    <w:p w14:paraId="0BF4F80B" w14:textId="77777777" w:rsidR="00121A9A" w:rsidRDefault="00121A9A" w:rsidP="00F3713D">
      <w:pPr>
        <w:pStyle w:val="FACode2"/>
        <w:numPr>
          <w:ilvl w:val="0"/>
          <w:numId w:val="21"/>
        </w:numPr>
      </w:pPr>
      <w:r>
        <w:tab/>
        <w:t>protected Class&lt;?&gt;[] getRootConfigClasses() {</w:t>
      </w:r>
    </w:p>
    <w:p w14:paraId="4FDC725F" w14:textId="77777777" w:rsidR="00121A9A" w:rsidRDefault="00121A9A" w:rsidP="00F3713D">
      <w:pPr>
        <w:pStyle w:val="FACode2"/>
        <w:numPr>
          <w:ilvl w:val="0"/>
          <w:numId w:val="21"/>
        </w:numPr>
      </w:pPr>
      <w:r>
        <w:tab/>
      </w:r>
      <w:r>
        <w:tab/>
        <w:t>// TODO Auto-generated method stub</w:t>
      </w:r>
    </w:p>
    <w:p w14:paraId="571C7F13" w14:textId="77777777" w:rsidR="00121A9A" w:rsidRDefault="00121A9A" w:rsidP="00F3713D">
      <w:pPr>
        <w:pStyle w:val="FACode2"/>
        <w:numPr>
          <w:ilvl w:val="0"/>
          <w:numId w:val="21"/>
        </w:numPr>
      </w:pPr>
      <w:r>
        <w:tab/>
      </w:r>
      <w:r>
        <w:tab/>
        <w:t>return new Class[] {AppContext.class ,WebSecurityConfig.class};</w:t>
      </w:r>
    </w:p>
    <w:p w14:paraId="7B43F090" w14:textId="77777777" w:rsidR="00121A9A" w:rsidRDefault="00121A9A" w:rsidP="00F3713D">
      <w:pPr>
        <w:pStyle w:val="FACode2"/>
        <w:numPr>
          <w:ilvl w:val="0"/>
          <w:numId w:val="21"/>
        </w:numPr>
      </w:pPr>
      <w:r>
        <w:tab/>
        <w:t>}</w:t>
      </w:r>
    </w:p>
    <w:p w14:paraId="7870BD65" w14:textId="77777777" w:rsidR="00121A9A" w:rsidRDefault="00121A9A" w:rsidP="00F3713D">
      <w:pPr>
        <w:pStyle w:val="FACode2"/>
        <w:numPr>
          <w:ilvl w:val="0"/>
          <w:numId w:val="21"/>
        </w:numPr>
      </w:pPr>
    </w:p>
    <w:p w14:paraId="181EB9EA" w14:textId="77777777" w:rsidR="00121A9A" w:rsidRDefault="00121A9A" w:rsidP="00F3713D">
      <w:pPr>
        <w:pStyle w:val="FACode2"/>
        <w:numPr>
          <w:ilvl w:val="0"/>
          <w:numId w:val="21"/>
        </w:numPr>
      </w:pPr>
      <w:r>
        <w:tab/>
        <w:t>@Override</w:t>
      </w:r>
    </w:p>
    <w:p w14:paraId="6DCF00F9" w14:textId="77777777" w:rsidR="00121A9A" w:rsidRDefault="00121A9A" w:rsidP="00F3713D">
      <w:pPr>
        <w:pStyle w:val="FACode2"/>
        <w:numPr>
          <w:ilvl w:val="0"/>
          <w:numId w:val="21"/>
        </w:numPr>
      </w:pPr>
      <w:r>
        <w:tab/>
        <w:t>protected Class&lt;?&gt;[] getServletConfigClasses() {</w:t>
      </w:r>
    </w:p>
    <w:p w14:paraId="39654EC9" w14:textId="77777777" w:rsidR="00121A9A" w:rsidRDefault="00121A9A" w:rsidP="00F3713D">
      <w:pPr>
        <w:pStyle w:val="FACode2"/>
        <w:numPr>
          <w:ilvl w:val="0"/>
          <w:numId w:val="21"/>
        </w:numPr>
      </w:pPr>
      <w:r>
        <w:tab/>
      </w:r>
      <w:r>
        <w:tab/>
        <w:t>// TODO Auto-generated method stub</w:t>
      </w:r>
    </w:p>
    <w:p w14:paraId="7E8C5872" w14:textId="77777777" w:rsidR="00121A9A" w:rsidRDefault="00121A9A" w:rsidP="00F3713D">
      <w:pPr>
        <w:pStyle w:val="FACode2"/>
        <w:numPr>
          <w:ilvl w:val="0"/>
          <w:numId w:val="21"/>
        </w:numPr>
      </w:pPr>
      <w:r>
        <w:tab/>
      </w:r>
      <w:r>
        <w:tab/>
        <w:t>return new Class[] { AppConfig.class };</w:t>
      </w:r>
    </w:p>
    <w:p w14:paraId="692A0F0A" w14:textId="77777777" w:rsidR="00121A9A" w:rsidRDefault="00121A9A" w:rsidP="00F3713D">
      <w:pPr>
        <w:pStyle w:val="FACode2"/>
        <w:numPr>
          <w:ilvl w:val="0"/>
          <w:numId w:val="21"/>
        </w:numPr>
      </w:pPr>
      <w:r>
        <w:tab/>
        <w:t>}</w:t>
      </w:r>
    </w:p>
    <w:p w14:paraId="0D8FD5C4" w14:textId="77777777" w:rsidR="00121A9A" w:rsidRDefault="00121A9A" w:rsidP="00F3713D">
      <w:pPr>
        <w:pStyle w:val="FACode2"/>
        <w:numPr>
          <w:ilvl w:val="0"/>
          <w:numId w:val="21"/>
        </w:numPr>
      </w:pPr>
    </w:p>
    <w:p w14:paraId="62087F97" w14:textId="77777777" w:rsidR="00121A9A" w:rsidRDefault="00121A9A" w:rsidP="00F3713D">
      <w:pPr>
        <w:pStyle w:val="FACode2"/>
        <w:numPr>
          <w:ilvl w:val="0"/>
          <w:numId w:val="21"/>
        </w:numPr>
      </w:pPr>
      <w:r>
        <w:tab/>
        <w:t>@Override</w:t>
      </w:r>
    </w:p>
    <w:p w14:paraId="7B13B751" w14:textId="77777777" w:rsidR="00121A9A" w:rsidRDefault="00121A9A" w:rsidP="00F3713D">
      <w:pPr>
        <w:pStyle w:val="FACode2"/>
        <w:numPr>
          <w:ilvl w:val="0"/>
          <w:numId w:val="21"/>
        </w:numPr>
      </w:pPr>
      <w:r>
        <w:tab/>
        <w:t>protected String[] getServletMappings() {</w:t>
      </w:r>
    </w:p>
    <w:p w14:paraId="3E6C9B1B" w14:textId="77777777" w:rsidR="00121A9A" w:rsidRDefault="00121A9A" w:rsidP="00F3713D">
      <w:pPr>
        <w:pStyle w:val="FACode2"/>
        <w:numPr>
          <w:ilvl w:val="0"/>
          <w:numId w:val="21"/>
        </w:numPr>
      </w:pPr>
      <w:r>
        <w:tab/>
      </w:r>
      <w:r>
        <w:tab/>
        <w:t>// TODO Auto-generated method stub</w:t>
      </w:r>
    </w:p>
    <w:p w14:paraId="67873E3D" w14:textId="77777777" w:rsidR="00121A9A" w:rsidRDefault="00121A9A" w:rsidP="00F3713D">
      <w:pPr>
        <w:pStyle w:val="FACode2"/>
        <w:numPr>
          <w:ilvl w:val="0"/>
          <w:numId w:val="21"/>
        </w:numPr>
      </w:pPr>
      <w:r>
        <w:tab/>
      </w:r>
      <w:r>
        <w:tab/>
        <w:t>return new String[] { "/" };</w:t>
      </w:r>
    </w:p>
    <w:p w14:paraId="4A6B856C" w14:textId="77777777" w:rsidR="00121A9A" w:rsidRDefault="00121A9A" w:rsidP="00F3713D">
      <w:pPr>
        <w:pStyle w:val="FACode2"/>
        <w:numPr>
          <w:ilvl w:val="0"/>
          <w:numId w:val="21"/>
        </w:numPr>
      </w:pPr>
      <w:r>
        <w:tab/>
        <w:t>}</w:t>
      </w:r>
    </w:p>
    <w:p w14:paraId="19EA6338" w14:textId="77777777" w:rsidR="00121A9A" w:rsidRDefault="00121A9A" w:rsidP="00F3713D">
      <w:pPr>
        <w:pStyle w:val="FACode2"/>
        <w:numPr>
          <w:ilvl w:val="0"/>
          <w:numId w:val="21"/>
        </w:numPr>
      </w:pPr>
    </w:p>
    <w:p w14:paraId="58BB6882" w14:textId="4FED0CCC" w:rsidR="007C1A90" w:rsidRPr="000E25E0" w:rsidRDefault="00121A9A" w:rsidP="00F3713D">
      <w:pPr>
        <w:pStyle w:val="FACode2"/>
        <w:numPr>
          <w:ilvl w:val="0"/>
          <w:numId w:val="21"/>
        </w:numPr>
        <w:rPr>
          <w:highlight w:val="white"/>
        </w:rPr>
      </w:pPr>
      <w:r>
        <w:t>}</w:t>
      </w:r>
    </w:p>
    <w:p w14:paraId="44230761" w14:textId="77777777" w:rsidR="007C1A90" w:rsidRPr="009E140F" w:rsidRDefault="007C1A90" w:rsidP="009E140F">
      <w:pPr>
        <w:rPr>
          <w:sz w:val="20"/>
          <w:szCs w:val="20"/>
        </w:rPr>
      </w:pPr>
    </w:p>
    <w:p w14:paraId="0BAF93A7" w14:textId="20F3764A" w:rsidR="00C85CFD" w:rsidRDefault="00C85CFD" w:rsidP="004C7056">
      <w:pPr>
        <w:pStyle w:val="FAStyle2"/>
        <w:outlineLvl w:val="2"/>
      </w:pPr>
      <w:r>
        <w:t>Step 9:</w:t>
      </w:r>
      <w:r w:rsidR="00FE1F48">
        <w:t xml:space="preserve"> </w:t>
      </w:r>
      <w:r w:rsidR="00FE1F48" w:rsidRPr="00FE1F48">
        <w:t>Controller class</w:t>
      </w:r>
    </w:p>
    <w:p w14:paraId="5BC52BBC" w14:textId="15B02E22" w:rsidR="00B20082" w:rsidRPr="00133A7E" w:rsidRDefault="006867E6" w:rsidP="006867E6">
      <w:pPr>
        <w:rPr>
          <w:sz w:val="20"/>
          <w:szCs w:val="20"/>
        </w:rPr>
      </w:pPr>
      <w:r w:rsidRPr="00133A7E">
        <w:rPr>
          <w:sz w:val="20"/>
          <w:szCs w:val="20"/>
        </w:rPr>
        <w:t xml:space="preserve">Create a simple @Controller class under </w:t>
      </w:r>
      <w:r w:rsidR="00EC62D5" w:rsidRPr="00133A7E">
        <w:rPr>
          <w:b/>
          <w:sz w:val="20"/>
          <w:szCs w:val="20"/>
        </w:rPr>
        <w:t>fa.training.controller</w:t>
      </w:r>
      <w:r w:rsidRPr="00133A7E">
        <w:rPr>
          <w:sz w:val="20"/>
          <w:szCs w:val="20"/>
        </w:rPr>
        <w:t xml:space="preserve"> package as follows.</w:t>
      </w:r>
    </w:p>
    <w:p w14:paraId="22E67FBB" w14:textId="29DC7A4F" w:rsidR="001471A2" w:rsidRPr="003B5E41" w:rsidRDefault="001471A2" w:rsidP="006867E6">
      <w:pPr>
        <w:rPr>
          <w:b/>
        </w:rPr>
      </w:pPr>
      <w:r w:rsidRPr="003B5E41">
        <w:rPr>
          <w:b/>
          <w:sz w:val="20"/>
          <w:szCs w:val="20"/>
        </w:rPr>
        <w:t>UserController.java</w:t>
      </w:r>
    </w:p>
    <w:p w14:paraId="07DC4941"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package</w:t>
      </w:r>
      <w:r w:rsidRPr="005C522C">
        <w:rPr>
          <w:rFonts w:cs="Times New Roman"/>
          <w:color w:val="000000"/>
          <w:szCs w:val="18"/>
        </w:rPr>
        <w:t xml:space="preserve"> fa.training.controller;</w:t>
      </w:r>
    </w:p>
    <w:p w14:paraId="28F2F771" w14:textId="77777777" w:rsidR="00A47F01" w:rsidRPr="005C522C" w:rsidRDefault="00A47F01" w:rsidP="00F3713D">
      <w:pPr>
        <w:pStyle w:val="FACode2"/>
        <w:numPr>
          <w:ilvl w:val="0"/>
          <w:numId w:val="23"/>
        </w:numPr>
        <w:rPr>
          <w:rFonts w:cs="Times New Roman"/>
          <w:szCs w:val="18"/>
        </w:rPr>
      </w:pPr>
    </w:p>
    <w:p w14:paraId="0C0B5FB4"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java.security.Principal;</w:t>
      </w:r>
    </w:p>
    <w:p w14:paraId="2B6331F7"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java.util.Arrays;</w:t>
      </w:r>
    </w:p>
    <w:p w14:paraId="1780A5B4" w14:textId="77777777" w:rsidR="00A47F01" w:rsidRPr="005C522C" w:rsidRDefault="00A47F01" w:rsidP="00F3713D">
      <w:pPr>
        <w:pStyle w:val="FACode2"/>
        <w:numPr>
          <w:ilvl w:val="0"/>
          <w:numId w:val="23"/>
        </w:numPr>
        <w:rPr>
          <w:rFonts w:cs="Times New Roman"/>
          <w:szCs w:val="18"/>
        </w:rPr>
      </w:pPr>
    </w:p>
    <w:p w14:paraId="3D619D1E"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lastRenderedPageBreak/>
        <w:t>import</w:t>
      </w:r>
      <w:r w:rsidRPr="005C522C">
        <w:rPr>
          <w:rFonts w:cs="Times New Roman"/>
          <w:color w:val="000000"/>
          <w:szCs w:val="18"/>
        </w:rPr>
        <w:t xml:space="preserve"> javax.servlet.http.HttpSession;</w:t>
      </w:r>
    </w:p>
    <w:p w14:paraId="64D5609D"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javax.validation.Valid;</w:t>
      </w:r>
    </w:p>
    <w:p w14:paraId="68E84345" w14:textId="77777777" w:rsidR="00A47F01" w:rsidRPr="005C522C" w:rsidRDefault="00A47F01" w:rsidP="00F3713D">
      <w:pPr>
        <w:pStyle w:val="FACode2"/>
        <w:numPr>
          <w:ilvl w:val="0"/>
          <w:numId w:val="23"/>
        </w:numPr>
        <w:rPr>
          <w:rFonts w:cs="Times New Roman"/>
          <w:szCs w:val="18"/>
        </w:rPr>
      </w:pPr>
    </w:p>
    <w:p w14:paraId="31699EE9"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org.slf4j.Logger;</w:t>
      </w:r>
    </w:p>
    <w:p w14:paraId="3C021940"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org.slf4j.LoggerFactory;</w:t>
      </w:r>
    </w:p>
    <w:p w14:paraId="378F8677"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org.springframework.beans.factory.annotation.Autowired;</w:t>
      </w:r>
    </w:p>
    <w:p w14:paraId="18265162"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org.springframework.security.authentication.UsernamePasswordAuthenticationToken;</w:t>
      </w:r>
    </w:p>
    <w:p w14:paraId="110CE164"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org.springframework.security.core.Authentication;</w:t>
      </w:r>
    </w:p>
    <w:p w14:paraId="362F6310"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org.springframework.security.core.context.SecurityContextHolder;</w:t>
      </w:r>
    </w:p>
    <w:p w14:paraId="52F83D52"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org.springframework.security.crypto.bcrypt.BCryptPasswordEncoder;</w:t>
      </w:r>
    </w:p>
    <w:p w14:paraId="18554AD5"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org.springframework.stereotype.Controller;</w:t>
      </w:r>
    </w:p>
    <w:p w14:paraId="1B249144"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org.springframework.ui.Model;</w:t>
      </w:r>
    </w:p>
    <w:p w14:paraId="64E5A6E8"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org.springframework.validation.BindingResult;</w:t>
      </w:r>
    </w:p>
    <w:p w14:paraId="5940FDE1"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org.springframework.web.bind.annotation.GetMapping;</w:t>
      </w:r>
    </w:p>
    <w:p w14:paraId="2D587449"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org.springframework.web.bind.annotation.ModelAttribute;</w:t>
      </w:r>
    </w:p>
    <w:p w14:paraId="3571DC4D"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org.springframework.web.bind.annotation.PostMapping;</w:t>
      </w:r>
    </w:p>
    <w:p w14:paraId="6C1D5042"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org.springframework.web.bind.annotation.RequestMapping;</w:t>
      </w:r>
    </w:p>
    <w:p w14:paraId="3B9CEF75"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org.springframework.web.bind.annotation.RequestMethod;</w:t>
      </w:r>
    </w:p>
    <w:p w14:paraId="0E9B4289"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org.springframework.web.bind.annotation.SessionAttributes;</w:t>
      </w:r>
    </w:p>
    <w:p w14:paraId="75542BE0"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org.springframework.web.bind.support.SessionStatus;</w:t>
      </w:r>
    </w:p>
    <w:p w14:paraId="392433BA"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org.springframework.web.servlet.ModelAndView;</w:t>
      </w:r>
    </w:p>
    <w:p w14:paraId="3CE12A15" w14:textId="77777777" w:rsidR="00A47F01" w:rsidRPr="005C522C" w:rsidRDefault="00A47F01" w:rsidP="00F3713D">
      <w:pPr>
        <w:pStyle w:val="FACode2"/>
        <w:numPr>
          <w:ilvl w:val="0"/>
          <w:numId w:val="23"/>
        </w:numPr>
        <w:rPr>
          <w:rFonts w:cs="Times New Roman"/>
          <w:szCs w:val="18"/>
        </w:rPr>
      </w:pPr>
    </w:p>
    <w:p w14:paraId="2518345C"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fa.training.dto.UserDetailsDTO;</w:t>
      </w:r>
    </w:p>
    <w:p w14:paraId="2C9D60E6"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fa.training.model.Authorities;</w:t>
      </w:r>
    </w:p>
    <w:p w14:paraId="2C9B293A"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fa.training.model.User;</w:t>
      </w:r>
    </w:p>
    <w:p w14:paraId="57896F75"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fa.training.service.CommentService;</w:t>
      </w:r>
    </w:p>
    <w:p w14:paraId="4E85D017"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fa.training.service.UserService;</w:t>
      </w:r>
    </w:p>
    <w:p w14:paraId="7E8CF478"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import</w:t>
      </w:r>
      <w:r w:rsidRPr="005C522C">
        <w:rPr>
          <w:rFonts w:cs="Times New Roman"/>
          <w:color w:val="000000"/>
          <w:szCs w:val="18"/>
        </w:rPr>
        <w:t xml:space="preserve"> fa.training.validator.UserValidator;</w:t>
      </w:r>
    </w:p>
    <w:p w14:paraId="008B91F0" w14:textId="77777777" w:rsidR="00A47F01" w:rsidRPr="005C522C" w:rsidRDefault="00A47F01" w:rsidP="00F3713D">
      <w:pPr>
        <w:pStyle w:val="FACode2"/>
        <w:numPr>
          <w:ilvl w:val="0"/>
          <w:numId w:val="23"/>
        </w:numPr>
        <w:rPr>
          <w:rFonts w:cs="Times New Roman"/>
          <w:szCs w:val="18"/>
        </w:rPr>
      </w:pPr>
    </w:p>
    <w:p w14:paraId="056A5EDC"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w:t>
      </w:r>
    </w:p>
    <w:p w14:paraId="5CC5DA04"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 xml:space="preserve"> * This Class User Controller Consist of many mapping process functions.</w:t>
      </w:r>
    </w:p>
    <w:p w14:paraId="2D49A45A"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 xml:space="preserve"> * </w:t>
      </w:r>
    </w:p>
    <w:p w14:paraId="7D32E390" w14:textId="4CE730C1"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 xml:space="preserve"> * </w:t>
      </w:r>
      <w:r w:rsidRPr="005C522C">
        <w:rPr>
          <w:rFonts w:cs="Times New Roman"/>
          <w:b/>
          <w:bCs/>
          <w:color w:val="7F9FBF"/>
          <w:szCs w:val="18"/>
        </w:rPr>
        <w:t>@author</w:t>
      </w:r>
      <w:r w:rsidRPr="005C522C">
        <w:rPr>
          <w:rFonts w:cs="Times New Roman"/>
          <w:color w:val="3F5FBF"/>
          <w:szCs w:val="18"/>
        </w:rPr>
        <w:t xml:space="preserve"> </w:t>
      </w:r>
      <w:r w:rsidR="0098160D" w:rsidRPr="005C522C">
        <w:rPr>
          <w:rFonts w:cs="Times New Roman"/>
          <w:color w:val="3F5FBF"/>
          <w:szCs w:val="18"/>
        </w:rPr>
        <w:t>KyLH</w:t>
      </w:r>
    </w:p>
    <w:p w14:paraId="24510778"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 xml:space="preserve"> *</w:t>
      </w:r>
    </w:p>
    <w:p w14:paraId="53985FAF"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 xml:space="preserve"> */</w:t>
      </w:r>
    </w:p>
    <w:p w14:paraId="179B954B" w14:textId="77777777" w:rsidR="00A47F01" w:rsidRPr="005C522C" w:rsidRDefault="00A47F01" w:rsidP="00F3713D">
      <w:pPr>
        <w:pStyle w:val="FACode2"/>
        <w:numPr>
          <w:ilvl w:val="0"/>
          <w:numId w:val="23"/>
        </w:numPr>
        <w:rPr>
          <w:rFonts w:cs="Times New Roman"/>
          <w:szCs w:val="18"/>
        </w:rPr>
      </w:pPr>
      <w:r w:rsidRPr="005C522C">
        <w:rPr>
          <w:rFonts w:cs="Times New Roman"/>
          <w:color w:val="646464"/>
          <w:szCs w:val="18"/>
        </w:rPr>
        <w:t>@SessionAttributes</w:t>
      </w:r>
      <w:r w:rsidRPr="005C522C">
        <w:rPr>
          <w:rFonts w:cs="Times New Roman"/>
          <w:color w:val="000000"/>
          <w:szCs w:val="18"/>
        </w:rPr>
        <w:t xml:space="preserve">({ </w:t>
      </w:r>
      <w:r w:rsidRPr="005C522C">
        <w:rPr>
          <w:rFonts w:cs="Times New Roman"/>
          <w:color w:val="2A00FF"/>
          <w:szCs w:val="18"/>
        </w:rPr>
        <w:t>"currentUser"</w:t>
      </w:r>
      <w:r w:rsidRPr="005C522C">
        <w:rPr>
          <w:rFonts w:cs="Times New Roman"/>
          <w:color w:val="000000"/>
          <w:szCs w:val="18"/>
        </w:rPr>
        <w:t xml:space="preserve"> })</w:t>
      </w:r>
    </w:p>
    <w:p w14:paraId="46BB141F" w14:textId="77777777" w:rsidR="00A47F01" w:rsidRPr="005C522C" w:rsidRDefault="00A47F01" w:rsidP="00F3713D">
      <w:pPr>
        <w:pStyle w:val="FACode2"/>
        <w:numPr>
          <w:ilvl w:val="0"/>
          <w:numId w:val="23"/>
        </w:numPr>
        <w:rPr>
          <w:rFonts w:cs="Times New Roman"/>
          <w:szCs w:val="18"/>
        </w:rPr>
      </w:pPr>
    </w:p>
    <w:p w14:paraId="11FFB3BE" w14:textId="77777777" w:rsidR="00A47F01" w:rsidRPr="005C522C" w:rsidRDefault="00A47F01" w:rsidP="00F3713D">
      <w:pPr>
        <w:pStyle w:val="FACode2"/>
        <w:numPr>
          <w:ilvl w:val="0"/>
          <w:numId w:val="23"/>
        </w:numPr>
        <w:rPr>
          <w:rFonts w:cs="Times New Roman"/>
          <w:szCs w:val="18"/>
        </w:rPr>
      </w:pPr>
      <w:r w:rsidRPr="005C522C">
        <w:rPr>
          <w:rFonts w:cs="Times New Roman"/>
          <w:color w:val="646464"/>
          <w:szCs w:val="18"/>
        </w:rPr>
        <w:t>@Controller</w:t>
      </w:r>
    </w:p>
    <w:p w14:paraId="199F48A2" w14:textId="77777777" w:rsidR="00A47F01" w:rsidRPr="005C522C" w:rsidRDefault="00A47F01" w:rsidP="00F3713D">
      <w:pPr>
        <w:pStyle w:val="FACode2"/>
        <w:numPr>
          <w:ilvl w:val="0"/>
          <w:numId w:val="23"/>
        </w:numPr>
        <w:rPr>
          <w:rFonts w:cs="Times New Roman"/>
          <w:szCs w:val="18"/>
        </w:rPr>
      </w:pPr>
      <w:r w:rsidRPr="005C522C">
        <w:rPr>
          <w:rFonts w:cs="Times New Roman"/>
          <w:b/>
          <w:bCs/>
          <w:color w:val="7F0055"/>
          <w:szCs w:val="18"/>
        </w:rPr>
        <w:t>public</w:t>
      </w:r>
      <w:r w:rsidRPr="005C522C">
        <w:rPr>
          <w:rFonts w:cs="Times New Roman"/>
          <w:color w:val="000000"/>
          <w:szCs w:val="18"/>
        </w:rPr>
        <w:t xml:space="preserve"> </w:t>
      </w:r>
      <w:r w:rsidRPr="005C522C">
        <w:rPr>
          <w:rFonts w:cs="Times New Roman"/>
          <w:b/>
          <w:bCs/>
          <w:color w:val="7F0055"/>
          <w:szCs w:val="18"/>
        </w:rPr>
        <w:t>class</w:t>
      </w:r>
      <w:r w:rsidRPr="005C522C">
        <w:rPr>
          <w:rFonts w:cs="Times New Roman"/>
          <w:color w:val="000000"/>
          <w:szCs w:val="18"/>
        </w:rPr>
        <w:t xml:space="preserve"> UserController {</w:t>
      </w:r>
    </w:p>
    <w:p w14:paraId="0EB222B5" w14:textId="77777777" w:rsidR="00A47F01" w:rsidRPr="005C522C" w:rsidRDefault="00A47F01" w:rsidP="00F3713D">
      <w:pPr>
        <w:pStyle w:val="FACode2"/>
        <w:numPr>
          <w:ilvl w:val="0"/>
          <w:numId w:val="23"/>
        </w:numPr>
        <w:rPr>
          <w:rFonts w:cs="Times New Roman"/>
          <w:szCs w:val="18"/>
        </w:rPr>
      </w:pPr>
    </w:p>
    <w:p w14:paraId="62EA218A"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7F5F"/>
          <w:szCs w:val="18"/>
        </w:rPr>
        <w:t>// Declare Comment Service</w:t>
      </w:r>
    </w:p>
    <w:p w14:paraId="4B159648"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646464"/>
          <w:szCs w:val="18"/>
        </w:rPr>
        <w:t>@Autowired</w:t>
      </w:r>
    </w:p>
    <w:p w14:paraId="1633184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private</w:t>
      </w:r>
      <w:r w:rsidRPr="005C522C">
        <w:rPr>
          <w:rFonts w:cs="Times New Roman"/>
          <w:color w:val="000000"/>
          <w:szCs w:val="18"/>
        </w:rPr>
        <w:t xml:space="preserve"> CommentService </w:t>
      </w:r>
      <w:r w:rsidRPr="005C522C">
        <w:rPr>
          <w:rFonts w:cs="Times New Roman"/>
          <w:color w:val="0000C0"/>
          <w:szCs w:val="18"/>
        </w:rPr>
        <w:t>commentService</w:t>
      </w:r>
      <w:r w:rsidRPr="005C522C">
        <w:rPr>
          <w:rFonts w:cs="Times New Roman"/>
          <w:color w:val="000000"/>
          <w:szCs w:val="18"/>
        </w:rPr>
        <w:t>;</w:t>
      </w:r>
    </w:p>
    <w:p w14:paraId="4136561F" w14:textId="77777777" w:rsidR="00A47F01" w:rsidRPr="005C522C" w:rsidRDefault="00A47F01" w:rsidP="00F3713D">
      <w:pPr>
        <w:pStyle w:val="FACode2"/>
        <w:numPr>
          <w:ilvl w:val="0"/>
          <w:numId w:val="23"/>
        </w:numPr>
        <w:rPr>
          <w:rFonts w:cs="Times New Roman"/>
          <w:szCs w:val="18"/>
        </w:rPr>
      </w:pPr>
    </w:p>
    <w:p w14:paraId="5C92BB4D"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private</w:t>
      </w:r>
      <w:r w:rsidRPr="005C522C">
        <w:rPr>
          <w:rFonts w:cs="Times New Roman"/>
          <w:color w:val="000000"/>
          <w:szCs w:val="18"/>
        </w:rPr>
        <w:t xml:space="preserve"> </w:t>
      </w:r>
      <w:r w:rsidRPr="005C522C">
        <w:rPr>
          <w:rFonts w:cs="Times New Roman"/>
          <w:b/>
          <w:bCs/>
          <w:color w:val="7F0055"/>
          <w:szCs w:val="18"/>
        </w:rPr>
        <w:t>static</w:t>
      </w:r>
      <w:r w:rsidRPr="005C522C">
        <w:rPr>
          <w:rFonts w:cs="Times New Roman"/>
          <w:color w:val="000000"/>
          <w:szCs w:val="18"/>
        </w:rPr>
        <w:t xml:space="preserve"> </w:t>
      </w:r>
      <w:r w:rsidRPr="005C522C">
        <w:rPr>
          <w:rFonts w:cs="Times New Roman"/>
          <w:b/>
          <w:bCs/>
          <w:color w:val="7F0055"/>
          <w:szCs w:val="18"/>
        </w:rPr>
        <w:t>final</w:t>
      </w:r>
      <w:r w:rsidRPr="005C522C">
        <w:rPr>
          <w:rFonts w:cs="Times New Roman"/>
          <w:color w:val="000000"/>
          <w:szCs w:val="18"/>
        </w:rPr>
        <w:t xml:space="preserve"> Logger </w:t>
      </w:r>
      <w:r w:rsidRPr="005C522C">
        <w:rPr>
          <w:rFonts w:cs="Times New Roman"/>
          <w:b/>
          <w:bCs/>
          <w:i/>
          <w:iCs/>
          <w:color w:val="0000C0"/>
          <w:szCs w:val="18"/>
        </w:rPr>
        <w:t>log</w:t>
      </w:r>
      <w:r w:rsidRPr="005C522C">
        <w:rPr>
          <w:rFonts w:cs="Times New Roman"/>
          <w:color w:val="000000"/>
          <w:szCs w:val="18"/>
        </w:rPr>
        <w:t xml:space="preserve"> = LoggerFactory.</w:t>
      </w:r>
      <w:r w:rsidRPr="005C522C">
        <w:rPr>
          <w:rFonts w:cs="Times New Roman"/>
          <w:i/>
          <w:iCs/>
          <w:color w:val="000000"/>
          <w:szCs w:val="18"/>
        </w:rPr>
        <w:t>getLogger</w:t>
      </w:r>
      <w:r w:rsidRPr="005C522C">
        <w:rPr>
          <w:rFonts w:cs="Times New Roman"/>
          <w:color w:val="000000"/>
          <w:szCs w:val="18"/>
        </w:rPr>
        <w:t>(UserController.</w:t>
      </w:r>
      <w:r w:rsidRPr="005C522C">
        <w:rPr>
          <w:rFonts w:cs="Times New Roman"/>
          <w:b/>
          <w:bCs/>
          <w:color w:val="7F0055"/>
          <w:szCs w:val="18"/>
        </w:rPr>
        <w:t>class</w:t>
      </w:r>
      <w:r w:rsidRPr="005C522C">
        <w:rPr>
          <w:rFonts w:cs="Times New Roman"/>
          <w:color w:val="000000"/>
          <w:szCs w:val="18"/>
        </w:rPr>
        <w:t>);</w:t>
      </w:r>
    </w:p>
    <w:p w14:paraId="0428633A"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private</w:t>
      </w:r>
      <w:r w:rsidRPr="005C522C">
        <w:rPr>
          <w:rFonts w:cs="Times New Roman"/>
          <w:color w:val="000000"/>
          <w:szCs w:val="18"/>
        </w:rPr>
        <w:t xml:space="preserve"> </w:t>
      </w:r>
      <w:r w:rsidRPr="005C522C">
        <w:rPr>
          <w:rFonts w:cs="Times New Roman"/>
          <w:b/>
          <w:bCs/>
          <w:color w:val="7F0055"/>
          <w:szCs w:val="18"/>
        </w:rPr>
        <w:t>static</w:t>
      </w:r>
      <w:r w:rsidRPr="005C522C">
        <w:rPr>
          <w:rFonts w:cs="Times New Roman"/>
          <w:color w:val="000000"/>
          <w:szCs w:val="18"/>
        </w:rPr>
        <w:t xml:space="preserve"> </w:t>
      </w:r>
      <w:r w:rsidRPr="005C522C">
        <w:rPr>
          <w:rFonts w:cs="Times New Roman"/>
          <w:b/>
          <w:bCs/>
          <w:color w:val="7F0055"/>
          <w:szCs w:val="18"/>
        </w:rPr>
        <w:t>int</w:t>
      </w:r>
      <w:r w:rsidRPr="005C522C">
        <w:rPr>
          <w:rFonts w:cs="Times New Roman"/>
          <w:color w:val="000000"/>
          <w:szCs w:val="18"/>
        </w:rPr>
        <w:t xml:space="preserve"> </w:t>
      </w:r>
      <w:r w:rsidRPr="005C522C">
        <w:rPr>
          <w:rFonts w:cs="Times New Roman"/>
          <w:i/>
          <w:iCs/>
          <w:color w:val="0000C0"/>
          <w:szCs w:val="18"/>
        </w:rPr>
        <w:t>error</w:t>
      </w:r>
      <w:r w:rsidRPr="005C522C">
        <w:rPr>
          <w:rFonts w:cs="Times New Roman"/>
          <w:color w:val="000000"/>
          <w:szCs w:val="18"/>
        </w:rPr>
        <w:t>;</w:t>
      </w:r>
    </w:p>
    <w:p w14:paraId="1C734AEA" w14:textId="77777777" w:rsidR="00A47F01" w:rsidRPr="005C522C" w:rsidRDefault="00A47F01" w:rsidP="00F3713D">
      <w:pPr>
        <w:pStyle w:val="FACode2"/>
        <w:numPr>
          <w:ilvl w:val="0"/>
          <w:numId w:val="23"/>
        </w:numPr>
        <w:rPr>
          <w:rFonts w:cs="Times New Roman"/>
          <w:szCs w:val="18"/>
        </w:rPr>
      </w:pPr>
    </w:p>
    <w:p w14:paraId="0E0DB83F"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7F5F"/>
          <w:szCs w:val="18"/>
        </w:rPr>
        <w:t xml:space="preserve">// Declare User </w:t>
      </w:r>
      <w:r w:rsidRPr="005C522C">
        <w:rPr>
          <w:rFonts w:cs="Times New Roman"/>
          <w:color w:val="3F7F5F"/>
          <w:szCs w:val="18"/>
          <w:u w:val="single"/>
        </w:rPr>
        <w:t>validator</w:t>
      </w:r>
    </w:p>
    <w:p w14:paraId="3F61F61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646464"/>
          <w:szCs w:val="18"/>
        </w:rPr>
        <w:t>@Autowired</w:t>
      </w:r>
    </w:p>
    <w:p w14:paraId="2C29D85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private</w:t>
      </w:r>
      <w:r w:rsidRPr="005C522C">
        <w:rPr>
          <w:rFonts w:cs="Times New Roman"/>
          <w:color w:val="000000"/>
          <w:szCs w:val="18"/>
        </w:rPr>
        <w:t xml:space="preserve"> UserValidator </w:t>
      </w:r>
      <w:r w:rsidRPr="005C522C">
        <w:rPr>
          <w:rFonts w:cs="Times New Roman"/>
          <w:color w:val="0000C0"/>
          <w:szCs w:val="18"/>
        </w:rPr>
        <w:t>userValidator</w:t>
      </w:r>
      <w:r w:rsidRPr="005C522C">
        <w:rPr>
          <w:rFonts w:cs="Times New Roman"/>
          <w:color w:val="000000"/>
          <w:szCs w:val="18"/>
        </w:rPr>
        <w:t>;</w:t>
      </w:r>
    </w:p>
    <w:p w14:paraId="5C5C9C14" w14:textId="77777777" w:rsidR="00A47F01" w:rsidRPr="005C522C" w:rsidRDefault="00A47F01" w:rsidP="00F3713D">
      <w:pPr>
        <w:pStyle w:val="FACode2"/>
        <w:numPr>
          <w:ilvl w:val="0"/>
          <w:numId w:val="23"/>
        </w:numPr>
        <w:rPr>
          <w:rFonts w:cs="Times New Roman"/>
          <w:szCs w:val="18"/>
        </w:rPr>
      </w:pPr>
    </w:p>
    <w:p w14:paraId="67DC806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7F5F"/>
          <w:szCs w:val="18"/>
        </w:rPr>
        <w:t>// Declare User service</w:t>
      </w:r>
    </w:p>
    <w:p w14:paraId="113616A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646464"/>
          <w:szCs w:val="18"/>
        </w:rPr>
        <w:t>@Autowired</w:t>
      </w:r>
    </w:p>
    <w:p w14:paraId="630EEEF6"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private</w:t>
      </w:r>
      <w:r w:rsidRPr="005C522C">
        <w:rPr>
          <w:rFonts w:cs="Times New Roman"/>
          <w:color w:val="000000"/>
          <w:szCs w:val="18"/>
        </w:rPr>
        <w:t xml:space="preserve"> UserService </w:t>
      </w:r>
      <w:r w:rsidRPr="005C522C">
        <w:rPr>
          <w:rFonts w:cs="Times New Roman"/>
          <w:color w:val="0000C0"/>
          <w:szCs w:val="18"/>
        </w:rPr>
        <w:t>userService</w:t>
      </w:r>
      <w:r w:rsidRPr="005C522C">
        <w:rPr>
          <w:rFonts w:cs="Times New Roman"/>
          <w:color w:val="000000"/>
          <w:szCs w:val="18"/>
        </w:rPr>
        <w:t>;</w:t>
      </w:r>
    </w:p>
    <w:p w14:paraId="4EF2305A" w14:textId="77777777" w:rsidR="00A47F01" w:rsidRPr="005C522C" w:rsidRDefault="00A47F01" w:rsidP="00F3713D">
      <w:pPr>
        <w:pStyle w:val="FACode2"/>
        <w:numPr>
          <w:ilvl w:val="0"/>
          <w:numId w:val="23"/>
        </w:numPr>
        <w:rPr>
          <w:rFonts w:cs="Times New Roman"/>
          <w:szCs w:val="18"/>
        </w:rPr>
      </w:pPr>
    </w:p>
    <w:p w14:paraId="3C35D67F"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5FBF"/>
          <w:szCs w:val="18"/>
        </w:rPr>
        <w:t>/**</w:t>
      </w:r>
    </w:p>
    <w:p w14:paraId="78728BE4"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function to BCrypt encode password</w:t>
      </w:r>
    </w:p>
    <w:p w14:paraId="5D6DAE26"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p>
    <w:p w14:paraId="53BEDF9D"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password</w:t>
      </w:r>
    </w:p>
    <w:p w14:paraId="5C9574E2"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@return</w:t>
      </w:r>
      <w:r w:rsidRPr="005C522C">
        <w:rPr>
          <w:rFonts w:cs="Times New Roman"/>
          <w:color w:val="3F5FBF"/>
          <w:szCs w:val="18"/>
        </w:rPr>
        <w:t xml:space="preserve"> String</w:t>
      </w:r>
    </w:p>
    <w:p w14:paraId="6CB1DCB0"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w:t>
      </w:r>
    </w:p>
    <w:p w14:paraId="7E6C3CED"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public</w:t>
      </w:r>
      <w:r w:rsidRPr="005C522C">
        <w:rPr>
          <w:rFonts w:cs="Times New Roman"/>
          <w:color w:val="000000"/>
          <w:szCs w:val="18"/>
        </w:rPr>
        <w:t xml:space="preserve"> String passwordEncoder(String </w:t>
      </w:r>
      <w:r w:rsidRPr="005C522C">
        <w:rPr>
          <w:rFonts w:cs="Times New Roman"/>
          <w:color w:val="6A3E3E"/>
          <w:szCs w:val="18"/>
        </w:rPr>
        <w:t>password</w:t>
      </w:r>
      <w:r w:rsidRPr="005C522C">
        <w:rPr>
          <w:rFonts w:cs="Times New Roman"/>
          <w:color w:val="000000"/>
          <w:szCs w:val="18"/>
        </w:rPr>
        <w:t>) {</w:t>
      </w:r>
    </w:p>
    <w:p w14:paraId="196A4D0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return</w:t>
      </w:r>
      <w:r w:rsidRPr="005C522C">
        <w:rPr>
          <w:rFonts w:cs="Times New Roman"/>
          <w:color w:val="000000"/>
          <w:szCs w:val="18"/>
        </w:rPr>
        <w:t xml:space="preserve"> </w:t>
      </w:r>
      <w:r w:rsidRPr="005C522C">
        <w:rPr>
          <w:rFonts w:cs="Times New Roman"/>
          <w:b/>
          <w:bCs/>
          <w:color w:val="7F0055"/>
          <w:szCs w:val="18"/>
        </w:rPr>
        <w:t>new</w:t>
      </w:r>
      <w:r w:rsidRPr="005C522C">
        <w:rPr>
          <w:rFonts w:cs="Times New Roman"/>
          <w:color w:val="000000"/>
          <w:szCs w:val="18"/>
        </w:rPr>
        <w:t xml:space="preserve"> BCryptPasswordEncoder().encode(</w:t>
      </w:r>
      <w:r w:rsidRPr="005C522C">
        <w:rPr>
          <w:rFonts w:cs="Times New Roman"/>
          <w:color w:val="6A3E3E"/>
          <w:szCs w:val="18"/>
        </w:rPr>
        <w:t>password</w:t>
      </w:r>
      <w:r w:rsidRPr="005C522C">
        <w:rPr>
          <w:rFonts w:cs="Times New Roman"/>
          <w:color w:val="000000"/>
          <w:szCs w:val="18"/>
        </w:rPr>
        <w:t>);</w:t>
      </w:r>
    </w:p>
    <w:p w14:paraId="1E18F16A"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t>}</w:t>
      </w:r>
    </w:p>
    <w:p w14:paraId="3DF21F03" w14:textId="77777777" w:rsidR="00A47F01" w:rsidRPr="005C522C" w:rsidRDefault="00A47F01" w:rsidP="00F3713D">
      <w:pPr>
        <w:pStyle w:val="FACode2"/>
        <w:numPr>
          <w:ilvl w:val="0"/>
          <w:numId w:val="23"/>
        </w:numPr>
        <w:rPr>
          <w:rFonts w:cs="Times New Roman"/>
          <w:szCs w:val="18"/>
        </w:rPr>
      </w:pPr>
    </w:p>
    <w:p w14:paraId="0C9C961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5FBF"/>
          <w:szCs w:val="18"/>
        </w:rPr>
        <w:t>/**</w:t>
      </w:r>
    </w:p>
    <w:p w14:paraId="6E362487"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function Get Mapping with direct: /LoginPage</w:t>
      </w:r>
    </w:p>
    <w:p w14:paraId="2E242FC7"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p>
    <w:p w14:paraId="3D49ABF3"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principal</w:t>
      </w:r>
    </w:p>
    <w:p w14:paraId="4E566E21"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lastRenderedPageBreak/>
        <w:tab/>
        <w:t xml:space="preserve"> * </w:t>
      </w:r>
      <w:r w:rsidRPr="005C522C">
        <w:rPr>
          <w:rFonts w:cs="Times New Roman"/>
          <w:b/>
          <w:bCs/>
          <w:color w:val="7F9FBF"/>
          <w:szCs w:val="18"/>
        </w:rPr>
        <w:t>@return</w:t>
      </w:r>
    </w:p>
    <w:p w14:paraId="64CBD48F"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w:t>
      </w:r>
    </w:p>
    <w:p w14:paraId="7AA6535A"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646464"/>
          <w:szCs w:val="18"/>
        </w:rPr>
        <w:t>@GetMapping</w:t>
      </w:r>
      <w:r w:rsidRPr="005C522C">
        <w:rPr>
          <w:rFonts w:cs="Times New Roman"/>
          <w:color w:val="000000"/>
          <w:szCs w:val="18"/>
        </w:rPr>
        <w:t>(</w:t>
      </w:r>
      <w:r w:rsidRPr="005C522C">
        <w:rPr>
          <w:rFonts w:cs="Times New Roman"/>
          <w:color w:val="2A00FF"/>
          <w:szCs w:val="18"/>
        </w:rPr>
        <w:t>"/LoginPage"</w:t>
      </w:r>
      <w:r w:rsidRPr="005C522C">
        <w:rPr>
          <w:rFonts w:cs="Times New Roman"/>
          <w:color w:val="000000"/>
          <w:szCs w:val="18"/>
        </w:rPr>
        <w:t>)</w:t>
      </w:r>
    </w:p>
    <w:p w14:paraId="59D8A8FE"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public</w:t>
      </w:r>
      <w:r w:rsidRPr="005C522C">
        <w:rPr>
          <w:rFonts w:cs="Times New Roman"/>
          <w:color w:val="000000"/>
          <w:szCs w:val="18"/>
        </w:rPr>
        <w:t xml:space="preserve"> String loginPage(Principal </w:t>
      </w:r>
      <w:r w:rsidRPr="005C522C">
        <w:rPr>
          <w:rFonts w:cs="Times New Roman"/>
          <w:color w:val="6A3E3E"/>
          <w:szCs w:val="18"/>
        </w:rPr>
        <w:t>principal</w:t>
      </w:r>
      <w:r w:rsidRPr="005C522C">
        <w:rPr>
          <w:rFonts w:cs="Times New Roman"/>
          <w:color w:val="000000"/>
          <w:szCs w:val="18"/>
        </w:rPr>
        <w:t xml:space="preserve">, Model </w:t>
      </w:r>
      <w:r w:rsidRPr="005C522C">
        <w:rPr>
          <w:rFonts w:cs="Times New Roman"/>
          <w:color w:val="6A3E3E"/>
          <w:szCs w:val="18"/>
        </w:rPr>
        <w:t>result</w:t>
      </w:r>
      <w:r w:rsidRPr="005C522C">
        <w:rPr>
          <w:rFonts w:cs="Times New Roman"/>
          <w:color w:val="000000"/>
          <w:szCs w:val="18"/>
        </w:rPr>
        <w:t>) {</w:t>
      </w:r>
    </w:p>
    <w:p w14:paraId="67D7F78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System.</w:t>
      </w:r>
      <w:r w:rsidRPr="005C522C">
        <w:rPr>
          <w:rFonts w:cs="Times New Roman"/>
          <w:b/>
          <w:bCs/>
          <w:i/>
          <w:iCs/>
          <w:color w:val="0000C0"/>
          <w:szCs w:val="18"/>
        </w:rPr>
        <w:t>out</w:t>
      </w:r>
      <w:r w:rsidRPr="005C522C">
        <w:rPr>
          <w:rFonts w:cs="Times New Roman"/>
          <w:color w:val="000000"/>
          <w:szCs w:val="18"/>
        </w:rPr>
        <w:t>.println(</w:t>
      </w:r>
      <w:r w:rsidRPr="005C522C">
        <w:rPr>
          <w:rFonts w:cs="Times New Roman"/>
          <w:i/>
          <w:iCs/>
          <w:color w:val="0000C0"/>
          <w:szCs w:val="18"/>
        </w:rPr>
        <w:t>error</w:t>
      </w:r>
      <w:r w:rsidRPr="005C522C">
        <w:rPr>
          <w:rFonts w:cs="Times New Roman"/>
          <w:color w:val="000000"/>
          <w:szCs w:val="18"/>
        </w:rPr>
        <w:t>);</w:t>
      </w:r>
    </w:p>
    <w:p w14:paraId="633F0AE5"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if</w:t>
      </w:r>
      <w:r w:rsidRPr="005C522C">
        <w:rPr>
          <w:rFonts w:cs="Times New Roman"/>
          <w:color w:val="000000"/>
          <w:szCs w:val="18"/>
        </w:rPr>
        <w:t xml:space="preserve"> (</w:t>
      </w:r>
      <w:r w:rsidRPr="005C522C">
        <w:rPr>
          <w:rFonts w:cs="Times New Roman"/>
          <w:i/>
          <w:iCs/>
          <w:color w:val="0000C0"/>
          <w:szCs w:val="18"/>
        </w:rPr>
        <w:t>error</w:t>
      </w:r>
      <w:r w:rsidRPr="005C522C">
        <w:rPr>
          <w:rFonts w:cs="Times New Roman"/>
          <w:color w:val="000000"/>
          <w:szCs w:val="18"/>
        </w:rPr>
        <w:t xml:space="preserve"> == 1) {</w:t>
      </w:r>
    </w:p>
    <w:p w14:paraId="0491D6C6"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result</w:t>
      </w:r>
      <w:r w:rsidRPr="005C522C">
        <w:rPr>
          <w:rFonts w:cs="Times New Roman"/>
          <w:color w:val="000000"/>
          <w:szCs w:val="18"/>
        </w:rPr>
        <w:t>.addAttribute(</w:t>
      </w:r>
      <w:r w:rsidRPr="005C522C">
        <w:rPr>
          <w:rFonts w:cs="Times New Roman"/>
          <w:color w:val="2A00FF"/>
          <w:szCs w:val="18"/>
        </w:rPr>
        <w:t>"Result"</w:t>
      </w:r>
      <w:r w:rsidRPr="005C522C">
        <w:rPr>
          <w:rFonts w:cs="Times New Roman"/>
          <w:color w:val="000000"/>
          <w:szCs w:val="18"/>
        </w:rPr>
        <w:t xml:space="preserve">, </w:t>
      </w:r>
      <w:r w:rsidRPr="005C522C">
        <w:rPr>
          <w:rFonts w:cs="Times New Roman"/>
          <w:color w:val="2A00FF"/>
          <w:szCs w:val="18"/>
        </w:rPr>
        <w:t>"fail_create"</w:t>
      </w:r>
      <w:r w:rsidRPr="005C522C">
        <w:rPr>
          <w:rFonts w:cs="Times New Roman"/>
          <w:color w:val="000000"/>
          <w:szCs w:val="18"/>
        </w:rPr>
        <w:t>);</w:t>
      </w:r>
    </w:p>
    <w:p w14:paraId="69E92CC3"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 xml:space="preserve">} </w:t>
      </w:r>
      <w:r w:rsidRPr="005C522C">
        <w:rPr>
          <w:rFonts w:cs="Times New Roman"/>
          <w:b/>
          <w:bCs/>
          <w:color w:val="7F0055"/>
          <w:szCs w:val="18"/>
        </w:rPr>
        <w:t>else</w:t>
      </w:r>
      <w:r w:rsidRPr="005C522C">
        <w:rPr>
          <w:rFonts w:cs="Times New Roman"/>
          <w:color w:val="000000"/>
          <w:szCs w:val="18"/>
        </w:rPr>
        <w:t xml:space="preserve"> </w:t>
      </w:r>
      <w:r w:rsidRPr="005C522C">
        <w:rPr>
          <w:rFonts w:cs="Times New Roman"/>
          <w:b/>
          <w:bCs/>
          <w:color w:val="7F0055"/>
          <w:szCs w:val="18"/>
        </w:rPr>
        <w:t>if</w:t>
      </w:r>
      <w:r w:rsidRPr="005C522C">
        <w:rPr>
          <w:rFonts w:cs="Times New Roman"/>
          <w:color w:val="000000"/>
          <w:szCs w:val="18"/>
        </w:rPr>
        <w:t xml:space="preserve"> (</w:t>
      </w:r>
      <w:r w:rsidRPr="005C522C">
        <w:rPr>
          <w:rFonts w:cs="Times New Roman"/>
          <w:i/>
          <w:iCs/>
          <w:color w:val="0000C0"/>
          <w:szCs w:val="18"/>
        </w:rPr>
        <w:t>error</w:t>
      </w:r>
      <w:r w:rsidRPr="005C522C">
        <w:rPr>
          <w:rFonts w:cs="Times New Roman"/>
          <w:color w:val="000000"/>
          <w:szCs w:val="18"/>
        </w:rPr>
        <w:t xml:space="preserve"> == 2) {</w:t>
      </w:r>
    </w:p>
    <w:p w14:paraId="316735F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result</w:t>
      </w:r>
      <w:r w:rsidRPr="005C522C">
        <w:rPr>
          <w:rFonts w:cs="Times New Roman"/>
          <w:color w:val="000000"/>
          <w:szCs w:val="18"/>
        </w:rPr>
        <w:t>.addAttribute(</w:t>
      </w:r>
      <w:r w:rsidRPr="005C522C">
        <w:rPr>
          <w:rFonts w:cs="Times New Roman"/>
          <w:color w:val="2A00FF"/>
          <w:szCs w:val="18"/>
        </w:rPr>
        <w:t>"Result"</w:t>
      </w:r>
      <w:r w:rsidRPr="005C522C">
        <w:rPr>
          <w:rFonts w:cs="Times New Roman"/>
          <w:color w:val="000000"/>
          <w:szCs w:val="18"/>
        </w:rPr>
        <w:t xml:space="preserve">, </w:t>
      </w:r>
      <w:r w:rsidRPr="005C522C">
        <w:rPr>
          <w:rFonts w:cs="Times New Roman"/>
          <w:color w:val="2A00FF"/>
          <w:szCs w:val="18"/>
        </w:rPr>
        <w:t>"success_create"</w:t>
      </w:r>
      <w:r w:rsidRPr="005C522C">
        <w:rPr>
          <w:rFonts w:cs="Times New Roman"/>
          <w:color w:val="000000"/>
          <w:szCs w:val="18"/>
        </w:rPr>
        <w:t>);</w:t>
      </w:r>
    </w:p>
    <w:p w14:paraId="5F8D371D"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 xml:space="preserve">} </w:t>
      </w:r>
      <w:r w:rsidRPr="005C522C">
        <w:rPr>
          <w:rFonts w:cs="Times New Roman"/>
          <w:b/>
          <w:bCs/>
          <w:color w:val="7F0055"/>
          <w:szCs w:val="18"/>
        </w:rPr>
        <w:t>else</w:t>
      </w:r>
      <w:r w:rsidRPr="005C522C">
        <w:rPr>
          <w:rFonts w:cs="Times New Roman"/>
          <w:color w:val="000000"/>
          <w:szCs w:val="18"/>
        </w:rPr>
        <w:t xml:space="preserve"> </w:t>
      </w:r>
      <w:r w:rsidRPr="005C522C">
        <w:rPr>
          <w:rFonts w:cs="Times New Roman"/>
          <w:b/>
          <w:bCs/>
          <w:color w:val="7F0055"/>
          <w:szCs w:val="18"/>
        </w:rPr>
        <w:t>if</w:t>
      </w:r>
      <w:r w:rsidRPr="005C522C">
        <w:rPr>
          <w:rFonts w:cs="Times New Roman"/>
          <w:color w:val="000000"/>
          <w:szCs w:val="18"/>
        </w:rPr>
        <w:t xml:space="preserve"> (</w:t>
      </w:r>
      <w:r w:rsidRPr="005C522C">
        <w:rPr>
          <w:rFonts w:cs="Times New Roman"/>
          <w:i/>
          <w:iCs/>
          <w:color w:val="0000C0"/>
          <w:szCs w:val="18"/>
        </w:rPr>
        <w:t>error</w:t>
      </w:r>
      <w:r w:rsidRPr="005C522C">
        <w:rPr>
          <w:rFonts w:cs="Times New Roman"/>
          <w:color w:val="000000"/>
          <w:szCs w:val="18"/>
        </w:rPr>
        <w:t xml:space="preserve"> == 3) {</w:t>
      </w:r>
    </w:p>
    <w:p w14:paraId="47884833"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result</w:t>
      </w:r>
      <w:r w:rsidRPr="005C522C">
        <w:rPr>
          <w:rFonts w:cs="Times New Roman"/>
          <w:color w:val="000000"/>
          <w:szCs w:val="18"/>
        </w:rPr>
        <w:t>.addAttribute(</w:t>
      </w:r>
      <w:r w:rsidRPr="005C522C">
        <w:rPr>
          <w:rFonts w:cs="Times New Roman"/>
          <w:color w:val="2A00FF"/>
          <w:szCs w:val="18"/>
        </w:rPr>
        <w:t>"Result"</w:t>
      </w:r>
      <w:r w:rsidRPr="005C522C">
        <w:rPr>
          <w:rFonts w:cs="Times New Roman"/>
          <w:color w:val="000000"/>
          <w:szCs w:val="18"/>
        </w:rPr>
        <w:t xml:space="preserve">, </w:t>
      </w:r>
      <w:r w:rsidRPr="005C522C">
        <w:rPr>
          <w:rFonts w:cs="Times New Roman"/>
          <w:color w:val="2A00FF"/>
          <w:szCs w:val="18"/>
        </w:rPr>
        <w:t>"fail_login"</w:t>
      </w:r>
      <w:r w:rsidRPr="005C522C">
        <w:rPr>
          <w:rFonts w:cs="Times New Roman"/>
          <w:color w:val="000000"/>
          <w:szCs w:val="18"/>
        </w:rPr>
        <w:t>);</w:t>
      </w:r>
    </w:p>
    <w:p w14:paraId="52469F3F" w14:textId="37D8D38D" w:rsidR="00A47F01" w:rsidRPr="00572405"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w:t>
      </w:r>
    </w:p>
    <w:p w14:paraId="14389ADF" w14:textId="77777777" w:rsidR="00572405" w:rsidRPr="00572405" w:rsidRDefault="00572405" w:rsidP="00F3713D">
      <w:pPr>
        <w:pStyle w:val="FACode2"/>
        <w:numPr>
          <w:ilvl w:val="0"/>
          <w:numId w:val="23"/>
        </w:numPr>
        <w:rPr>
          <w:rFonts w:cs="Times New Roman"/>
          <w:szCs w:val="18"/>
        </w:rPr>
      </w:pPr>
    </w:p>
    <w:p w14:paraId="4A411D59" w14:textId="09D3DB63" w:rsidR="00572405" w:rsidRPr="00572405" w:rsidRDefault="00572405" w:rsidP="00F3713D">
      <w:pPr>
        <w:pStyle w:val="FACode2"/>
        <w:numPr>
          <w:ilvl w:val="0"/>
          <w:numId w:val="23"/>
        </w:numPr>
        <w:rPr>
          <w:rFonts w:cs="Times New Roman"/>
          <w:bCs/>
          <w:color w:val="7F0055"/>
          <w:szCs w:val="18"/>
        </w:rPr>
      </w:pPr>
      <w:r w:rsidRPr="00572405">
        <w:rPr>
          <w:rFonts w:cs="Times New Roman"/>
          <w:b/>
          <w:bCs/>
          <w:color w:val="7F0055"/>
          <w:szCs w:val="18"/>
        </w:rPr>
        <w:tab/>
      </w:r>
      <w:r w:rsidRPr="00572405">
        <w:rPr>
          <w:rFonts w:cs="Times New Roman"/>
          <w:b/>
          <w:bCs/>
          <w:color w:val="7F0055"/>
          <w:szCs w:val="18"/>
        </w:rPr>
        <w:tab/>
      </w:r>
      <w:r w:rsidRPr="00572405">
        <w:rPr>
          <w:rFonts w:cs="Times New Roman"/>
          <w:bCs/>
          <w:color w:val="7F0055"/>
          <w:szCs w:val="18"/>
        </w:rPr>
        <w:t>error = 0;</w:t>
      </w:r>
    </w:p>
    <w:p w14:paraId="1F941DEA" w14:textId="77777777" w:rsidR="00572405" w:rsidRPr="00572405" w:rsidRDefault="00572405" w:rsidP="00F3713D">
      <w:pPr>
        <w:pStyle w:val="FACode2"/>
        <w:numPr>
          <w:ilvl w:val="0"/>
          <w:numId w:val="23"/>
        </w:numPr>
        <w:rPr>
          <w:rFonts w:cs="Times New Roman"/>
          <w:b/>
          <w:bCs/>
          <w:color w:val="7F0055"/>
          <w:szCs w:val="18"/>
        </w:rPr>
      </w:pPr>
    </w:p>
    <w:p w14:paraId="7A58221A"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return</w:t>
      </w:r>
      <w:r w:rsidRPr="005C522C">
        <w:rPr>
          <w:rFonts w:cs="Times New Roman"/>
          <w:color w:val="000000"/>
          <w:szCs w:val="18"/>
        </w:rPr>
        <w:t xml:space="preserve"> </w:t>
      </w:r>
      <w:r w:rsidRPr="005C522C">
        <w:rPr>
          <w:rFonts w:cs="Times New Roman"/>
          <w:color w:val="6A3E3E"/>
          <w:szCs w:val="18"/>
        </w:rPr>
        <w:t>principal</w:t>
      </w:r>
      <w:r w:rsidRPr="005C522C">
        <w:rPr>
          <w:rFonts w:cs="Times New Roman"/>
          <w:color w:val="000000"/>
          <w:szCs w:val="18"/>
        </w:rPr>
        <w:t xml:space="preserve"> == </w:t>
      </w:r>
      <w:r w:rsidRPr="005C522C">
        <w:rPr>
          <w:rFonts w:cs="Times New Roman"/>
          <w:b/>
          <w:bCs/>
          <w:color w:val="7F0055"/>
          <w:szCs w:val="18"/>
        </w:rPr>
        <w:t>null</w:t>
      </w:r>
      <w:r w:rsidRPr="005C522C">
        <w:rPr>
          <w:rFonts w:cs="Times New Roman"/>
          <w:color w:val="000000"/>
          <w:szCs w:val="18"/>
        </w:rPr>
        <w:t xml:space="preserve"> ? </w:t>
      </w:r>
      <w:r w:rsidRPr="005C522C">
        <w:rPr>
          <w:rFonts w:cs="Times New Roman"/>
          <w:color w:val="2A00FF"/>
          <w:szCs w:val="18"/>
        </w:rPr>
        <w:t>"LoginPage"</w:t>
      </w:r>
      <w:r w:rsidRPr="005C522C">
        <w:rPr>
          <w:rFonts w:cs="Times New Roman"/>
          <w:color w:val="000000"/>
          <w:szCs w:val="18"/>
        </w:rPr>
        <w:t xml:space="preserve"> : </w:t>
      </w:r>
      <w:r w:rsidRPr="005C522C">
        <w:rPr>
          <w:rFonts w:cs="Times New Roman"/>
          <w:color w:val="2A00FF"/>
          <w:szCs w:val="18"/>
        </w:rPr>
        <w:t>"redirect:/"</w:t>
      </w:r>
      <w:r w:rsidRPr="005C522C">
        <w:rPr>
          <w:rFonts w:cs="Times New Roman"/>
          <w:color w:val="000000"/>
          <w:szCs w:val="18"/>
        </w:rPr>
        <w:t>;</w:t>
      </w:r>
    </w:p>
    <w:p w14:paraId="2221471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t>}</w:t>
      </w:r>
    </w:p>
    <w:p w14:paraId="71B02852" w14:textId="77777777" w:rsidR="00A47F01" w:rsidRPr="005C522C" w:rsidRDefault="00A47F01" w:rsidP="00F3713D">
      <w:pPr>
        <w:pStyle w:val="FACode2"/>
        <w:numPr>
          <w:ilvl w:val="0"/>
          <w:numId w:val="23"/>
        </w:numPr>
        <w:rPr>
          <w:rFonts w:cs="Times New Roman"/>
          <w:szCs w:val="18"/>
        </w:rPr>
      </w:pPr>
    </w:p>
    <w:p w14:paraId="0E07C72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5FBF"/>
          <w:szCs w:val="18"/>
        </w:rPr>
        <w:t>/**</w:t>
      </w:r>
    </w:p>
    <w:p w14:paraId="5B6F01D9"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function Post Mapping with direct: /postLogin</w:t>
      </w:r>
    </w:p>
    <w:p w14:paraId="4CA6B8E6"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p>
    <w:p w14:paraId="33102BF1"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model</w:t>
      </w:r>
    </w:p>
    <w:p w14:paraId="0E7294F8"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session</w:t>
      </w:r>
    </w:p>
    <w:p w14:paraId="5CC9AE75"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@return</w:t>
      </w:r>
      <w:r w:rsidRPr="005C522C">
        <w:rPr>
          <w:rFonts w:cs="Times New Roman"/>
          <w:color w:val="3F5FBF"/>
          <w:szCs w:val="18"/>
        </w:rPr>
        <w:t xml:space="preserve"> String "redirect:/index"</w:t>
      </w:r>
    </w:p>
    <w:p w14:paraId="40369978"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w:t>
      </w:r>
    </w:p>
    <w:p w14:paraId="09AA57B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646464"/>
          <w:szCs w:val="18"/>
        </w:rPr>
        <w:t>@PostMapping</w:t>
      </w:r>
      <w:r w:rsidRPr="005C522C">
        <w:rPr>
          <w:rFonts w:cs="Times New Roman"/>
          <w:color w:val="000000"/>
          <w:szCs w:val="18"/>
        </w:rPr>
        <w:t>(</w:t>
      </w:r>
      <w:r w:rsidRPr="005C522C">
        <w:rPr>
          <w:rFonts w:cs="Times New Roman"/>
          <w:color w:val="2A00FF"/>
          <w:szCs w:val="18"/>
        </w:rPr>
        <w:t>"postLogin"</w:t>
      </w:r>
      <w:r w:rsidRPr="005C522C">
        <w:rPr>
          <w:rFonts w:cs="Times New Roman"/>
          <w:color w:val="000000"/>
          <w:szCs w:val="18"/>
        </w:rPr>
        <w:t>)</w:t>
      </w:r>
    </w:p>
    <w:p w14:paraId="66F35653"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public</w:t>
      </w:r>
      <w:r w:rsidRPr="005C522C">
        <w:rPr>
          <w:rFonts w:cs="Times New Roman"/>
          <w:color w:val="000000"/>
          <w:szCs w:val="18"/>
        </w:rPr>
        <w:t xml:space="preserve"> String postLogin(Model </w:t>
      </w:r>
      <w:r w:rsidRPr="005C522C">
        <w:rPr>
          <w:rFonts w:cs="Times New Roman"/>
          <w:color w:val="6A3E3E"/>
          <w:szCs w:val="18"/>
        </w:rPr>
        <w:t>model</w:t>
      </w:r>
      <w:r w:rsidRPr="005C522C">
        <w:rPr>
          <w:rFonts w:cs="Times New Roman"/>
          <w:color w:val="000000"/>
          <w:szCs w:val="18"/>
        </w:rPr>
        <w:t xml:space="preserve">, HttpSession </w:t>
      </w:r>
      <w:r w:rsidRPr="005C522C">
        <w:rPr>
          <w:rFonts w:cs="Times New Roman"/>
          <w:color w:val="6A3E3E"/>
          <w:szCs w:val="18"/>
        </w:rPr>
        <w:t>session</w:t>
      </w:r>
      <w:r w:rsidRPr="005C522C">
        <w:rPr>
          <w:rFonts w:cs="Times New Roman"/>
          <w:color w:val="000000"/>
          <w:szCs w:val="18"/>
        </w:rPr>
        <w:t>) {</w:t>
      </w:r>
    </w:p>
    <w:p w14:paraId="2043A85D" w14:textId="77777777" w:rsidR="00A47F01" w:rsidRPr="005C522C" w:rsidRDefault="00A47F01" w:rsidP="00F3713D">
      <w:pPr>
        <w:pStyle w:val="FACode2"/>
        <w:numPr>
          <w:ilvl w:val="0"/>
          <w:numId w:val="23"/>
        </w:numPr>
        <w:rPr>
          <w:rFonts w:cs="Times New Roman"/>
          <w:szCs w:val="18"/>
        </w:rPr>
      </w:pPr>
    </w:p>
    <w:p w14:paraId="5E9EB513"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i/>
          <w:iCs/>
          <w:color w:val="0000C0"/>
          <w:szCs w:val="18"/>
        </w:rPr>
        <w:t>log</w:t>
      </w:r>
      <w:r w:rsidRPr="005C522C">
        <w:rPr>
          <w:rFonts w:cs="Times New Roman"/>
          <w:color w:val="000000"/>
          <w:szCs w:val="18"/>
        </w:rPr>
        <w:t>.info(</w:t>
      </w:r>
      <w:r w:rsidRPr="005C522C">
        <w:rPr>
          <w:rFonts w:cs="Times New Roman"/>
          <w:color w:val="2A00FF"/>
          <w:szCs w:val="18"/>
        </w:rPr>
        <w:t>"postLogin()"</w:t>
      </w:r>
      <w:r w:rsidRPr="005C522C">
        <w:rPr>
          <w:rFonts w:cs="Times New Roman"/>
          <w:color w:val="000000"/>
          <w:szCs w:val="18"/>
        </w:rPr>
        <w:t>);</w:t>
      </w:r>
    </w:p>
    <w:p w14:paraId="09958A13" w14:textId="77777777" w:rsidR="00A47F01" w:rsidRPr="005C522C" w:rsidRDefault="00A47F01" w:rsidP="00F3713D">
      <w:pPr>
        <w:pStyle w:val="FACode2"/>
        <w:numPr>
          <w:ilvl w:val="0"/>
          <w:numId w:val="23"/>
        </w:numPr>
        <w:rPr>
          <w:rFonts w:cs="Times New Roman"/>
          <w:szCs w:val="18"/>
        </w:rPr>
      </w:pPr>
    </w:p>
    <w:p w14:paraId="48DEAB28"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3F7F5F"/>
          <w:szCs w:val="18"/>
        </w:rPr>
        <w:t>// declare Authentication</w:t>
      </w:r>
    </w:p>
    <w:p w14:paraId="2158F679"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 xml:space="preserve">Authentication </w:t>
      </w:r>
      <w:r w:rsidRPr="005C522C">
        <w:rPr>
          <w:rFonts w:cs="Times New Roman"/>
          <w:color w:val="6A3E3E"/>
          <w:szCs w:val="18"/>
        </w:rPr>
        <w:t>authentication</w:t>
      </w:r>
      <w:r w:rsidRPr="005C522C">
        <w:rPr>
          <w:rFonts w:cs="Times New Roman"/>
          <w:color w:val="000000"/>
          <w:szCs w:val="18"/>
        </w:rPr>
        <w:t xml:space="preserve"> = SecurityContextHolder.</w:t>
      </w:r>
      <w:r w:rsidRPr="005C522C">
        <w:rPr>
          <w:rFonts w:cs="Times New Roman"/>
          <w:i/>
          <w:iCs/>
          <w:color w:val="000000"/>
          <w:szCs w:val="18"/>
        </w:rPr>
        <w:t>getContext</w:t>
      </w:r>
      <w:r w:rsidRPr="005C522C">
        <w:rPr>
          <w:rFonts w:cs="Times New Roman"/>
          <w:color w:val="000000"/>
          <w:szCs w:val="18"/>
        </w:rPr>
        <w:t>().getAuthentication();</w:t>
      </w:r>
    </w:p>
    <w:p w14:paraId="6CF44ABC" w14:textId="77777777" w:rsidR="00A47F01" w:rsidRPr="005C522C" w:rsidRDefault="00A47F01" w:rsidP="00F3713D">
      <w:pPr>
        <w:pStyle w:val="FACode2"/>
        <w:numPr>
          <w:ilvl w:val="0"/>
          <w:numId w:val="23"/>
        </w:numPr>
        <w:rPr>
          <w:rFonts w:cs="Times New Roman"/>
          <w:szCs w:val="18"/>
        </w:rPr>
      </w:pPr>
    </w:p>
    <w:p w14:paraId="72E3F2C6"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3F7F5F"/>
          <w:szCs w:val="18"/>
        </w:rPr>
        <w:t>// cast Authentication to UsernamePasswordAuthenticationToken</w:t>
      </w:r>
    </w:p>
    <w:p w14:paraId="2DE58619"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 xml:space="preserve">UsernamePasswordAuthenticationToken </w:t>
      </w:r>
      <w:r w:rsidRPr="005C522C">
        <w:rPr>
          <w:rFonts w:cs="Times New Roman"/>
          <w:color w:val="6A3E3E"/>
          <w:szCs w:val="18"/>
        </w:rPr>
        <w:t>token</w:t>
      </w:r>
      <w:r w:rsidRPr="005C522C">
        <w:rPr>
          <w:rFonts w:cs="Times New Roman"/>
          <w:color w:val="000000"/>
          <w:szCs w:val="18"/>
        </w:rPr>
        <w:t xml:space="preserve"> = (UsernamePasswordAuthenticationToken) (</w:t>
      </w:r>
      <w:r w:rsidRPr="005C522C">
        <w:rPr>
          <w:rFonts w:cs="Times New Roman"/>
          <w:color w:val="6A3E3E"/>
          <w:szCs w:val="18"/>
        </w:rPr>
        <w:t>authentication</w:t>
      </w:r>
      <w:r w:rsidRPr="005C522C">
        <w:rPr>
          <w:rFonts w:cs="Times New Roman"/>
          <w:color w:val="000000"/>
          <w:szCs w:val="18"/>
        </w:rPr>
        <w:t>);</w:t>
      </w:r>
    </w:p>
    <w:p w14:paraId="595643C6" w14:textId="77777777" w:rsidR="00A47F01" w:rsidRPr="005C522C" w:rsidRDefault="00A47F01" w:rsidP="00F3713D">
      <w:pPr>
        <w:pStyle w:val="FACode2"/>
        <w:numPr>
          <w:ilvl w:val="0"/>
          <w:numId w:val="23"/>
        </w:numPr>
        <w:rPr>
          <w:rFonts w:cs="Times New Roman"/>
          <w:szCs w:val="18"/>
        </w:rPr>
      </w:pPr>
    </w:p>
    <w:p w14:paraId="5D72E2D6"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3F7F5F"/>
          <w:szCs w:val="18"/>
        </w:rPr>
        <w:t>// call function validatePrinciple</w:t>
      </w:r>
    </w:p>
    <w:p w14:paraId="1B7518C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validatePrinciple(</w:t>
      </w:r>
      <w:r w:rsidRPr="005C522C">
        <w:rPr>
          <w:rFonts w:cs="Times New Roman"/>
          <w:color w:val="6A3E3E"/>
          <w:szCs w:val="18"/>
        </w:rPr>
        <w:t>token</w:t>
      </w:r>
      <w:r w:rsidRPr="005C522C">
        <w:rPr>
          <w:rFonts w:cs="Times New Roman"/>
          <w:color w:val="000000"/>
          <w:szCs w:val="18"/>
        </w:rPr>
        <w:t>.getPrincipal());</w:t>
      </w:r>
    </w:p>
    <w:p w14:paraId="7643D5B1" w14:textId="77777777" w:rsidR="00A47F01" w:rsidRPr="005C522C" w:rsidRDefault="00A47F01" w:rsidP="00F3713D">
      <w:pPr>
        <w:pStyle w:val="FACode2"/>
        <w:numPr>
          <w:ilvl w:val="0"/>
          <w:numId w:val="23"/>
        </w:numPr>
        <w:rPr>
          <w:rFonts w:cs="Times New Roman"/>
          <w:szCs w:val="18"/>
        </w:rPr>
      </w:pPr>
    </w:p>
    <w:p w14:paraId="2369D3E0"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3F7F5F"/>
          <w:szCs w:val="18"/>
        </w:rPr>
        <w:t>// cast UsernamePasswordAuthenticationToken to User</w:t>
      </w:r>
    </w:p>
    <w:p w14:paraId="2DF1F37F"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 xml:space="preserve">User </w:t>
      </w:r>
      <w:r w:rsidRPr="005C522C">
        <w:rPr>
          <w:rFonts w:cs="Times New Roman"/>
          <w:color w:val="6A3E3E"/>
          <w:szCs w:val="18"/>
        </w:rPr>
        <w:t>loggedInUser</w:t>
      </w:r>
      <w:r w:rsidRPr="005C522C">
        <w:rPr>
          <w:rFonts w:cs="Times New Roman"/>
          <w:color w:val="000000"/>
          <w:szCs w:val="18"/>
        </w:rPr>
        <w:t xml:space="preserve"> = ((UserDetailsDTO) </w:t>
      </w:r>
      <w:r w:rsidRPr="005C522C">
        <w:rPr>
          <w:rFonts w:cs="Times New Roman"/>
          <w:color w:val="6A3E3E"/>
          <w:szCs w:val="18"/>
        </w:rPr>
        <w:t>token</w:t>
      </w:r>
      <w:r w:rsidRPr="005C522C">
        <w:rPr>
          <w:rFonts w:cs="Times New Roman"/>
          <w:color w:val="000000"/>
          <w:szCs w:val="18"/>
        </w:rPr>
        <w:t>.getPrincipal()).getUserDetails();</w:t>
      </w:r>
    </w:p>
    <w:p w14:paraId="36170EAD" w14:textId="77777777" w:rsidR="00A47F01" w:rsidRPr="005C522C" w:rsidRDefault="00A47F01" w:rsidP="00F3713D">
      <w:pPr>
        <w:pStyle w:val="FACode2"/>
        <w:numPr>
          <w:ilvl w:val="0"/>
          <w:numId w:val="23"/>
        </w:numPr>
        <w:rPr>
          <w:rFonts w:cs="Times New Roman"/>
          <w:szCs w:val="18"/>
        </w:rPr>
      </w:pPr>
    </w:p>
    <w:p w14:paraId="2D9ADDE3"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model</w:t>
      </w:r>
      <w:r w:rsidRPr="005C522C">
        <w:rPr>
          <w:rFonts w:cs="Times New Roman"/>
          <w:color w:val="000000"/>
          <w:szCs w:val="18"/>
        </w:rPr>
        <w:t>.addAttribute(</w:t>
      </w:r>
      <w:r w:rsidRPr="005C522C">
        <w:rPr>
          <w:rFonts w:cs="Times New Roman"/>
          <w:color w:val="2A00FF"/>
          <w:szCs w:val="18"/>
        </w:rPr>
        <w:t>"currentUser"</w:t>
      </w:r>
      <w:r w:rsidRPr="005C522C">
        <w:rPr>
          <w:rFonts w:cs="Times New Roman"/>
          <w:color w:val="000000"/>
          <w:szCs w:val="18"/>
        </w:rPr>
        <w:t xml:space="preserve">, </w:t>
      </w:r>
      <w:r w:rsidRPr="005C522C">
        <w:rPr>
          <w:rFonts w:cs="Times New Roman"/>
          <w:color w:val="6A3E3E"/>
          <w:szCs w:val="18"/>
        </w:rPr>
        <w:t>loggedInUser</w:t>
      </w:r>
      <w:r w:rsidRPr="005C522C">
        <w:rPr>
          <w:rFonts w:cs="Times New Roman"/>
          <w:color w:val="000000"/>
          <w:szCs w:val="18"/>
        </w:rPr>
        <w:t>.getUsername());</w:t>
      </w:r>
    </w:p>
    <w:p w14:paraId="293F1B8B" w14:textId="77777777" w:rsidR="00A47F01" w:rsidRPr="005C522C" w:rsidRDefault="00A47F01" w:rsidP="00F3713D">
      <w:pPr>
        <w:pStyle w:val="FACode2"/>
        <w:numPr>
          <w:ilvl w:val="0"/>
          <w:numId w:val="23"/>
        </w:numPr>
        <w:rPr>
          <w:rFonts w:cs="Times New Roman"/>
          <w:szCs w:val="18"/>
        </w:rPr>
      </w:pPr>
    </w:p>
    <w:p w14:paraId="7510614F"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session</w:t>
      </w:r>
      <w:r w:rsidRPr="005C522C">
        <w:rPr>
          <w:rFonts w:cs="Times New Roman"/>
          <w:color w:val="000000"/>
          <w:szCs w:val="18"/>
        </w:rPr>
        <w:t>.setAttribute(</w:t>
      </w:r>
      <w:r w:rsidRPr="005C522C">
        <w:rPr>
          <w:rFonts w:cs="Times New Roman"/>
          <w:color w:val="2A00FF"/>
          <w:szCs w:val="18"/>
        </w:rPr>
        <w:t>"userId"</w:t>
      </w:r>
      <w:r w:rsidRPr="005C522C">
        <w:rPr>
          <w:rFonts w:cs="Times New Roman"/>
          <w:color w:val="000000"/>
          <w:szCs w:val="18"/>
        </w:rPr>
        <w:t xml:space="preserve">, </w:t>
      </w:r>
      <w:r w:rsidRPr="005C522C">
        <w:rPr>
          <w:rFonts w:cs="Times New Roman"/>
          <w:color w:val="6A3E3E"/>
          <w:szCs w:val="18"/>
        </w:rPr>
        <w:t>loggedInUser</w:t>
      </w:r>
      <w:r w:rsidRPr="005C522C">
        <w:rPr>
          <w:rFonts w:cs="Times New Roman"/>
          <w:color w:val="000000"/>
          <w:szCs w:val="18"/>
        </w:rPr>
        <w:t>.getId());</w:t>
      </w:r>
    </w:p>
    <w:p w14:paraId="10720E49"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session</w:t>
      </w:r>
      <w:r w:rsidRPr="005C522C">
        <w:rPr>
          <w:rFonts w:cs="Times New Roman"/>
          <w:color w:val="000000"/>
          <w:szCs w:val="18"/>
        </w:rPr>
        <w:t>.setAttribute(</w:t>
      </w:r>
      <w:r w:rsidRPr="005C522C">
        <w:rPr>
          <w:rFonts w:cs="Times New Roman"/>
          <w:color w:val="2A00FF"/>
          <w:szCs w:val="18"/>
        </w:rPr>
        <w:t>"userName"</w:t>
      </w:r>
      <w:r w:rsidRPr="005C522C">
        <w:rPr>
          <w:rFonts w:cs="Times New Roman"/>
          <w:color w:val="000000"/>
          <w:szCs w:val="18"/>
        </w:rPr>
        <w:t xml:space="preserve">, </w:t>
      </w:r>
      <w:r w:rsidRPr="005C522C">
        <w:rPr>
          <w:rFonts w:cs="Times New Roman"/>
          <w:color w:val="6A3E3E"/>
          <w:szCs w:val="18"/>
        </w:rPr>
        <w:t>loggedInUser</w:t>
      </w:r>
      <w:r w:rsidRPr="005C522C">
        <w:rPr>
          <w:rFonts w:cs="Times New Roman"/>
          <w:color w:val="000000"/>
          <w:szCs w:val="18"/>
        </w:rPr>
        <w:t>.getUsername());</w:t>
      </w:r>
    </w:p>
    <w:p w14:paraId="029AC04B"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session</w:t>
      </w:r>
      <w:r w:rsidRPr="005C522C">
        <w:rPr>
          <w:rFonts w:cs="Times New Roman"/>
          <w:color w:val="000000"/>
          <w:szCs w:val="18"/>
        </w:rPr>
        <w:t>.setAttribute(</w:t>
      </w:r>
      <w:r w:rsidRPr="005C522C">
        <w:rPr>
          <w:rFonts w:cs="Times New Roman"/>
          <w:color w:val="2A00FF"/>
          <w:szCs w:val="18"/>
        </w:rPr>
        <w:t>"userEmail"</w:t>
      </w:r>
      <w:r w:rsidRPr="005C522C">
        <w:rPr>
          <w:rFonts w:cs="Times New Roman"/>
          <w:color w:val="000000"/>
          <w:szCs w:val="18"/>
        </w:rPr>
        <w:t xml:space="preserve">, </w:t>
      </w:r>
      <w:r w:rsidRPr="005C522C">
        <w:rPr>
          <w:rFonts w:cs="Times New Roman"/>
          <w:color w:val="6A3E3E"/>
          <w:szCs w:val="18"/>
        </w:rPr>
        <w:t>loggedInUser</w:t>
      </w:r>
      <w:r w:rsidRPr="005C522C">
        <w:rPr>
          <w:rFonts w:cs="Times New Roman"/>
          <w:color w:val="000000"/>
          <w:szCs w:val="18"/>
        </w:rPr>
        <w:t>.getEmail());</w:t>
      </w:r>
    </w:p>
    <w:p w14:paraId="05CFB273"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session</w:t>
      </w:r>
      <w:r w:rsidRPr="005C522C">
        <w:rPr>
          <w:rFonts w:cs="Times New Roman"/>
          <w:color w:val="000000"/>
          <w:szCs w:val="18"/>
        </w:rPr>
        <w:t>.setAttribute(</w:t>
      </w:r>
      <w:r w:rsidRPr="005C522C">
        <w:rPr>
          <w:rFonts w:cs="Times New Roman"/>
          <w:color w:val="2A00FF"/>
          <w:szCs w:val="18"/>
        </w:rPr>
        <w:t>"totalComment"</w:t>
      </w:r>
      <w:r w:rsidRPr="005C522C">
        <w:rPr>
          <w:rFonts w:cs="Times New Roman"/>
          <w:color w:val="000000"/>
          <w:szCs w:val="18"/>
        </w:rPr>
        <w:t>,</w:t>
      </w:r>
    </w:p>
    <w:p w14:paraId="0BFD97E9"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0000C0"/>
          <w:szCs w:val="18"/>
        </w:rPr>
        <w:t>commentService</w:t>
      </w:r>
      <w:r w:rsidRPr="005C522C">
        <w:rPr>
          <w:rFonts w:cs="Times New Roman"/>
          <w:color w:val="000000"/>
          <w:szCs w:val="18"/>
        </w:rPr>
        <w:t>.countAllCommentByUserId((</w:t>
      </w:r>
      <w:r w:rsidRPr="005C522C">
        <w:rPr>
          <w:rFonts w:cs="Times New Roman"/>
          <w:b/>
          <w:bCs/>
          <w:color w:val="7F0055"/>
          <w:szCs w:val="18"/>
        </w:rPr>
        <w:t>int</w:t>
      </w:r>
      <w:r w:rsidRPr="005C522C">
        <w:rPr>
          <w:rFonts w:cs="Times New Roman"/>
          <w:color w:val="000000"/>
          <w:szCs w:val="18"/>
        </w:rPr>
        <w:t xml:space="preserve">) </w:t>
      </w:r>
      <w:r w:rsidRPr="005C522C">
        <w:rPr>
          <w:rFonts w:cs="Times New Roman"/>
          <w:color w:val="6A3E3E"/>
          <w:szCs w:val="18"/>
        </w:rPr>
        <w:t>session</w:t>
      </w:r>
      <w:r w:rsidRPr="005C522C">
        <w:rPr>
          <w:rFonts w:cs="Times New Roman"/>
          <w:color w:val="000000"/>
          <w:szCs w:val="18"/>
        </w:rPr>
        <w:t>.getAttribute(</w:t>
      </w:r>
      <w:r w:rsidRPr="005C522C">
        <w:rPr>
          <w:rFonts w:cs="Times New Roman"/>
          <w:color w:val="2A00FF"/>
          <w:szCs w:val="18"/>
        </w:rPr>
        <w:t>"userId"</w:t>
      </w:r>
      <w:r w:rsidRPr="005C522C">
        <w:rPr>
          <w:rFonts w:cs="Times New Roman"/>
          <w:color w:val="000000"/>
          <w:szCs w:val="18"/>
        </w:rPr>
        <w:t>)));</w:t>
      </w:r>
    </w:p>
    <w:p w14:paraId="1AB97D9C"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return</w:t>
      </w:r>
      <w:r w:rsidRPr="005C522C">
        <w:rPr>
          <w:rFonts w:cs="Times New Roman"/>
          <w:color w:val="000000"/>
          <w:szCs w:val="18"/>
        </w:rPr>
        <w:t xml:space="preserve"> </w:t>
      </w:r>
      <w:r w:rsidRPr="005C522C">
        <w:rPr>
          <w:rFonts w:cs="Times New Roman"/>
          <w:color w:val="2A00FF"/>
          <w:szCs w:val="18"/>
        </w:rPr>
        <w:t>"redirect:/index"</w:t>
      </w:r>
      <w:r w:rsidRPr="005C522C">
        <w:rPr>
          <w:rFonts w:cs="Times New Roman"/>
          <w:color w:val="000000"/>
          <w:szCs w:val="18"/>
        </w:rPr>
        <w:t>;</w:t>
      </w:r>
    </w:p>
    <w:p w14:paraId="59148830"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t>}</w:t>
      </w:r>
    </w:p>
    <w:p w14:paraId="03B98D6E" w14:textId="77777777" w:rsidR="00A47F01" w:rsidRPr="005C522C" w:rsidRDefault="00A47F01" w:rsidP="00F3713D">
      <w:pPr>
        <w:pStyle w:val="FACode2"/>
        <w:numPr>
          <w:ilvl w:val="0"/>
          <w:numId w:val="23"/>
        </w:numPr>
        <w:rPr>
          <w:rFonts w:cs="Times New Roman"/>
          <w:szCs w:val="18"/>
        </w:rPr>
      </w:pPr>
    </w:p>
    <w:p w14:paraId="00736F56"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5FBF"/>
          <w:szCs w:val="18"/>
        </w:rPr>
        <w:t>/**</w:t>
      </w:r>
    </w:p>
    <w:p w14:paraId="6782D676"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function to validate principal</w:t>
      </w:r>
    </w:p>
    <w:p w14:paraId="216A4AC1"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p>
    <w:p w14:paraId="05C2A3E9"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principal</w:t>
      </w:r>
    </w:p>
    <w:p w14:paraId="1716D44D"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w:t>
      </w:r>
    </w:p>
    <w:p w14:paraId="61DB395B"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private</w:t>
      </w:r>
      <w:r w:rsidRPr="005C522C">
        <w:rPr>
          <w:rFonts w:cs="Times New Roman"/>
          <w:color w:val="000000"/>
          <w:szCs w:val="18"/>
        </w:rPr>
        <w:t xml:space="preserve"> </w:t>
      </w:r>
      <w:r w:rsidRPr="005C522C">
        <w:rPr>
          <w:rFonts w:cs="Times New Roman"/>
          <w:b/>
          <w:bCs/>
          <w:color w:val="7F0055"/>
          <w:szCs w:val="18"/>
        </w:rPr>
        <w:t>void</w:t>
      </w:r>
      <w:r w:rsidRPr="005C522C">
        <w:rPr>
          <w:rFonts w:cs="Times New Roman"/>
          <w:color w:val="000000"/>
          <w:szCs w:val="18"/>
        </w:rPr>
        <w:t xml:space="preserve"> validatePrinciple(Object </w:t>
      </w:r>
      <w:r w:rsidRPr="005C522C">
        <w:rPr>
          <w:rFonts w:cs="Times New Roman"/>
          <w:color w:val="6A3E3E"/>
          <w:szCs w:val="18"/>
        </w:rPr>
        <w:t>principal</w:t>
      </w:r>
      <w:r w:rsidRPr="005C522C">
        <w:rPr>
          <w:rFonts w:cs="Times New Roman"/>
          <w:color w:val="000000"/>
          <w:szCs w:val="18"/>
        </w:rPr>
        <w:t>) {</w:t>
      </w:r>
    </w:p>
    <w:p w14:paraId="3234386B"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if</w:t>
      </w:r>
      <w:r w:rsidRPr="005C522C">
        <w:rPr>
          <w:rFonts w:cs="Times New Roman"/>
          <w:color w:val="000000"/>
          <w:szCs w:val="18"/>
        </w:rPr>
        <w:t xml:space="preserve"> (!(</w:t>
      </w:r>
      <w:r w:rsidRPr="005C522C">
        <w:rPr>
          <w:rFonts w:cs="Times New Roman"/>
          <w:color w:val="6A3E3E"/>
          <w:szCs w:val="18"/>
        </w:rPr>
        <w:t>principal</w:t>
      </w:r>
      <w:r w:rsidRPr="005C522C">
        <w:rPr>
          <w:rFonts w:cs="Times New Roman"/>
          <w:color w:val="000000"/>
          <w:szCs w:val="18"/>
        </w:rPr>
        <w:t xml:space="preserve"> </w:t>
      </w:r>
      <w:r w:rsidRPr="005C522C">
        <w:rPr>
          <w:rFonts w:cs="Times New Roman"/>
          <w:b/>
          <w:bCs/>
          <w:color w:val="7F0055"/>
          <w:szCs w:val="18"/>
        </w:rPr>
        <w:t>instanceof</w:t>
      </w:r>
      <w:r w:rsidRPr="005C522C">
        <w:rPr>
          <w:rFonts w:cs="Times New Roman"/>
          <w:color w:val="000000"/>
          <w:szCs w:val="18"/>
        </w:rPr>
        <w:t xml:space="preserve"> UserDetailsDTO)) {</w:t>
      </w:r>
    </w:p>
    <w:p w14:paraId="18652AFA"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throw</w:t>
      </w:r>
      <w:r w:rsidRPr="005C522C">
        <w:rPr>
          <w:rFonts w:cs="Times New Roman"/>
          <w:color w:val="000000"/>
          <w:szCs w:val="18"/>
        </w:rPr>
        <w:t xml:space="preserve"> </w:t>
      </w:r>
      <w:r w:rsidRPr="005C522C">
        <w:rPr>
          <w:rFonts w:cs="Times New Roman"/>
          <w:b/>
          <w:bCs/>
          <w:color w:val="7F0055"/>
          <w:szCs w:val="18"/>
        </w:rPr>
        <w:t>new</w:t>
      </w:r>
      <w:r w:rsidRPr="005C522C">
        <w:rPr>
          <w:rFonts w:cs="Times New Roman"/>
          <w:color w:val="000000"/>
          <w:szCs w:val="18"/>
        </w:rPr>
        <w:t xml:space="preserve"> IllegalArgumentException(</w:t>
      </w:r>
      <w:r w:rsidRPr="005C522C">
        <w:rPr>
          <w:rFonts w:cs="Times New Roman"/>
          <w:color w:val="2A00FF"/>
          <w:szCs w:val="18"/>
        </w:rPr>
        <w:t>"Principal can not be null!"</w:t>
      </w:r>
      <w:r w:rsidRPr="005C522C">
        <w:rPr>
          <w:rFonts w:cs="Times New Roman"/>
          <w:color w:val="000000"/>
          <w:szCs w:val="18"/>
        </w:rPr>
        <w:t>);</w:t>
      </w:r>
    </w:p>
    <w:p w14:paraId="7C2E84F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w:t>
      </w:r>
    </w:p>
    <w:p w14:paraId="1FAF26BC"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t>}</w:t>
      </w:r>
    </w:p>
    <w:p w14:paraId="1D6DC6A7" w14:textId="77777777" w:rsidR="00A47F01" w:rsidRPr="005C522C" w:rsidRDefault="00A47F01" w:rsidP="00F3713D">
      <w:pPr>
        <w:pStyle w:val="FACode2"/>
        <w:numPr>
          <w:ilvl w:val="0"/>
          <w:numId w:val="23"/>
        </w:numPr>
        <w:rPr>
          <w:rFonts w:cs="Times New Roman"/>
          <w:szCs w:val="18"/>
        </w:rPr>
      </w:pPr>
    </w:p>
    <w:p w14:paraId="176AABAB"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5FBF"/>
          <w:szCs w:val="18"/>
        </w:rPr>
        <w:t>/**</w:t>
      </w:r>
    </w:p>
    <w:p w14:paraId="72487F08"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function Get Mapping with direct: /loginFailed</w:t>
      </w:r>
    </w:p>
    <w:p w14:paraId="623E53C9"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lastRenderedPageBreak/>
        <w:tab/>
        <w:t xml:space="preserve"> * </w:t>
      </w:r>
    </w:p>
    <w:p w14:paraId="0C2125DB"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w:t>
      </w:r>
      <w:r w:rsidRPr="005C522C">
        <w:rPr>
          <w:rFonts w:cs="Times New Roman"/>
          <w:color w:val="3F5FBF"/>
          <w:szCs w:val="18"/>
          <w:shd w:val="clear" w:color="auto" w:fill="D4D4D4"/>
        </w:rPr>
        <w:t>model</w:t>
      </w:r>
    </w:p>
    <w:p w14:paraId="6EB6023F"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@return</w:t>
      </w:r>
      <w:r w:rsidRPr="005C522C">
        <w:rPr>
          <w:rFonts w:cs="Times New Roman"/>
          <w:color w:val="3F5FBF"/>
          <w:szCs w:val="18"/>
        </w:rPr>
        <w:t xml:space="preserve"> String "LoginPage"</w:t>
      </w:r>
    </w:p>
    <w:p w14:paraId="578113DC"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w:t>
      </w:r>
    </w:p>
    <w:p w14:paraId="0DE3CB3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646464"/>
          <w:szCs w:val="18"/>
        </w:rPr>
        <w:t>@RequestMapping</w:t>
      </w:r>
      <w:r w:rsidRPr="005C522C">
        <w:rPr>
          <w:rFonts w:cs="Times New Roman"/>
          <w:color w:val="000000"/>
          <w:szCs w:val="18"/>
        </w:rPr>
        <w:t xml:space="preserve">(value = </w:t>
      </w:r>
      <w:r w:rsidRPr="005C522C">
        <w:rPr>
          <w:rFonts w:cs="Times New Roman"/>
          <w:color w:val="2A00FF"/>
          <w:szCs w:val="18"/>
        </w:rPr>
        <w:t>"loginFailed"</w:t>
      </w:r>
      <w:r w:rsidRPr="005C522C">
        <w:rPr>
          <w:rFonts w:cs="Times New Roman"/>
          <w:color w:val="000000"/>
          <w:szCs w:val="18"/>
        </w:rPr>
        <w:t>, method = RequestMethod.</w:t>
      </w:r>
      <w:r w:rsidRPr="005C522C">
        <w:rPr>
          <w:rFonts w:cs="Times New Roman"/>
          <w:b/>
          <w:bCs/>
          <w:i/>
          <w:iCs/>
          <w:color w:val="0000C0"/>
          <w:szCs w:val="18"/>
        </w:rPr>
        <w:t>GET</w:t>
      </w:r>
      <w:r w:rsidRPr="005C522C">
        <w:rPr>
          <w:rFonts w:cs="Times New Roman"/>
          <w:color w:val="000000"/>
          <w:szCs w:val="18"/>
        </w:rPr>
        <w:t>)</w:t>
      </w:r>
    </w:p>
    <w:p w14:paraId="76F702B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public</w:t>
      </w:r>
      <w:r w:rsidRPr="005C522C">
        <w:rPr>
          <w:rFonts w:cs="Times New Roman"/>
          <w:color w:val="000000"/>
          <w:szCs w:val="18"/>
        </w:rPr>
        <w:t xml:space="preserve"> String loginError(Model </w:t>
      </w:r>
      <w:r w:rsidRPr="005C522C">
        <w:rPr>
          <w:rFonts w:cs="Times New Roman"/>
          <w:color w:val="6A3E3E"/>
          <w:szCs w:val="18"/>
          <w:shd w:val="clear" w:color="auto" w:fill="F0D8A8"/>
        </w:rPr>
        <w:t>model</w:t>
      </w:r>
      <w:r w:rsidRPr="005C522C">
        <w:rPr>
          <w:rFonts w:cs="Times New Roman"/>
          <w:color w:val="000000"/>
          <w:szCs w:val="18"/>
        </w:rPr>
        <w:t>) {</w:t>
      </w:r>
    </w:p>
    <w:p w14:paraId="7D2F561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i/>
          <w:iCs/>
          <w:color w:val="0000C0"/>
          <w:szCs w:val="18"/>
        </w:rPr>
        <w:t>log</w:t>
      </w:r>
      <w:r w:rsidRPr="005C522C">
        <w:rPr>
          <w:rFonts w:cs="Times New Roman"/>
          <w:color w:val="000000"/>
          <w:szCs w:val="18"/>
        </w:rPr>
        <w:t>.info(</w:t>
      </w:r>
      <w:r w:rsidRPr="005C522C">
        <w:rPr>
          <w:rFonts w:cs="Times New Roman"/>
          <w:color w:val="2A00FF"/>
          <w:szCs w:val="18"/>
        </w:rPr>
        <w:t>"Login attempt failed"</w:t>
      </w:r>
      <w:r w:rsidRPr="005C522C">
        <w:rPr>
          <w:rFonts w:cs="Times New Roman"/>
          <w:color w:val="000000"/>
          <w:szCs w:val="18"/>
        </w:rPr>
        <w:t>);</w:t>
      </w:r>
    </w:p>
    <w:p w14:paraId="1C06415E"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i/>
          <w:iCs/>
          <w:color w:val="0000C0"/>
          <w:szCs w:val="18"/>
        </w:rPr>
        <w:t>error</w:t>
      </w:r>
      <w:r w:rsidRPr="005C522C">
        <w:rPr>
          <w:rFonts w:cs="Times New Roman"/>
          <w:color w:val="000000"/>
          <w:szCs w:val="18"/>
        </w:rPr>
        <w:t xml:space="preserve"> = 3;</w:t>
      </w:r>
    </w:p>
    <w:p w14:paraId="37066F9E"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6A3E3E"/>
          <w:szCs w:val="18"/>
          <w:shd w:val="clear" w:color="auto" w:fill="D4D4D4"/>
        </w:rPr>
        <w:t>model</w:t>
      </w:r>
      <w:r w:rsidRPr="005C522C">
        <w:rPr>
          <w:rFonts w:cs="Times New Roman"/>
          <w:color w:val="000000"/>
          <w:szCs w:val="18"/>
        </w:rPr>
        <w:t>.addAttribute(</w:t>
      </w:r>
      <w:r w:rsidRPr="005C522C">
        <w:rPr>
          <w:rFonts w:cs="Times New Roman"/>
          <w:color w:val="2A00FF"/>
          <w:szCs w:val="18"/>
        </w:rPr>
        <w:t>"error"</w:t>
      </w:r>
      <w:r w:rsidRPr="005C522C">
        <w:rPr>
          <w:rFonts w:cs="Times New Roman"/>
          <w:color w:val="000000"/>
          <w:szCs w:val="18"/>
        </w:rPr>
        <w:t xml:space="preserve">, </w:t>
      </w:r>
      <w:r w:rsidRPr="005C522C">
        <w:rPr>
          <w:rFonts w:cs="Times New Roman"/>
          <w:color w:val="2A00FF"/>
          <w:szCs w:val="18"/>
        </w:rPr>
        <w:t>"true"</w:t>
      </w:r>
      <w:r w:rsidRPr="005C522C">
        <w:rPr>
          <w:rFonts w:cs="Times New Roman"/>
          <w:color w:val="000000"/>
          <w:szCs w:val="18"/>
        </w:rPr>
        <w:t>);</w:t>
      </w:r>
    </w:p>
    <w:p w14:paraId="0CF4CA48"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return</w:t>
      </w:r>
      <w:r w:rsidRPr="005C522C">
        <w:rPr>
          <w:rFonts w:cs="Times New Roman"/>
          <w:color w:val="000000"/>
          <w:szCs w:val="18"/>
        </w:rPr>
        <w:t xml:space="preserve"> </w:t>
      </w:r>
      <w:r w:rsidRPr="005C522C">
        <w:rPr>
          <w:rFonts w:cs="Times New Roman"/>
          <w:color w:val="2A00FF"/>
          <w:szCs w:val="18"/>
        </w:rPr>
        <w:t>"redirect:/LoginPage"</w:t>
      </w:r>
      <w:r w:rsidRPr="005C522C">
        <w:rPr>
          <w:rFonts w:cs="Times New Roman"/>
          <w:color w:val="000000"/>
          <w:szCs w:val="18"/>
        </w:rPr>
        <w:t>;</w:t>
      </w:r>
    </w:p>
    <w:p w14:paraId="2600E36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t>}</w:t>
      </w:r>
    </w:p>
    <w:p w14:paraId="0B1FD510" w14:textId="77777777" w:rsidR="00A47F01" w:rsidRPr="005C522C" w:rsidRDefault="00A47F01" w:rsidP="00F3713D">
      <w:pPr>
        <w:pStyle w:val="FACode2"/>
        <w:numPr>
          <w:ilvl w:val="0"/>
          <w:numId w:val="23"/>
        </w:numPr>
        <w:rPr>
          <w:rFonts w:cs="Times New Roman"/>
          <w:szCs w:val="18"/>
        </w:rPr>
      </w:pPr>
    </w:p>
    <w:p w14:paraId="5F3D6B9A"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5FBF"/>
          <w:szCs w:val="18"/>
        </w:rPr>
        <w:t>/**</w:t>
      </w:r>
    </w:p>
    <w:p w14:paraId="5255D3E7"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function Get Mapping with direct: /Logout logout this user</w:t>
      </w:r>
    </w:p>
    <w:p w14:paraId="41AF2068"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p>
    <w:p w14:paraId="767B074D"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session</w:t>
      </w:r>
    </w:p>
    <w:p w14:paraId="68D406C9"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session2</w:t>
      </w:r>
    </w:p>
    <w:p w14:paraId="291549ED"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@return</w:t>
      </w:r>
      <w:r w:rsidRPr="005C522C">
        <w:rPr>
          <w:rFonts w:cs="Times New Roman"/>
          <w:color w:val="3F5FBF"/>
          <w:szCs w:val="18"/>
        </w:rPr>
        <w:t xml:space="preserve"> new ModelAndView</w:t>
      </w:r>
    </w:p>
    <w:p w14:paraId="30C1DB12"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w:t>
      </w:r>
    </w:p>
    <w:p w14:paraId="17FE107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646464"/>
          <w:szCs w:val="18"/>
        </w:rPr>
        <w:t>@GetMapping</w:t>
      </w:r>
      <w:r w:rsidRPr="005C522C">
        <w:rPr>
          <w:rFonts w:cs="Times New Roman"/>
          <w:color w:val="000000"/>
          <w:szCs w:val="18"/>
        </w:rPr>
        <w:t>(</w:t>
      </w:r>
      <w:r w:rsidRPr="005C522C">
        <w:rPr>
          <w:rFonts w:cs="Times New Roman"/>
          <w:color w:val="2A00FF"/>
          <w:szCs w:val="18"/>
        </w:rPr>
        <w:t>"Logout"</w:t>
      </w:r>
      <w:r w:rsidRPr="005C522C">
        <w:rPr>
          <w:rFonts w:cs="Times New Roman"/>
          <w:color w:val="000000"/>
          <w:szCs w:val="18"/>
        </w:rPr>
        <w:t>)</w:t>
      </w:r>
    </w:p>
    <w:p w14:paraId="08C97CCC"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public</w:t>
      </w:r>
      <w:r w:rsidRPr="005C522C">
        <w:rPr>
          <w:rFonts w:cs="Times New Roman"/>
          <w:color w:val="000000"/>
          <w:szCs w:val="18"/>
        </w:rPr>
        <w:t xml:space="preserve"> ModelAndView logoutPage(SessionStatus </w:t>
      </w:r>
      <w:r w:rsidRPr="005C522C">
        <w:rPr>
          <w:rFonts w:cs="Times New Roman"/>
          <w:color w:val="6A3E3E"/>
          <w:szCs w:val="18"/>
        </w:rPr>
        <w:t>session</w:t>
      </w:r>
      <w:r w:rsidRPr="005C522C">
        <w:rPr>
          <w:rFonts w:cs="Times New Roman"/>
          <w:color w:val="000000"/>
          <w:szCs w:val="18"/>
        </w:rPr>
        <w:t xml:space="preserve">, HttpSession </w:t>
      </w:r>
      <w:r w:rsidRPr="005C522C">
        <w:rPr>
          <w:rFonts w:cs="Times New Roman"/>
          <w:color w:val="6A3E3E"/>
          <w:szCs w:val="18"/>
        </w:rPr>
        <w:t>session2</w:t>
      </w:r>
      <w:r w:rsidRPr="005C522C">
        <w:rPr>
          <w:rFonts w:cs="Times New Roman"/>
          <w:color w:val="000000"/>
          <w:szCs w:val="18"/>
        </w:rPr>
        <w:t>) {</w:t>
      </w:r>
    </w:p>
    <w:p w14:paraId="34C54500"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SecurityContextHolder.</w:t>
      </w:r>
      <w:r w:rsidRPr="005C522C">
        <w:rPr>
          <w:rFonts w:cs="Times New Roman"/>
          <w:i/>
          <w:iCs/>
          <w:color w:val="000000"/>
          <w:szCs w:val="18"/>
        </w:rPr>
        <w:t>getContext</w:t>
      </w:r>
      <w:r w:rsidRPr="005C522C">
        <w:rPr>
          <w:rFonts w:cs="Times New Roman"/>
          <w:color w:val="000000"/>
          <w:szCs w:val="18"/>
        </w:rPr>
        <w:t>().setAuthentication(</w:t>
      </w:r>
      <w:r w:rsidRPr="005C522C">
        <w:rPr>
          <w:rFonts w:cs="Times New Roman"/>
          <w:b/>
          <w:bCs/>
          <w:color w:val="7F0055"/>
          <w:szCs w:val="18"/>
        </w:rPr>
        <w:t>null</w:t>
      </w:r>
      <w:r w:rsidRPr="005C522C">
        <w:rPr>
          <w:rFonts w:cs="Times New Roman"/>
          <w:color w:val="000000"/>
          <w:szCs w:val="18"/>
        </w:rPr>
        <w:t>);</w:t>
      </w:r>
    </w:p>
    <w:p w14:paraId="0EF4CEE5"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i/>
          <w:iCs/>
          <w:color w:val="0000C0"/>
          <w:szCs w:val="18"/>
        </w:rPr>
        <w:t>error</w:t>
      </w:r>
      <w:r w:rsidRPr="005C522C">
        <w:rPr>
          <w:rFonts w:cs="Times New Roman"/>
          <w:color w:val="000000"/>
          <w:szCs w:val="18"/>
        </w:rPr>
        <w:t xml:space="preserve"> = 0;</w:t>
      </w:r>
    </w:p>
    <w:p w14:paraId="60B1DC0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session</w:t>
      </w:r>
      <w:r w:rsidRPr="005C522C">
        <w:rPr>
          <w:rFonts w:cs="Times New Roman"/>
          <w:color w:val="000000"/>
          <w:szCs w:val="18"/>
        </w:rPr>
        <w:t>.setComplete();</w:t>
      </w:r>
    </w:p>
    <w:p w14:paraId="22526178"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session2</w:t>
      </w:r>
      <w:r w:rsidRPr="005C522C">
        <w:rPr>
          <w:rFonts w:cs="Times New Roman"/>
          <w:color w:val="000000"/>
          <w:szCs w:val="18"/>
        </w:rPr>
        <w:t>.invalidate();</w:t>
      </w:r>
    </w:p>
    <w:p w14:paraId="4D71EE2B"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return</w:t>
      </w:r>
      <w:r w:rsidRPr="005C522C">
        <w:rPr>
          <w:rFonts w:cs="Times New Roman"/>
          <w:color w:val="000000"/>
          <w:szCs w:val="18"/>
        </w:rPr>
        <w:t xml:space="preserve"> </w:t>
      </w:r>
      <w:r w:rsidRPr="005C522C">
        <w:rPr>
          <w:rFonts w:cs="Times New Roman"/>
          <w:b/>
          <w:bCs/>
          <w:color w:val="7F0055"/>
          <w:szCs w:val="18"/>
        </w:rPr>
        <w:t>new</w:t>
      </w:r>
      <w:r w:rsidRPr="005C522C">
        <w:rPr>
          <w:rFonts w:cs="Times New Roman"/>
          <w:color w:val="000000"/>
          <w:szCs w:val="18"/>
        </w:rPr>
        <w:t xml:space="preserve"> ModelAndView(</w:t>
      </w:r>
      <w:r w:rsidRPr="005C522C">
        <w:rPr>
          <w:rFonts w:cs="Times New Roman"/>
          <w:color w:val="2A00FF"/>
          <w:szCs w:val="18"/>
        </w:rPr>
        <w:t>"redirect:/LoginPage"</w:t>
      </w:r>
      <w:r w:rsidRPr="005C522C">
        <w:rPr>
          <w:rFonts w:cs="Times New Roman"/>
          <w:color w:val="000000"/>
          <w:szCs w:val="18"/>
        </w:rPr>
        <w:t>);</w:t>
      </w:r>
    </w:p>
    <w:p w14:paraId="26CABC97"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t>}</w:t>
      </w:r>
    </w:p>
    <w:p w14:paraId="4AB1C5F2" w14:textId="77777777" w:rsidR="00A47F01" w:rsidRPr="005C522C" w:rsidRDefault="00A47F01" w:rsidP="00F3713D">
      <w:pPr>
        <w:pStyle w:val="FACode2"/>
        <w:numPr>
          <w:ilvl w:val="0"/>
          <w:numId w:val="23"/>
        </w:numPr>
        <w:rPr>
          <w:rFonts w:cs="Times New Roman"/>
          <w:szCs w:val="18"/>
        </w:rPr>
      </w:pPr>
    </w:p>
    <w:p w14:paraId="2103ADA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3F5FBF"/>
          <w:szCs w:val="18"/>
        </w:rPr>
        <w:t>/**</w:t>
      </w:r>
    </w:p>
    <w:p w14:paraId="2528D5BA"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function Post Mapping with direct: /createUser</w:t>
      </w:r>
    </w:p>
    <w:p w14:paraId="2A9C0B0D"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p>
    <w:p w14:paraId="3F60BA54"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user</w:t>
      </w:r>
    </w:p>
    <w:p w14:paraId="7CD902BA"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@param</w:t>
      </w:r>
      <w:r w:rsidRPr="005C522C">
        <w:rPr>
          <w:rFonts w:cs="Times New Roman"/>
          <w:color w:val="3F5FBF"/>
          <w:szCs w:val="18"/>
        </w:rPr>
        <w:t xml:space="preserve"> theBindingResult</w:t>
      </w:r>
    </w:p>
    <w:p w14:paraId="2C4A8E16"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 </w:t>
      </w:r>
      <w:r w:rsidRPr="005C522C">
        <w:rPr>
          <w:rFonts w:cs="Times New Roman"/>
          <w:b/>
          <w:bCs/>
          <w:color w:val="7F9FBF"/>
          <w:szCs w:val="18"/>
        </w:rPr>
        <w:t>@return</w:t>
      </w:r>
      <w:r w:rsidRPr="005C522C">
        <w:rPr>
          <w:rFonts w:cs="Times New Roman"/>
          <w:color w:val="3F5FBF"/>
          <w:szCs w:val="18"/>
        </w:rPr>
        <w:t xml:space="preserve"> String "redirect:/LoginPage"</w:t>
      </w:r>
    </w:p>
    <w:p w14:paraId="4339A6DA" w14:textId="77777777" w:rsidR="00A47F01" w:rsidRPr="005C522C" w:rsidRDefault="00A47F01" w:rsidP="00F3713D">
      <w:pPr>
        <w:pStyle w:val="FACode2"/>
        <w:numPr>
          <w:ilvl w:val="0"/>
          <w:numId w:val="23"/>
        </w:numPr>
        <w:rPr>
          <w:rFonts w:cs="Times New Roman"/>
          <w:szCs w:val="18"/>
        </w:rPr>
      </w:pPr>
      <w:r w:rsidRPr="005C522C">
        <w:rPr>
          <w:rFonts w:cs="Times New Roman"/>
          <w:color w:val="3F5FBF"/>
          <w:szCs w:val="18"/>
        </w:rPr>
        <w:tab/>
        <w:t xml:space="preserve"> */</w:t>
      </w:r>
    </w:p>
    <w:p w14:paraId="15C2D04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646464"/>
          <w:szCs w:val="18"/>
        </w:rPr>
        <w:t>@PostMapping</w:t>
      </w:r>
      <w:r w:rsidRPr="005C522C">
        <w:rPr>
          <w:rFonts w:cs="Times New Roman"/>
          <w:color w:val="000000"/>
          <w:szCs w:val="18"/>
        </w:rPr>
        <w:t>(</w:t>
      </w:r>
      <w:r w:rsidRPr="005C522C">
        <w:rPr>
          <w:rFonts w:cs="Times New Roman"/>
          <w:color w:val="2A00FF"/>
          <w:szCs w:val="18"/>
        </w:rPr>
        <w:t>"createUser"</w:t>
      </w:r>
      <w:r w:rsidRPr="005C522C">
        <w:rPr>
          <w:rFonts w:cs="Times New Roman"/>
          <w:color w:val="000000"/>
          <w:szCs w:val="18"/>
        </w:rPr>
        <w:t>)</w:t>
      </w:r>
    </w:p>
    <w:p w14:paraId="6DBC76B9"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b/>
          <w:bCs/>
          <w:color w:val="7F0055"/>
          <w:szCs w:val="18"/>
        </w:rPr>
        <w:t>public</w:t>
      </w:r>
      <w:r w:rsidRPr="005C522C">
        <w:rPr>
          <w:rFonts w:cs="Times New Roman"/>
          <w:color w:val="000000"/>
          <w:szCs w:val="18"/>
        </w:rPr>
        <w:t xml:space="preserve"> String createUser(</w:t>
      </w:r>
      <w:r w:rsidRPr="005C522C">
        <w:rPr>
          <w:rFonts w:cs="Times New Roman"/>
          <w:color w:val="646464"/>
          <w:szCs w:val="18"/>
        </w:rPr>
        <w:t>@Valid</w:t>
      </w:r>
      <w:r w:rsidRPr="005C522C">
        <w:rPr>
          <w:rFonts w:cs="Times New Roman"/>
          <w:color w:val="000000"/>
          <w:szCs w:val="18"/>
        </w:rPr>
        <w:t xml:space="preserve"> </w:t>
      </w:r>
      <w:r w:rsidRPr="005C522C">
        <w:rPr>
          <w:rFonts w:cs="Times New Roman"/>
          <w:color w:val="646464"/>
          <w:szCs w:val="18"/>
        </w:rPr>
        <w:t>@ModelAttribute</w:t>
      </w:r>
      <w:r w:rsidRPr="005C522C">
        <w:rPr>
          <w:rFonts w:cs="Times New Roman"/>
          <w:color w:val="000000"/>
          <w:szCs w:val="18"/>
        </w:rPr>
        <w:t>(</w:t>
      </w:r>
      <w:r w:rsidRPr="005C522C">
        <w:rPr>
          <w:rFonts w:cs="Times New Roman"/>
          <w:color w:val="2A00FF"/>
          <w:szCs w:val="18"/>
        </w:rPr>
        <w:t>"User"</w:t>
      </w:r>
      <w:r w:rsidRPr="005C522C">
        <w:rPr>
          <w:rFonts w:cs="Times New Roman"/>
          <w:color w:val="000000"/>
          <w:szCs w:val="18"/>
        </w:rPr>
        <w:t xml:space="preserve">) User </w:t>
      </w:r>
      <w:r w:rsidRPr="005C522C">
        <w:rPr>
          <w:rFonts w:cs="Times New Roman"/>
          <w:color w:val="6A3E3E"/>
          <w:szCs w:val="18"/>
        </w:rPr>
        <w:t>user</w:t>
      </w:r>
      <w:r w:rsidRPr="005C522C">
        <w:rPr>
          <w:rFonts w:cs="Times New Roman"/>
          <w:color w:val="000000"/>
          <w:szCs w:val="18"/>
        </w:rPr>
        <w:t xml:space="preserve">, BindingResult </w:t>
      </w:r>
      <w:r w:rsidRPr="005C522C">
        <w:rPr>
          <w:rFonts w:cs="Times New Roman"/>
          <w:color w:val="6A3E3E"/>
          <w:szCs w:val="18"/>
        </w:rPr>
        <w:t>theBindingResult</w:t>
      </w:r>
      <w:r w:rsidRPr="005C522C">
        <w:rPr>
          <w:rFonts w:cs="Times New Roman"/>
          <w:color w:val="000000"/>
          <w:szCs w:val="18"/>
        </w:rPr>
        <w:t>) {</w:t>
      </w:r>
    </w:p>
    <w:p w14:paraId="722395FC"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C0"/>
          <w:szCs w:val="18"/>
        </w:rPr>
        <w:t>userValidator</w:t>
      </w:r>
      <w:r w:rsidRPr="005C522C">
        <w:rPr>
          <w:rFonts w:cs="Times New Roman"/>
          <w:color w:val="000000"/>
          <w:szCs w:val="18"/>
        </w:rPr>
        <w:t>.validate(</w:t>
      </w:r>
      <w:r w:rsidRPr="005C522C">
        <w:rPr>
          <w:rFonts w:cs="Times New Roman"/>
          <w:color w:val="6A3E3E"/>
          <w:szCs w:val="18"/>
        </w:rPr>
        <w:t>user</w:t>
      </w:r>
      <w:r w:rsidRPr="005C522C">
        <w:rPr>
          <w:rFonts w:cs="Times New Roman"/>
          <w:color w:val="000000"/>
          <w:szCs w:val="18"/>
        </w:rPr>
        <w:t xml:space="preserve">, </w:t>
      </w:r>
      <w:r w:rsidRPr="005C522C">
        <w:rPr>
          <w:rFonts w:cs="Times New Roman"/>
          <w:color w:val="6A3E3E"/>
          <w:szCs w:val="18"/>
        </w:rPr>
        <w:t>theBindingResult</w:t>
      </w:r>
      <w:r w:rsidRPr="005C522C">
        <w:rPr>
          <w:rFonts w:cs="Times New Roman"/>
          <w:color w:val="000000"/>
          <w:szCs w:val="18"/>
        </w:rPr>
        <w:t>);</w:t>
      </w:r>
    </w:p>
    <w:p w14:paraId="5A3DCB46"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if</w:t>
      </w:r>
      <w:r w:rsidRPr="005C522C">
        <w:rPr>
          <w:rFonts w:cs="Times New Roman"/>
          <w:color w:val="000000"/>
          <w:szCs w:val="18"/>
        </w:rPr>
        <w:t xml:space="preserve"> (</w:t>
      </w:r>
      <w:r w:rsidRPr="005C522C">
        <w:rPr>
          <w:rFonts w:cs="Times New Roman"/>
          <w:color w:val="6A3E3E"/>
          <w:szCs w:val="18"/>
        </w:rPr>
        <w:t>theBindingResult</w:t>
      </w:r>
      <w:r w:rsidRPr="005C522C">
        <w:rPr>
          <w:rFonts w:cs="Times New Roman"/>
          <w:color w:val="000000"/>
          <w:szCs w:val="18"/>
        </w:rPr>
        <w:t>.hasErrors()) {</w:t>
      </w:r>
    </w:p>
    <w:p w14:paraId="0FAC1779"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i/>
          <w:iCs/>
          <w:color w:val="0000C0"/>
          <w:szCs w:val="18"/>
        </w:rPr>
        <w:t>error</w:t>
      </w:r>
      <w:r w:rsidRPr="005C522C">
        <w:rPr>
          <w:rFonts w:cs="Times New Roman"/>
          <w:color w:val="000000"/>
          <w:szCs w:val="18"/>
        </w:rPr>
        <w:t xml:space="preserve"> = 1;</w:t>
      </w:r>
    </w:p>
    <w:p w14:paraId="580D24AB"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return</w:t>
      </w:r>
      <w:r w:rsidRPr="005C522C">
        <w:rPr>
          <w:rFonts w:cs="Times New Roman"/>
          <w:color w:val="000000"/>
          <w:szCs w:val="18"/>
        </w:rPr>
        <w:t xml:space="preserve"> </w:t>
      </w:r>
      <w:r w:rsidRPr="005C522C">
        <w:rPr>
          <w:rFonts w:cs="Times New Roman"/>
          <w:color w:val="2A00FF"/>
          <w:szCs w:val="18"/>
        </w:rPr>
        <w:t>"redirect:/LoginPage"</w:t>
      </w:r>
      <w:r w:rsidRPr="005C522C">
        <w:rPr>
          <w:rFonts w:cs="Times New Roman"/>
          <w:color w:val="000000"/>
          <w:szCs w:val="18"/>
        </w:rPr>
        <w:t>;</w:t>
      </w:r>
    </w:p>
    <w:p w14:paraId="0B44984E"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 xml:space="preserve">} </w:t>
      </w:r>
      <w:r w:rsidRPr="005C522C">
        <w:rPr>
          <w:rFonts w:cs="Times New Roman"/>
          <w:b/>
          <w:bCs/>
          <w:color w:val="7F0055"/>
          <w:szCs w:val="18"/>
        </w:rPr>
        <w:t>else</w:t>
      </w:r>
      <w:r w:rsidRPr="005C522C">
        <w:rPr>
          <w:rFonts w:cs="Times New Roman"/>
          <w:color w:val="000000"/>
          <w:szCs w:val="18"/>
        </w:rPr>
        <w:t xml:space="preserve"> {</w:t>
      </w:r>
    </w:p>
    <w:p w14:paraId="6193963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user</w:t>
      </w:r>
      <w:r w:rsidRPr="005C522C">
        <w:rPr>
          <w:rFonts w:cs="Times New Roman"/>
          <w:color w:val="000000"/>
          <w:szCs w:val="18"/>
        </w:rPr>
        <w:t>.setPassword(passwordEncoder(</w:t>
      </w:r>
      <w:r w:rsidRPr="005C522C">
        <w:rPr>
          <w:rFonts w:cs="Times New Roman"/>
          <w:color w:val="6A3E3E"/>
          <w:szCs w:val="18"/>
        </w:rPr>
        <w:t>user</w:t>
      </w:r>
      <w:r w:rsidRPr="005C522C">
        <w:rPr>
          <w:rFonts w:cs="Times New Roman"/>
          <w:color w:val="000000"/>
          <w:szCs w:val="18"/>
        </w:rPr>
        <w:t>.getPassword()));</w:t>
      </w:r>
    </w:p>
    <w:p w14:paraId="75F5B5EE" w14:textId="77777777" w:rsidR="00A47F01" w:rsidRPr="005C522C" w:rsidRDefault="00A47F01" w:rsidP="00F3713D">
      <w:pPr>
        <w:pStyle w:val="FACode2"/>
        <w:numPr>
          <w:ilvl w:val="0"/>
          <w:numId w:val="23"/>
        </w:numPr>
        <w:rPr>
          <w:rFonts w:cs="Times New Roman"/>
          <w:szCs w:val="18"/>
        </w:rPr>
      </w:pPr>
    </w:p>
    <w:p w14:paraId="6E516D62"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3F7F5F"/>
          <w:szCs w:val="18"/>
        </w:rPr>
        <w:t>// Create authority</w:t>
      </w:r>
    </w:p>
    <w:p w14:paraId="44DE479B"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t xml:space="preserve">Authorities </w:t>
      </w:r>
      <w:r w:rsidRPr="005C522C">
        <w:rPr>
          <w:rFonts w:cs="Times New Roman"/>
          <w:color w:val="6A3E3E"/>
          <w:szCs w:val="18"/>
        </w:rPr>
        <w:t>authority</w:t>
      </w:r>
      <w:r w:rsidRPr="005C522C">
        <w:rPr>
          <w:rFonts w:cs="Times New Roman"/>
          <w:color w:val="000000"/>
          <w:szCs w:val="18"/>
        </w:rPr>
        <w:t xml:space="preserve"> = </w:t>
      </w:r>
      <w:r w:rsidRPr="005C522C">
        <w:rPr>
          <w:rFonts w:cs="Times New Roman"/>
          <w:b/>
          <w:bCs/>
          <w:color w:val="7F0055"/>
          <w:szCs w:val="18"/>
        </w:rPr>
        <w:t>new</w:t>
      </w:r>
      <w:r w:rsidRPr="005C522C">
        <w:rPr>
          <w:rFonts w:cs="Times New Roman"/>
          <w:color w:val="000000"/>
          <w:szCs w:val="18"/>
        </w:rPr>
        <w:t xml:space="preserve"> Authorities(</w:t>
      </w:r>
      <w:r w:rsidRPr="005C522C">
        <w:rPr>
          <w:rFonts w:cs="Times New Roman"/>
          <w:color w:val="2A00FF"/>
          <w:szCs w:val="18"/>
        </w:rPr>
        <w:t>"ROLE_USER"</w:t>
      </w:r>
      <w:r w:rsidRPr="005C522C">
        <w:rPr>
          <w:rFonts w:cs="Times New Roman"/>
          <w:color w:val="000000"/>
          <w:szCs w:val="18"/>
        </w:rPr>
        <w:t>);</w:t>
      </w:r>
    </w:p>
    <w:p w14:paraId="1E6DDAA7"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authority</w:t>
      </w:r>
      <w:r w:rsidRPr="005C522C">
        <w:rPr>
          <w:rFonts w:cs="Times New Roman"/>
          <w:color w:val="000000"/>
          <w:szCs w:val="18"/>
        </w:rPr>
        <w:t>.setUser(</w:t>
      </w:r>
      <w:r w:rsidRPr="005C522C">
        <w:rPr>
          <w:rFonts w:cs="Times New Roman"/>
          <w:color w:val="6A3E3E"/>
          <w:szCs w:val="18"/>
        </w:rPr>
        <w:t>user</w:t>
      </w:r>
      <w:r w:rsidRPr="005C522C">
        <w:rPr>
          <w:rFonts w:cs="Times New Roman"/>
          <w:color w:val="000000"/>
          <w:szCs w:val="18"/>
        </w:rPr>
        <w:t>);</w:t>
      </w:r>
    </w:p>
    <w:p w14:paraId="776A0E3C" w14:textId="77777777" w:rsidR="00A47F01" w:rsidRPr="005C522C" w:rsidRDefault="00A47F01" w:rsidP="00F3713D">
      <w:pPr>
        <w:pStyle w:val="FACode2"/>
        <w:numPr>
          <w:ilvl w:val="0"/>
          <w:numId w:val="23"/>
        </w:numPr>
        <w:rPr>
          <w:rFonts w:cs="Times New Roman"/>
          <w:szCs w:val="18"/>
        </w:rPr>
      </w:pPr>
    </w:p>
    <w:p w14:paraId="3AB0FE45"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6A3E3E"/>
          <w:szCs w:val="18"/>
        </w:rPr>
        <w:t>user</w:t>
      </w:r>
      <w:r w:rsidRPr="005C522C">
        <w:rPr>
          <w:rFonts w:cs="Times New Roman"/>
          <w:color w:val="000000"/>
          <w:szCs w:val="18"/>
        </w:rPr>
        <w:t>.setAuthorities(Arrays.</w:t>
      </w:r>
      <w:r w:rsidRPr="005C522C">
        <w:rPr>
          <w:rFonts w:cs="Times New Roman"/>
          <w:i/>
          <w:iCs/>
          <w:color w:val="000000"/>
          <w:szCs w:val="18"/>
        </w:rPr>
        <w:t>asList</w:t>
      </w:r>
      <w:r w:rsidRPr="005C522C">
        <w:rPr>
          <w:rFonts w:cs="Times New Roman"/>
          <w:color w:val="000000"/>
          <w:szCs w:val="18"/>
        </w:rPr>
        <w:t>(</w:t>
      </w:r>
      <w:r w:rsidRPr="005C522C">
        <w:rPr>
          <w:rFonts w:cs="Times New Roman"/>
          <w:color w:val="6A3E3E"/>
          <w:szCs w:val="18"/>
        </w:rPr>
        <w:t>authority</w:t>
      </w:r>
      <w:r w:rsidRPr="005C522C">
        <w:rPr>
          <w:rFonts w:cs="Times New Roman"/>
          <w:color w:val="000000"/>
          <w:szCs w:val="18"/>
        </w:rPr>
        <w:t>));</w:t>
      </w:r>
    </w:p>
    <w:p w14:paraId="33177B41" w14:textId="77777777" w:rsidR="00A47F01" w:rsidRPr="005C522C" w:rsidRDefault="00A47F01" w:rsidP="00F3713D">
      <w:pPr>
        <w:pStyle w:val="FACode2"/>
        <w:numPr>
          <w:ilvl w:val="0"/>
          <w:numId w:val="23"/>
        </w:numPr>
        <w:rPr>
          <w:rFonts w:cs="Times New Roman"/>
          <w:szCs w:val="18"/>
        </w:rPr>
      </w:pPr>
    </w:p>
    <w:p w14:paraId="26E02C7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color w:val="0000C0"/>
          <w:szCs w:val="18"/>
        </w:rPr>
        <w:t>userService</w:t>
      </w:r>
      <w:r w:rsidRPr="005C522C">
        <w:rPr>
          <w:rFonts w:cs="Times New Roman"/>
          <w:color w:val="000000"/>
          <w:szCs w:val="18"/>
        </w:rPr>
        <w:t>.createUser(</w:t>
      </w:r>
      <w:r w:rsidRPr="005C522C">
        <w:rPr>
          <w:rFonts w:cs="Times New Roman"/>
          <w:color w:val="6A3E3E"/>
          <w:szCs w:val="18"/>
        </w:rPr>
        <w:t>user</w:t>
      </w:r>
      <w:r w:rsidRPr="005C522C">
        <w:rPr>
          <w:rFonts w:cs="Times New Roman"/>
          <w:color w:val="000000"/>
          <w:szCs w:val="18"/>
        </w:rPr>
        <w:t>);</w:t>
      </w:r>
    </w:p>
    <w:p w14:paraId="01162EB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i/>
          <w:iCs/>
          <w:color w:val="0000C0"/>
          <w:szCs w:val="18"/>
        </w:rPr>
        <w:t>error</w:t>
      </w:r>
      <w:r w:rsidRPr="005C522C">
        <w:rPr>
          <w:rFonts w:cs="Times New Roman"/>
          <w:color w:val="000000"/>
          <w:szCs w:val="18"/>
        </w:rPr>
        <w:t xml:space="preserve"> = 2;</w:t>
      </w:r>
    </w:p>
    <w:p w14:paraId="4B09F9E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r>
      <w:r w:rsidRPr="005C522C">
        <w:rPr>
          <w:rFonts w:cs="Times New Roman"/>
          <w:color w:val="000000"/>
          <w:szCs w:val="18"/>
        </w:rPr>
        <w:tab/>
      </w:r>
      <w:r w:rsidRPr="005C522C">
        <w:rPr>
          <w:rFonts w:cs="Times New Roman"/>
          <w:b/>
          <w:bCs/>
          <w:color w:val="7F0055"/>
          <w:szCs w:val="18"/>
        </w:rPr>
        <w:t>return</w:t>
      </w:r>
      <w:r w:rsidRPr="005C522C">
        <w:rPr>
          <w:rFonts w:cs="Times New Roman"/>
          <w:color w:val="000000"/>
          <w:szCs w:val="18"/>
        </w:rPr>
        <w:t xml:space="preserve"> </w:t>
      </w:r>
      <w:r w:rsidRPr="005C522C">
        <w:rPr>
          <w:rFonts w:cs="Times New Roman"/>
          <w:color w:val="2A00FF"/>
          <w:szCs w:val="18"/>
        </w:rPr>
        <w:t>"redirect:/LoginPage"</w:t>
      </w:r>
      <w:r w:rsidRPr="005C522C">
        <w:rPr>
          <w:rFonts w:cs="Times New Roman"/>
          <w:color w:val="000000"/>
          <w:szCs w:val="18"/>
        </w:rPr>
        <w:t>;</w:t>
      </w:r>
    </w:p>
    <w:p w14:paraId="58C48581"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r>
      <w:r w:rsidRPr="005C522C">
        <w:rPr>
          <w:rFonts w:cs="Times New Roman"/>
          <w:color w:val="000000"/>
          <w:szCs w:val="18"/>
        </w:rPr>
        <w:tab/>
        <w:t>}</w:t>
      </w:r>
    </w:p>
    <w:p w14:paraId="06429DD4"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ab/>
        <w:t>}</w:t>
      </w:r>
    </w:p>
    <w:p w14:paraId="44AD7A13" w14:textId="77777777" w:rsidR="00A47F01" w:rsidRPr="005C522C" w:rsidRDefault="00A47F01" w:rsidP="00F3713D">
      <w:pPr>
        <w:pStyle w:val="FACode2"/>
        <w:numPr>
          <w:ilvl w:val="0"/>
          <w:numId w:val="23"/>
        </w:numPr>
        <w:rPr>
          <w:rFonts w:cs="Times New Roman"/>
          <w:szCs w:val="18"/>
        </w:rPr>
      </w:pPr>
    </w:p>
    <w:p w14:paraId="4E30FD3F" w14:textId="77777777" w:rsidR="00A47F01" w:rsidRPr="005C522C" w:rsidRDefault="00A47F01" w:rsidP="00F3713D">
      <w:pPr>
        <w:pStyle w:val="FACode2"/>
        <w:numPr>
          <w:ilvl w:val="0"/>
          <w:numId w:val="23"/>
        </w:numPr>
        <w:rPr>
          <w:rFonts w:cs="Times New Roman"/>
          <w:szCs w:val="18"/>
        </w:rPr>
      </w:pPr>
      <w:r w:rsidRPr="005C522C">
        <w:rPr>
          <w:rFonts w:cs="Times New Roman"/>
          <w:color w:val="000000"/>
          <w:szCs w:val="18"/>
        </w:rPr>
        <w:t>}</w:t>
      </w:r>
    </w:p>
    <w:p w14:paraId="6172B997" w14:textId="50F50113" w:rsidR="009C35F9" w:rsidRPr="009C35F9" w:rsidRDefault="009C35F9" w:rsidP="00F3713D">
      <w:pPr>
        <w:pStyle w:val="FACode2"/>
        <w:numPr>
          <w:ilvl w:val="0"/>
          <w:numId w:val="23"/>
        </w:numPr>
        <w:rPr>
          <w:highlight w:val="white"/>
        </w:rPr>
      </w:pPr>
    </w:p>
    <w:p w14:paraId="7A3DA24B" w14:textId="00CB73F8" w:rsidR="009C35F9" w:rsidRDefault="009C35F9" w:rsidP="00535CA7"/>
    <w:p w14:paraId="182C94EA" w14:textId="69551978" w:rsidR="00C61D5D" w:rsidRPr="003B5E41" w:rsidRDefault="00C61D5D" w:rsidP="00535CA7">
      <w:pPr>
        <w:rPr>
          <w:b/>
          <w:sz w:val="20"/>
          <w:szCs w:val="20"/>
          <w:lang w:val="en-US"/>
        </w:rPr>
      </w:pPr>
      <w:r w:rsidRPr="003B5E41">
        <w:rPr>
          <w:b/>
          <w:sz w:val="20"/>
          <w:szCs w:val="20"/>
        </w:rPr>
        <w:t>UserValidator</w:t>
      </w:r>
      <w:r w:rsidRPr="003B5E41">
        <w:rPr>
          <w:b/>
          <w:sz w:val="20"/>
          <w:szCs w:val="20"/>
          <w:lang w:val="en-US"/>
        </w:rPr>
        <w:t>.java</w:t>
      </w:r>
    </w:p>
    <w:p w14:paraId="2910EB98" w14:textId="77777777" w:rsidR="00D2500D" w:rsidRDefault="00D2500D" w:rsidP="00F3713D">
      <w:pPr>
        <w:pStyle w:val="FACode2"/>
        <w:numPr>
          <w:ilvl w:val="0"/>
          <w:numId w:val="24"/>
        </w:numPr>
      </w:pPr>
      <w:r>
        <w:t>package fa.training.service;</w:t>
      </w:r>
    </w:p>
    <w:p w14:paraId="092AF8F1" w14:textId="77777777" w:rsidR="00D2500D" w:rsidRDefault="00D2500D" w:rsidP="00F3713D">
      <w:pPr>
        <w:pStyle w:val="FACode2"/>
        <w:numPr>
          <w:ilvl w:val="0"/>
          <w:numId w:val="24"/>
        </w:numPr>
      </w:pPr>
    </w:p>
    <w:p w14:paraId="509CFD68" w14:textId="77777777" w:rsidR="00D2500D" w:rsidRDefault="00D2500D" w:rsidP="00F3713D">
      <w:pPr>
        <w:pStyle w:val="FACode2"/>
        <w:numPr>
          <w:ilvl w:val="0"/>
          <w:numId w:val="24"/>
        </w:numPr>
      </w:pPr>
      <w:r>
        <w:t>import java.util.List;</w:t>
      </w:r>
    </w:p>
    <w:p w14:paraId="31B2600A" w14:textId="77777777" w:rsidR="00D2500D" w:rsidRDefault="00D2500D" w:rsidP="00F3713D">
      <w:pPr>
        <w:pStyle w:val="FACode2"/>
        <w:numPr>
          <w:ilvl w:val="0"/>
          <w:numId w:val="24"/>
        </w:numPr>
      </w:pPr>
    </w:p>
    <w:p w14:paraId="231B30A2" w14:textId="77777777" w:rsidR="00D2500D" w:rsidRDefault="00D2500D" w:rsidP="00F3713D">
      <w:pPr>
        <w:pStyle w:val="FACode2"/>
        <w:numPr>
          <w:ilvl w:val="0"/>
          <w:numId w:val="24"/>
        </w:numPr>
      </w:pPr>
      <w:r>
        <w:t>import javax.transaction.Transactional;</w:t>
      </w:r>
    </w:p>
    <w:p w14:paraId="652577E3" w14:textId="77777777" w:rsidR="00D2500D" w:rsidRDefault="00D2500D" w:rsidP="00F3713D">
      <w:pPr>
        <w:pStyle w:val="FACode2"/>
        <w:numPr>
          <w:ilvl w:val="0"/>
          <w:numId w:val="24"/>
        </w:numPr>
      </w:pPr>
    </w:p>
    <w:p w14:paraId="697532C7" w14:textId="77777777" w:rsidR="00D2500D" w:rsidRDefault="00D2500D" w:rsidP="00F3713D">
      <w:pPr>
        <w:pStyle w:val="FACode2"/>
        <w:numPr>
          <w:ilvl w:val="0"/>
          <w:numId w:val="24"/>
        </w:numPr>
      </w:pPr>
      <w:r>
        <w:t>import org.springframework.beans.factory.annotation.Autowired;</w:t>
      </w:r>
    </w:p>
    <w:p w14:paraId="5029EB09" w14:textId="77777777" w:rsidR="00D2500D" w:rsidRDefault="00D2500D" w:rsidP="00F3713D">
      <w:pPr>
        <w:pStyle w:val="FACode2"/>
        <w:numPr>
          <w:ilvl w:val="0"/>
          <w:numId w:val="24"/>
        </w:numPr>
      </w:pPr>
      <w:r>
        <w:t>import org.springframework.stereotype.Service;</w:t>
      </w:r>
    </w:p>
    <w:p w14:paraId="732AA3F0" w14:textId="77777777" w:rsidR="00D2500D" w:rsidRDefault="00D2500D" w:rsidP="00F3713D">
      <w:pPr>
        <w:pStyle w:val="FACode2"/>
        <w:numPr>
          <w:ilvl w:val="0"/>
          <w:numId w:val="24"/>
        </w:numPr>
      </w:pPr>
    </w:p>
    <w:p w14:paraId="45E02F10" w14:textId="77777777" w:rsidR="00D2500D" w:rsidRDefault="00D2500D" w:rsidP="00F3713D">
      <w:pPr>
        <w:pStyle w:val="FACode2"/>
        <w:numPr>
          <w:ilvl w:val="0"/>
          <w:numId w:val="24"/>
        </w:numPr>
      </w:pPr>
      <w:r>
        <w:t>import fa.training.dao.UserDAO;</w:t>
      </w:r>
    </w:p>
    <w:p w14:paraId="447A62D6" w14:textId="77777777" w:rsidR="00D2500D" w:rsidRDefault="00D2500D" w:rsidP="00F3713D">
      <w:pPr>
        <w:pStyle w:val="FACode2"/>
        <w:numPr>
          <w:ilvl w:val="0"/>
          <w:numId w:val="24"/>
        </w:numPr>
      </w:pPr>
      <w:r>
        <w:t>import fa.training.model.User;</w:t>
      </w:r>
    </w:p>
    <w:p w14:paraId="262E8668" w14:textId="77777777" w:rsidR="00D2500D" w:rsidRDefault="00D2500D" w:rsidP="00F3713D">
      <w:pPr>
        <w:pStyle w:val="FACode2"/>
        <w:numPr>
          <w:ilvl w:val="0"/>
          <w:numId w:val="24"/>
        </w:numPr>
      </w:pPr>
    </w:p>
    <w:p w14:paraId="61E71560" w14:textId="77777777" w:rsidR="00D2500D" w:rsidRDefault="00D2500D" w:rsidP="00F3713D">
      <w:pPr>
        <w:pStyle w:val="FACode2"/>
        <w:numPr>
          <w:ilvl w:val="0"/>
          <w:numId w:val="24"/>
        </w:numPr>
      </w:pPr>
      <w:r>
        <w:t>/**</w:t>
      </w:r>
    </w:p>
    <w:p w14:paraId="792BFCA8" w14:textId="77777777" w:rsidR="00D2500D" w:rsidRDefault="00D2500D" w:rsidP="00F3713D">
      <w:pPr>
        <w:pStyle w:val="FACode2"/>
        <w:numPr>
          <w:ilvl w:val="0"/>
          <w:numId w:val="24"/>
        </w:numPr>
      </w:pPr>
      <w:r>
        <w:t xml:space="preserve"> * Class User Service, connect with UserDAOImpl, consist of 3 function:</w:t>
      </w:r>
    </w:p>
    <w:p w14:paraId="2788B1BE" w14:textId="77777777" w:rsidR="00D2500D" w:rsidRDefault="00D2500D" w:rsidP="00F3713D">
      <w:pPr>
        <w:pStyle w:val="FACode2"/>
        <w:numPr>
          <w:ilvl w:val="0"/>
          <w:numId w:val="24"/>
        </w:numPr>
      </w:pPr>
      <w:r>
        <w:t xml:space="preserve"> * 1. getUsers 2. createUser 3. findUserByUsername</w:t>
      </w:r>
    </w:p>
    <w:p w14:paraId="4217917A" w14:textId="081C2D52" w:rsidR="00D2500D" w:rsidRDefault="00D2500D" w:rsidP="00F3713D">
      <w:pPr>
        <w:pStyle w:val="FACode2"/>
        <w:numPr>
          <w:ilvl w:val="0"/>
          <w:numId w:val="24"/>
        </w:numPr>
      </w:pPr>
      <w:r>
        <w:t xml:space="preserve"> * @author </w:t>
      </w:r>
      <w:r w:rsidR="007103F1">
        <w:t>KyLH</w:t>
      </w:r>
    </w:p>
    <w:p w14:paraId="1D34CBCA" w14:textId="77777777" w:rsidR="00D2500D" w:rsidRDefault="00D2500D" w:rsidP="00F3713D">
      <w:pPr>
        <w:pStyle w:val="FACode2"/>
        <w:numPr>
          <w:ilvl w:val="0"/>
          <w:numId w:val="24"/>
        </w:numPr>
      </w:pPr>
      <w:r>
        <w:t xml:space="preserve"> *</w:t>
      </w:r>
    </w:p>
    <w:p w14:paraId="0D7ACF64" w14:textId="77777777" w:rsidR="00D2500D" w:rsidRDefault="00D2500D" w:rsidP="00F3713D">
      <w:pPr>
        <w:pStyle w:val="FACode2"/>
        <w:numPr>
          <w:ilvl w:val="0"/>
          <w:numId w:val="24"/>
        </w:numPr>
      </w:pPr>
      <w:r>
        <w:t xml:space="preserve"> */</w:t>
      </w:r>
    </w:p>
    <w:p w14:paraId="3B72DBFC" w14:textId="77777777" w:rsidR="00D2500D" w:rsidRDefault="00D2500D" w:rsidP="00F3713D">
      <w:pPr>
        <w:pStyle w:val="FACode2"/>
        <w:numPr>
          <w:ilvl w:val="0"/>
          <w:numId w:val="24"/>
        </w:numPr>
      </w:pPr>
      <w:r>
        <w:t>@Service</w:t>
      </w:r>
    </w:p>
    <w:p w14:paraId="406E3647" w14:textId="77777777" w:rsidR="00D2500D" w:rsidRDefault="00D2500D" w:rsidP="00F3713D">
      <w:pPr>
        <w:pStyle w:val="FACode2"/>
        <w:numPr>
          <w:ilvl w:val="0"/>
          <w:numId w:val="24"/>
        </w:numPr>
      </w:pPr>
      <w:r>
        <w:t>public class UserService {</w:t>
      </w:r>
    </w:p>
    <w:p w14:paraId="5F251290" w14:textId="77777777" w:rsidR="00D2500D" w:rsidRDefault="00D2500D" w:rsidP="00F3713D">
      <w:pPr>
        <w:pStyle w:val="FACode2"/>
        <w:numPr>
          <w:ilvl w:val="0"/>
          <w:numId w:val="24"/>
        </w:numPr>
      </w:pPr>
      <w:r>
        <w:tab/>
      </w:r>
    </w:p>
    <w:p w14:paraId="2C46172C" w14:textId="77777777" w:rsidR="00D2500D" w:rsidRDefault="00D2500D" w:rsidP="00F3713D">
      <w:pPr>
        <w:pStyle w:val="FACode2"/>
        <w:numPr>
          <w:ilvl w:val="0"/>
          <w:numId w:val="24"/>
        </w:numPr>
      </w:pPr>
      <w:r>
        <w:tab/>
        <w:t>// Declare UserDAO</w:t>
      </w:r>
    </w:p>
    <w:p w14:paraId="17F3CC4D" w14:textId="77777777" w:rsidR="00D2500D" w:rsidRDefault="00D2500D" w:rsidP="00F3713D">
      <w:pPr>
        <w:pStyle w:val="FACode2"/>
        <w:numPr>
          <w:ilvl w:val="0"/>
          <w:numId w:val="24"/>
        </w:numPr>
      </w:pPr>
      <w:r>
        <w:tab/>
        <w:t>@Autowired</w:t>
      </w:r>
    </w:p>
    <w:p w14:paraId="7EF16D3A" w14:textId="77777777" w:rsidR="00D2500D" w:rsidRDefault="00D2500D" w:rsidP="00F3713D">
      <w:pPr>
        <w:pStyle w:val="FACode2"/>
        <w:numPr>
          <w:ilvl w:val="0"/>
          <w:numId w:val="24"/>
        </w:numPr>
      </w:pPr>
      <w:r>
        <w:tab/>
        <w:t>private UserDAO userDAO;</w:t>
      </w:r>
    </w:p>
    <w:p w14:paraId="0EF8404F" w14:textId="77777777" w:rsidR="00D2500D" w:rsidRDefault="00D2500D" w:rsidP="00F3713D">
      <w:pPr>
        <w:pStyle w:val="FACode2"/>
        <w:numPr>
          <w:ilvl w:val="0"/>
          <w:numId w:val="24"/>
        </w:numPr>
      </w:pPr>
      <w:r>
        <w:tab/>
      </w:r>
    </w:p>
    <w:p w14:paraId="64C7E273" w14:textId="77777777" w:rsidR="00D2500D" w:rsidRDefault="00D2500D" w:rsidP="00F3713D">
      <w:pPr>
        <w:pStyle w:val="FACode2"/>
        <w:numPr>
          <w:ilvl w:val="0"/>
          <w:numId w:val="24"/>
        </w:numPr>
      </w:pPr>
      <w:r>
        <w:tab/>
        <w:t>/**</w:t>
      </w:r>
    </w:p>
    <w:p w14:paraId="6347481E" w14:textId="77777777" w:rsidR="00D2500D" w:rsidRDefault="00D2500D" w:rsidP="00F3713D">
      <w:pPr>
        <w:pStyle w:val="FACode2"/>
        <w:numPr>
          <w:ilvl w:val="0"/>
          <w:numId w:val="24"/>
        </w:numPr>
      </w:pPr>
      <w:r>
        <w:tab/>
        <w:t xml:space="preserve"> * function get all user</w:t>
      </w:r>
    </w:p>
    <w:p w14:paraId="40A687C8" w14:textId="77777777" w:rsidR="00D2500D" w:rsidRDefault="00D2500D" w:rsidP="00F3713D">
      <w:pPr>
        <w:pStyle w:val="FACode2"/>
        <w:numPr>
          <w:ilvl w:val="0"/>
          <w:numId w:val="24"/>
        </w:numPr>
      </w:pPr>
      <w:r>
        <w:tab/>
        <w:t xml:space="preserve"> * @return list user</w:t>
      </w:r>
    </w:p>
    <w:p w14:paraId="4FB3D82D" w14:textId="77777777" w:rsidR="00D2500D" w:rsidRDefault="00D2500D" w:rsidP="00F3713D">
      <w:pPr>
        <w:pStyle w:val="FACode2"/>
        <w:numPr>
          <w:ilvl w:val="0"/>
          <w:numId w:val="24"/>
        </w:numPr>
      </w:pPr>
      <w:r>
        <w:tab/>
        <w:t xml:space="preserve"> */</w:t>
      </w:r>
    </w:p>
    <w:p w14:paraId="41790BFE" w14:textId="77777777" w:rsidR="00D2500D" w:rsidRDefault="00D2500D" w:rsidP="00F3713D">
      <w:pPr>
        <w:pStyle w:val="FACode2"/>
        <w:numPr>
          <w:ilvl w:val="0"/>
          <w:numId w:val="24"/>
        </w:numPr>
      </w:pPr>
      <w:r>
        <w:tab/>
        <w:t>@Transactional</w:t>
      </w:r>
    </w:p>
    <w:p w14:paraId="5BCDDA5A" w14:textId="77777777" w:rsidR="00D2500D" w:rsidRDefault="00D2500D" w:rsidP="00F3713D">
      <w:pPr>
        <w:pStyle w:val="FACode2"/>
        <w:numPr>
          <w:ilvl w:val="0"/>
          <w:numId w:val="24"/>
        </w:numPr>
      </w:pPr>
      <w:r>
        <w:tab/>
        <w:t>public List&lt;User&gt; getUsers() {</w:t>
      </w:r>
    </w:p>
    <w:p w14:paraId="033E88B0" w14:textId="77777777" w:rsidR="00D2500D" w:rsidRDefault="00D2500D" w:rsidP="00F3713D">
      <w:pPr>
        <w:pStyle w:val="FACode2"/>
        <w:numPr>
          <w:ilvl w:val="0"/>
          <w:numId w:val="24"/>
        </w:numPr>
      </w:pPr>
      <w:r>
        <w:tab/>
      </w:r>
      <w:r>
        <w:tab/>
        <w:t>return userDAO.getAllUsers();</w:t>
      </w:r>
    </w:p>
    <w:p w14:paraId="110E8130" w14:textId="77777777" w:rsidR="00D2500D" w:rsidRDefault="00D2500D" w:rsidP="00F3713D">
      <w:pPr>
        <w:pStyle w:val="FACode2"/>
        <w:numPr>
          <w:ilvl w:val="0"/>
          <w:numId w:val="24"/>
        </w:numPr>
      </w:pPr>
      <w:r>
        <w:tab/>
        <w:t>}</w:t>
      </w:r>
    </w:p>
    <w:p w14:paraId="747EB939" w14:textId="77777777" w:rsidR="00D2500D" w:rsidRDefault="00D2500D" w:rsidP="00F3713D">
      <w:pPr>
        <w:pStyle w:val="FACode2"/>
        <w:numPr>
          <w:ilvl w:val="0"/>
          <w:numId w:val="24"/>
        </w:numPr>
      </w:pPr>
    </w:p>
    <w:p w14:paraId="3C94A5AF" w14:textId="77777777" w:rsidR="00D2500D" w:rsidRDefault="00D2500D" w:rsidP="00F3713D">
      <w:pPr>
        <w:pStyle w:val="FACode2"/>
        <w:numPr>
          <w:ilvl w:val="0"/>
          <w:numId w:val="24"/>
        </w:numPr>
      </w:pPr>
      <w:r>
        <w:tab/>
        <w:t>/**</w:t>
      </w:r>
    </w:p>
    <w:p w14:paraId="2DA50CA8" w14:textId="77777777" w:rsidR="00D2500D" w:rsidRDefault="00D2500D" w:rsidP="00F3713D">
      <w:pPr>
        <w:pStyle w:val="FACode2"/>
        <w:numPr>
          <w:ilvl w:val="0"/>
          <w:numId w:val="24"/>
        </w:numPr>
      </w:pPr>
      <w:r>
        <w:tab/>
        <w:t xml:space="preserve"> * function create user</w:t>
      </w:r>
    </w:p>
    <w:p w14:paraId="2FE359F5" w14:textId="77777777" w:rsidR="00D2500D" w:rsidRDefault="00D2500D" w:rsidP="00F3713D">
      <w:pPr>
        <w:pStyle w:val="FACode2"/>
        <w:numPr>
          <w:ilvl w:val="0"/>
          <w:numId w:val="24"/>
        </w:numPr>
      </w:pPr>
      <w:r>
        <w:tab/>
        <w:t xml:space="preserve"> * @param user</w:t>
      </w:r>
    </w:p>
    <w:p w14:paraId="3FFEC613" w14:textId="77777777" w:rsidR="00D2500D" w:rsidRDefault="00D2500D" w:rsidP="00F3713D">
      <w:pPr>
        <w:pStyle w:val="FACode2"/>
        <w:numPr>
          <w:ilvl w:val="0"/>
          <w:numId w:val="24"/>
        </w:numPr>
      </w:pPr>
      <w:r>
        <w:tab/>
        <w:t xml:space="preserve"> */</w:t>
      </w:r>
    </w:p>
    <w:p w14:paraId="2C0197FA" w14:textId="77777777" w:rsidR="00D2500D" w:rsidRDefault="00D2500D" w:rsidP="00F3713D">
      <w:pPr>
        <w:pStyle w:val="FACode2"/>
        <w:numPr>
          <w:ilvl w:val="0"/>
          <w:numId w:val="24"/>
        </w:numPr>
      </w:pPr>
      <w:r>
        <w:tab/>
        <w:t>@Transactional</w:t>
      </w:r>
    </w:p>
    <w:p w14:paraId="543019D3" w14:textId="77777777" w:rsidR="00D2500D" w:rsidRDefault="00D2500D" w:rsidP="00F3713D">
      <w:pPr>
        <w:pStyle w:val="FACode2"/>
        <w:numPr>
          <w:ilvl w:val="0"/>
          <w:numId w:val="24"/>
        </w:numPr>
      </w:pPr>
      <w:r>
        <w:tab/>
        <w:t>public void createUser(User user) {</w:t>
      </w:r>
    </w:p>
    <w:p w14:paraId="545BA2D8" w14:textId="77777777" w:rsidR="00D2500D" w:rsidRDefault="00D2500D" w:rsidP="00F3713D">
      <w:pPr>
        <w:pStyle w:val="FACode2"/>
        <w:numPr>
          <w:ilvl w:val="0"/>
          <w:numId w:val="24"/>
        </w:numPr>
      </w:pPr>
      <w:r>
        <w:tab/>
      </w:r>
      <w:r>
        <w:tab/>
        <w:t>userDAO.createUser(user);</w:t>
      </w:r>
    </w:p>
    <w:p w14:paraId="5A832796" w14:textId="77777777" w:rsidR="00D2500D" w:rsidRDefault="00D2500D" w:rsidP="00F3713D">
      <w:pPr>
        <w:pStyle w:val="FACode2"/>
        <w:numPr>
          <w:ilvl w:val="0"/>
          <w:numId w:val="24"/>
        </w:numPr>
      </w:pPr>
      <w:r>
        <w:tab/>
        <w:t>}</w:t>
      </w:r>
    </w:p>
    <w:p w14:paraId="74928DA4" w14:textId="77777777" w:rsidR="00D2500D" w:rsidRDefault="00D2500D" w:rsidP="00F3713D">
      <w:pPr>
        <w:pStyle w:val="FACode2"/>
        <w:numPr>
          <w:ilvl w:val="0"/>
          <w:numId w:val="24"/>
        </w:numPr>
      </w:pPr>
      <w:r>
        <w:tab/>
      </w:r>
    </w:p>
    <w:p w14:paraId="3550B8DA" w14:textId="77777777" w:rsidR="00D2500D" w:rsidRDefault="00D2500D" w:rsidP="00F3713D">
      <w:pPr>
        <w:pStyle w:val="FACode2"/>
        <w:numPr>
          <w:ilvl w:val="0"/>
          <w:numId w:val="24"/>
        </w:numPr>
      </w:pPr>
      <w:r>
        <w:tab/>
        <w:t>/**</w:t>
      </w:r>
    </w:p>
    <w:p w14:paraId="74D048CD" w14:textId="77777777" w:rsidR="00D2500D" w:rsidRDefault="00D2500D" w:rsidP="00F3713D">
      <w:pPr>
        <w:pStyle w:val="FACode2"/>
        <w:numPr>
          <w:ilvl w:val="0"/>
          <w:numId w:val="24"/>
        </w:numPr>
      </w:pPr>
      <w:r>
        <w:tab/>
        <w:t xml:space="preserve"> * function find user by username</w:t>
      </w:r>
    </w:p>
    <w:p w14:paraId="7585D6DB" w14:textId="77777777" w:rsidR="00D2500D" w:rsidRDefault="00D2500D" w:rsidP="00F3713D">
      <w:pPr>
        <w:pStyle w:val="FACode2"/>
        <w:numPr>
          <w:ilvl w:val="0"/>
          <w:numId w:val="24"/>
        </w:numPr>
      </w:pPr>
      <w:r>
        <w:tab/>
        <w:t xml:space="preserve"> * @param username</w:t>
      </w:r>
    </w:p>
    <w:p w14:paraId="2A908F76" w14:textId="77777777" w:rsidR="00D2500D" w:rsidRDefault="00D2500D" w:rsidP="00F3713D">
      <w:pPr>
        <w:pStyle w:val="FACode2"/>
        <w:numPr>
          <w:ilvl w:val="0"/>
          <w:numId w:val="24"/>
        </w:numPr>
      </w:pPr>
      <w:r>
        <w:tab/>
        <w:t xml:space="preserve"> * @return user</w:t>
      </w:r>
    </w:p>
    <w:p w14:paraId="06DC7E1C" w14:textId="77777777" w:rsidR="00D2500D" w:rsidRDefault="00D2500D" w:rsidP="00F3713D">
      <w:pPr>
        <w:pStyle w:val="FACode2"/>
        <w:numPr>
          <w:ilvl w:val="0"/>
          <w:numId w:val="24"/>
        </w:numPr>
      </w:pPr>
      <w:r>
        <w:tab/>
        <w:t xml:space="preserve"> */</w:t>
      </w:r>
    </w:p>
    <w:p w14:paraId="53DE9C49" w14:textId="77777777" w:rsidR="00D2500D" w:rsidRDefault="00D2500D" w:rsidP="00F3713D">
      <w:pPr>
        <w:pStyle w:val="FACode2"/>
        <w:numPr>
          <w:ilvl w:val="0"/>
          <w:numId w:val="24"/>
        </w:numPr>
      </w:pPr>
      <w:r>
        <w:tab/>
        <w:t>@Transactional</w:t>
      </w:r>
    </w:p>
    <w:p w14:paraId="1E1E8B7E" w14:textId="77777777" w:rsidR="00D2500D" w:rsidRDefault="00D2500D" w:rsidP="00F3713D">
      <w:pPr>
        <w:pStyle w:val="FACode2"/>
        <w:numPr>
          <w:ilvl w:val="0"/>
          <w:numId w:val="24"/>
        </w:numPr>
      </w:pPr>
      <w:r>
        <w:tab/>
        <w:t>public User findUserByUsername(String username) {</w:t>
      </w:r>
    </w:p>
    <w:p w14:paraId="14DA14A0" w14:textId="77777777" w:rsidR="00D2500D" w:rsidRDefault="00D2500D" w:rsidP="00F3713D">
      <w:pPr>
        <w:pStyle w:val="FACode2"/>
        <w:numPr>
          <w:ilvl w:val="0"/>
          <w:numId w:val="24"/>
        </w:numPr>
      </w:pPr>
      <w:r>
        <w:tab/>
      </w:r>
      <w:r>
        <w:tab/>
        <w:t>return userDAO.findUserByUsername(username);</w:t>
      </w:r>
    </w:p>
    <w:p w14:paraId="0D560C47" w14:textId="77777777" w:rsidR="00D2500D" w:rsidRDefault="00D2500D" w:rsidP="00F3713D">
      <w:pPr>
        <w:pStyle w:val="FACode2"/>
        <w:numPr>
          <w:ilvl w:val="0"/>
          <w:numId w:val="24"/>
        </w:numPr>
      </w:pPr>
      <w:r>
        <w:tab/>
        <w:t>}</w:t>
      </w:r>
    </w:p>
    <w:p w14:paraId="5FFCBE60" w14:textId="3921C494" w:rsidR="00D2500D" w:rsidRPr="00456AED" w:rsidRDefault="00D2500D" w:rsidP="00F3713D">
      <w:pPr>
        <w:pStyle w:val="FACode2"/>
        <w:numPr>
          <w:ilvl w:val="0"/>
          <w:numId w:val="24"/>
        </w:numPr>
        <w:rPr>
          <w:highlight w:val="white"/>
        </w:rPr>
      </w:pPr>
      <w:r>
        <w:t>}</w:t>
      </w:r>
    </w:p>
    <w:p w14:paraId="00BEF574" w14:textId="77777777" w:rsidR="00C61D5D" w:rsidRPr="00C61D5D" w:rsidRDefault="00C61D5D" w:rsidP="00535CA7">
      <w:pPr>
        <w:rPr>
          <w:lang w:val="en-US"/>
        </w:rPr>
      </w:pPr>
    </w:p>
    <w:p w14:paraId="0F53D792" w14:textId="3BD74F00" w:rsidR="00B20082" w:rsidRDefault="00B20082" w:rsidP="004C7056">
      <w:pPr>
        <w:pStyle w:val="FAStyle2"/>
        <w:outlineLvl w:val="2"/>
      </w:pPr>
      <w:r>
        <w:t>Step 10:</w:t>
      </w:r>
      <w:r w:rsidR="00D23C02">
        <w:t xml:space="preserve"> DTO class</w:t>
      </w:r>
    </w:p>
    <w:p w14:paraId="401EE398" w14:textId="7E03689F" w:rsidR="00B20082" w:rsidRDefault="00801DB1" w:rsidP="00535CA7">
      <w:pPr>
        <w:rPr>
          <w:sz w:val="20"/>
          <w:szCs w:val="20"/>
        </w:rPr>
      </w:pPr>
      <w:r w:rsidRPr="003845CB">
        <w:rPr>
          <w:sz w:val="20"/>
          <w:szCs w:val="20"/>
        </w:rPr>
        <w:t xml:space="preserve">Create a simple </w:t>
      </w:r>
      <w:r w:rsidRPr="003845CB">
        <w:rPr>
          <w:sz w:val="20"/>
          <w:szCs w:val="20"/>
          <w:lang w:val="en-US"/>
        </w:rPr>
        <w:t>DTO</w:t>
      </w:r>
      <w:r w:rsidR="007C55DA" w:rsidRPr="003845CB">
        <w:rPr>
          <w:sz w:val="20"/>
          <w:szCs w:val="20"/>
        </w:rPr>
        <w:t xml:space="preserve"> class under </w:t>
      </w:r>
      <w:r w:rsidR="007C55DA" w:rsidRPr="003845CB">
        <w:rPr>
          <w:b/>
          <w:sz w:val="20"/>
          <w:szCs w:val="20"/>
        </w:rPr>
        <w:t>fa.training.</w:t>
      </w:r>
      <w:r w:rsidRPr="003845CB">
        <w:rPr>
          <w:b/>
          <w:sz w:val="20"/>
          <w:szCs w:val="20"/>
          <w:lang w:val="en-US"/>
        </w:rPr>
        <w:t>dto</w:t>
      </w:r>
      <w:r w:rsidR="007C55DA" w:rsidRPr="003845CB">
        <w:rPr>
          <w:sz w:val="20"/>
          <w:szCs w:val="20"/>
        </w:rPr>
        <w:t xml:space="preserve"> package as follows.</w:t>
      </w:r>
    </w:p>
    <w:p w14:paraId="63D1A122" w14:textId="765213C9" w:rsidR="003B5E41" w:rsidRPr="003B5E41" w:rsidRDefault="003B5E41" w:rsidP="00535CA7">
      <w:pPr>
        <w:rPr>
          <w:b/>
          <w:sz w:val="20"/>
          <w:szCs w:val="20"/>
          <w:lang w:val="en-US"/>
        </w:rPr>
      </w:pPr>
      <w:r w:rsidRPr="003B5E41">
        <w:rPr>
          <w:b/>
          <w:sz w:val="20"/>
          <w:szCs w:val="20"/>
        </w:rPr>
        <w:t>UserDetailsDTO</w:t>
      </w:r>
      <w:r w:rsidRPr="003B5E41">
        <w:rPr>
          <w:b/>
          <w:sz w:val="20"/>
          <w:szCs w:val="20"/>
          <w:lang w:val="en-US"/>
        </w:rPr>
        <w:t>.java</w:t>
      </w:r>
    </w:p>
    <w:p w14:paraId="4D55B7D5" w14:textId="77777777" w:rsidR="00170926" w:rsidRDefault="00170926" w:rsidP="00F3713D">
      <w:pPr>
        <w:pStyle w:val="FACode2"/>
        <w:numPr>
          <w:ilvl w:val="0"/>
          <w:numId w:val="26"/>
        </w:numPr>
      </w:pPr>
      <w:r>
        <w:t>package fa.training.dto;</w:t>
      </w:r>
    </w:p>
    <w:p w14:paraId="6C7A39EC" w14:textId="77777777" w:rsidR="00170926" w:rsidRDefault="00170926" w:rsidP="00F3713D">
      <w:pPr>
        <w:pStyle w:val="FACode2"/>
        <w:numPr>
          <w:ilvl w:val="0"/>
          <w:numId w:val="26"/>
        </w:numPr>
      </w:pPr>
    </w:p>
    <w:p w14:paraId="280D00E1" w14:textId="77777777" w:rsidR="00170926" w:rsidRDefault="00170926" w:rsidP="00F3713D">
      <w:pPr>
        <w:pStyle w:val="FACode2"/>
        <w:numPr>
          <w:ilvl w:val="0"/>
          <w:numId w:val="26"/>
        </w:numPr>
      </w:pPr>
      <w:r>
        <w:t>import java.util.Collection;</w:t>
      </w:r>
    </w:p>
    <w:p w14:paraId="15E7922E" w14:textId="77777777" w:rsidR="00170926" w:rsidRDefault="00170926" w:rsidP="00F3713D">
      <w:pPr>
        <w:pStyle w:val="FACode2"/>
        <w:numPr>
          <w:ilvl w:val="0"/>
          <w:numId w:val="26"/>
        </w:numPr>
      </w:pPr>
      <w:r>
        <w:t>import java.util.stream.Collectors;</w:t>
      </w:r>
    </w:p>
    <w:p w14:paraId="6FDFAB66" w14:textId="77777777" w:rsidR="00170926" w:rsidRDefault="00170926" w:rsidP="00F3713D">
      <w:pPr>
        <w:pStyle w:val="FACode2"/>
        <w:numPr>
          <w:ilvl w:val="0"/>
          <w:numId w:val="26"/>
        </w:numPr>
      </w:pPr>
    </w:p>
    <w:p w14:paraId="72BF6D33" w14:textId="77777777" w:rsidR="00170926" w:rsidRDefault="00170926" w:rsidP="00F3713D">
      <w:pPr>
        <w:pStyle w:val="FACode2"/>
        <w:numPr>
          <w:ilvl w:val="0"/>
          <w:numId w:val="26"/>
        </w:numPr>
      </w:pPr>
      <w:r>
        <w:t>import org.springframework.security.core.GrantedAuthority;</w:t>
      </w:r>
    </w:p>
    <w:p w14:paraId="34CD3530" w14:textId="77777777" w:rsidR="00170926" w:rsidRDefault="00170926" w:rsidP="00F3713D">
      <w:pPr>
        <w:pStyle w:val="FACode2"/>
        <w:numPr>
          <w:ilvl w:val="0"/>
          <w:numId w:val="26"/>
        </w:numPr>
      </w:pPr>
      <w:r>
        <w:t>import org.springframework.security.core.authority.SimpleGrantedAuthority;</w:t>
      </w:r>
    </w:p>
    <w:p w14:paraId="3F7E4F6D" w14:textId="77777777" w:rsidR="00170926" w:rsidRDefault="00170926" w:rsidP="00F3713D">
      <w:pPr>
        <w:pStyle w:val="FACode2"/>
        <w:numPr>
          <w:ilvl w:val="0"/>
          <w:numId w:val="26"/>
        </w:numPr>
      </w:pPr>
      <w:r>
        <w:t>import org.springframework.security.core.userdetails.UserDetails;</w:t>
      </w:r>
    </w:p>
    <w:p w14:paraId="6BB9CC08" w14:textId="77777777" w:rsidR="00170926" w:rsidRDefault="00170926" w:rsidP="00F3713D">
      <w:pPr>
        <w:pStyle w:val="FACode2"/>
        <w:numPr>
          <w:ilvl w:val="0"/>
          <w:numId w:val="26"/>
        </w:numPr>
      </w:pPr>
    </w:p>
    <w:p w14:paraId="51D53B07" w14:textId="77777777" w:rsidR="00170926" w:rsidRDefault="00170926" w:rsidP="00F3713D">
      <w:pPr>
        <w:pStyle w:val="FACode2"/>
        <w:numPr>
          <w:ilvl w:val="0"/>
          <w:numId w:val="26"/>
        </w:numPr>
      </w:pPr>
      <w:r>
        <w:t>import fa.training.model.User;</w:t>
      </w:r>
    </w:p>
    <w:p w14:paraId="7C465993" w14:textId="77777777" w:rsidR="00170926" w:rsidRDefault="00170926" w:rsidP="00F3713D">
      <w:pPr>
        <w:pStyle w:val="FACode2"/>
        <w:numPr>
          <w:ilvl w:val="0"/>
          <w:numId w:val="26"/>
        </w:numPr>
      </w:pPr>
    </w:p>
    <w:p w14:paraId="31E75B08" w14:textId="77777777" w:rsidR="00170926" w:rsidRDefault="00170926" w:rsidP="00F3713D">
      <w:pPr>
        <w:pStyle w:val="FACode2"/>
        <w:numPr>
          <w:ilvl w:val="0"/>
          <w:numId w:val="26"/>
        </w:numPr>
      </w:pPr>
    </w:p>
    <w:p w14:paraId="139C1AD9" w14:textId="77777777" w:rsidR="00170926" w:rsidRDefault="00170926" w:rsidP="00F3713D">
      <w:pPr>
        <w:pStyle w:val="FACode2"/>
        <w:numPr>
          <w:ilvl w:val="0"/>
          <w:numId w:val="26"/>
        </w:numPr>
      </w:pPr>
      <w:r>
        <w:lastRenderedPageBreak/>
        <w:t>/**</w:t>
      </w:r>
    </w:p>
    <w:p w14:paraId="66BEC19C" w14:textId="77777777" w:rsidR="00170926" w:rsidRDefault="00170926" w:rsidP="00F3713D">
      <w:pPr>
        <w:pStyle w:val="FACode2"/>
        <w:numPr>
          <w:ilvl w:val="0"/>
          <w:numId w:val="26"/>
        </w:numPr>
      </w:pPr>
      <w:r>
        <w:t xml:space="preserve"> * Class UserDetailsDTO implements UserDeatails This class consist of 9</w:t>
      </w:r>
    </w:p>
    <w:p w14:paraId="3F166227" w14:textId="77777777" w:rsidR="00170926" w:rsidRDefault="00170926" w:rsidP="00F3713D">
      <w:pPr>
        <w:pStyle w:val="FACode2"/>
        <w:numPr>
          <w:ilvl w:val="0"/>
          <w:numId w:val="26"/>
        </w:numPr>
      </w:pPr>
      <w:r>
        <w:t xml:space="preserve"> * function. 1. UserDetailsDTO 2.getAuthorities 3.getUserDetails 4.getPassword</w:t>
      </w:r>
    </w:p>
    <w:p w14:paraId="58C03BE5" w14:textId="77777777" w:rsidR="00170926" w:rsidRDefault="00170926" w:rsidP="00F3713D">
      <w:pPr>
        <w:pStyle w:val="FACode2"/>
        <w:numPr>
          <w:ilvl w:val="0"/>
          <w:numId w:val="26"/>
        </w:numPr>
      </w:pPr>
      <w:r>
        <w:t xml:space="preserve"> * 5.getUsername 6.isAccountNonExpired 7.isAccountNonLocked</w:t>
      </w:r>
    </w:p>
    <w:p w14:paraId="61C6B634" w14:textId="77777777" w:rsidR="00170926" w:rsidRDefault="00170926" w:rsidP="00F3713D">
      <w:pPr>
        <w:pStyle w:val="FACode2"/>
        <w:numPr>
          <w:ilvl w:val="0"/>
          <w:numId w:val="26"/>
        </w:numPr>
      </w:pPr>
      <w:r>
        <w:t xml:space="preserve"> * 8.isCredentialsNonExpired 9.isEnabled</w:t>
      </w:r>
    </w:p>
    <w:p w14:paraId="1F48C5F4" w14:textId="77777777" w:rsidR="00170926" w:rsidRDefault="00170926" w:rsidP="00F3713D">
      <w:pPr>
        <w:pStyle w:val="FACode2"/>
        <w:numPr>
          <w:ilvl w:val="0"/>
          <w:numId w:val="26"/>
        </w:numPr>
      </w:pPr>
      <w:r>
        <w:t xml:space="preserve"> * </w:t>
      </w:r>
    </w:p>
    <w:p w14:paraId="45DEEC0B" w14:textId="0BE6A519" w:rsidR="00170926" w:rsidRDefault="00170926" w:rsidP="00F3713D">
      <w:pPr>
        <w:pStyle w:val="FACode2"/>
        <w:numPr>
          <w:ilvl w:val="0"/>
          <w:numId w:val="26"/>
        </w:numPr>
      </w:pPr>
      <w:r>
        <w:t xml:space="preserve"> * @author KyLH</w:t>
      </w:r>
    </w:p>
    <w:p w14:paraId="14124A00" w14:textId="77777777" w:rsidR="00170926" w:rsidRDefault="00170926" w:rsidP="00F3713D">
      <w:pPr>
        <w:pStyle w:val="FACode2"/>
        <w:numPr>
          <w:ilvl w:val="0"/>
          <w:numId w:val="26"/>
        </w:numPr>
      </w:pPr>
      <w:r>
        <w:t xml:space="preserve"> *</w:t>
      </w:r>
    </w:p>
    <w:p w14:paraId="1CAD99F9" w14:textId="77777777" w:rsidR="00170926" w:rsidRDefault="00170926" w:rsidP="00F3713D">
      <w:pPr>
        <w:pStyle w:val="FACode2"/>
        <w:numPr>
          <w:ilvl w:val="0"/>
          <w:numId w:val="26"/>
        </w:numPr>
      </w:pPr>
      <w:r>
        <w:t xml:space="preserve"> */</w:t>
      </w:r>
    </w:p>
    <w:p w14:paraId="4AF8B33B" w14:textId="77777777" w:rsidR="00170926" w:rsidRDefault="00170926" w:rsidP="00F3713D">
      <w:pPr>
        <w:pStyle w:val="FACode2"/>
        <w:numPr>
          <w:ilvl w:val="0"/>
          <w:numId w:val="26"/>
        </w:numPr>
      </w:pPr>
      <w:r>
        <w:t>public class UserDetailsDTO implements UserDetails {</w:t>
      </w:r>
    </w:p>
    <w:p w14:paraId="4200CD1A" w14:textId="77777777" w:rsidR="00170926" w:rsidRDefault="00170926" w:rsidP="00F3713D">
      <w:pPr>
        <w:pStyle w:val="FACode2"/>
        <w:numPr>
          <w:ilvl w:val="0"/>
          <w:numId w:val="26"/>
        </w:numPr>
      </w:pPr>
      <w:r>
        <w:tab/>
      </w:r>
    </w:p>
    <w:p w14:paraId="33C94326" w14:textId="77777777" w:rsidR="00170926" w:rsidRDefault="00170926" w:rsidP="00F3713D">
      <w:pPr>
        <w:pStyle w:val="FACode2"/>
        <w:numPr>
          <w:ilvl w:val="0"/>
          <w:numId w:val="26"/>
        </w:numPr>
      </w:pPr>
      <w:r>
        <w:tab/>
        <w:t>// Declare User</w:t>
      </w:r>
    </w:p>
    <w:p w14:paraId="4B21E770" w14:textId="77777777" w:rsidR="00170926" w:rsidRDefault="00170926" w:rsidP="00F3713D">
      <w:pPr>
        <w:pStyle w:val="FACode2"/>
        <w:numPr>
          <w:ilvl w:val="0"/>
          <w:numId w:val="26"/>
        </w:numPr>
      </w:pPr>
      <w:r>
        <w:tab/>
        <w:t>private User user;</w:t>
      </w:r>
    </w:p>
    <w:p w14:paraId="6EB89D55" w14:textId="77777777" w:rsidR="00170926" w:rsidRDefault="00170926" w:rsidP="00F3713D">
      <w:pPr>
        <w:pStyle w:val="FACode2"/>
        <w:numPr>
          <w:ilvl w:val="0"/>
          <w:numId w:val="26"/>
        </w:numPr>
      </w:pPr>
      <w:r>
        <w:tab/>
      </w:r>
    </w:p>
    <w:p w14:paraId="3B78CA6D" w14:textId="77777777" w:rsidR="00170926" w:rsidRDefault="00170926" w:rsidP="00F3713D">
      <w:pPr>
        <w:pStyle w:val="FACode2"/>
        <w:numPr>
          <w:ilvl w:val="0"/>
          <w:numId w:val="26"/>
        </w:numPr>
      </w:pPr>
      <w:r>
        <w:tab/>
        <w:t>/**</w:t>
      </w:r>
    </w:p>
    <w:p w14:paraId="23FA9DE0" w14:textId="77777777" w:rsidR="00170926" w:rsidRDefault="00170926" w:rsidP="00F3713D">
      <w:pPr>
        <w:pStyle w:val="FACode2"/>
        <w:numPr>
          <w:ilvl w:val="0"/>
          <w:numId w:val="26"/>
        </w:numPr>
      </w:pPr>
      <w:r>
        <w:tab/>
        <w:t xml:space="preserve"> * Constructor </w:t>
      </w:r>
    </w:p>
    <w:p w14:paraId="608771E4" w14:textId="77777777" w:rsidR="00170926" w:rsidRDefault="00170926" w:rsidP="00F3713D">
      <w:pPr>
        <w:pStyle w:val="FACode2"/>
        <w:numPr>
          <w:ilvl w:val="0"/>
          <w:numId w:val="26"/>
        </w:numPr>
      </w:pPr>
      <w:r>
        <w:tab/>
        <w:t xml:space="preserve"> * @param user</w:t>
      </w:r>
    </w:p>
    <w:p w14:paraId="472917A9" w14:textId="77777777" w:rsidR="00170926" w:rsidRDefault="00170926" w:rsidP="00F3713D">
      <w:pPr>
        <w:pStyle w:val="FACode2"/>
        <w:numPr>
          <w:ilvl w:val="0"/>
          <w:numId w:val="26"/>
        </w:numPr>
      </w:pPr>
      <w:r>
        <w:tab/>
        <w:t xml:space="preserve"> */</w:t>
      </w:r>
    </w:p>
    <w:p w14:paraId="0E7D9473" w14:textId="77777777" w:rsidR="00170926" w:rsidRDefault="00170926" w:rsidP="00F3713D">
      <w:pPr>
        <w:pStyle w:val="FACode2"/>
        <w:numPr>
          <w:ilvl w:val="0"/>
          <w:numId w:val="26"/>
        </w:numPr>
      </w:pPr>
      <w:r>
        <w:tab/>
        <w:t>public UserDetailsDTO(User user) {</w:t>
      </w:r>
    </w:p>
    <w:p w14:paraId="02B4C265" w14:textId="77777777" w:rsidR="00170926" w:rsidRDefault="00170926" w:rsidP="00F3713D">
      <w:pPr>
        <w:pStyle w:val="FACode2"/>
        <w:numPr>
          <w:ilvl w:val="0"/>
          <w:numId w:val="26"/>
        </w:numPr>
      </w:pPr>
      <w:r>
        <w:tab/>
      </w:r>
      <w:r>
        <w:tab/>
        <w:t>this.user = user;</w:t>
      </w:r>
    </w:p>
    <w:p w14:paraId="6B923C29" w14:textId="77777777" w:rsidR="00170926" w:rsidRDefault="00170926" w:rsidP="00F3713D">
      <w:pPr>
        <w:pStyle w:val="FACode2"/>
        <w:numPr>
          <w:ilvl w:val="0"/>
          <w:numId w:val="26"/>
        </w:numPr>
      </w:pPr>
      <w:r>
        <w:tab/>
      </w:r>
      <w:r>
        <w:tab/>
        <w:t>// TODO Auto-generated constructor stub</w:t>
      </w:r>
    </w:p>
    <w:p w14:paraId="641AD5D3" w14:textId="77777777" w:rsidR="00170926" w:rsidRDefault="00170926" w:rsidP="00F3713D">
      <w:pPr>
        <w:pStyle w:val="FACode2"/>
        <w:numPr>
          <w:ilvl w:val="0"/>
          <w:numId w:val="26"/>
        </w:numPr>
      </w:pPr>
      <w:r>
        <w:tab/>
        <w:t>}</w:t>
      </w:r>
    </w:p>
    <w:p w14:paraId="7489E3D4" w14:textId="77777777" w:rsidR="00170926" w:rsidRDefault="00170926" w:rsidP="00F3713D">
      <w:pPr>
        <w:pStyle w:val="FACode2"/>
        <w:numPr>
          <w:ilvl w:val="0"/>
          <w:numId w:val="26"/>
        </w:numPr>
      </w:pPr>
      <w:r>
        <w:tab/>
      </w:r>
    </w:p>
    <w:p w14:paraId="68F63699" w14:textId="77777777" w:rsidR="00170926" w:rsidRDefault="00170926" w:rsidP="00F3713D">
      <w:pPr>
        <w:pStyle w:val="FACode2"/>
        <w:numPr>
          <w:ilvl w:val="0"/>
          <w:numId w:val="26"/>
        </w:numPr>
      </w:pPr>
      <w:r>
        <w:tab/>
        <w:t>/**</w:t>
      </w:r>
    </w:p>
    <w:p w14:paraId="48996BB7" w14:textId="77777777" w:rsidR="00170926" w:rsidRDefault="00170926" w:rsidP="00F3713D">
      <w:pPr>
        <w:pStyle w:val="FACode2"/>
        <w:numPr>
          <w:ilvl w:val="0"/>
          <w:numId w:val="26"/>
        </w:numPr>
      </w:pPr>
      <w:r>
        <w:tab/>
        <w:t xml:space="preserve"> * function get authority</w:t>
      </w:r>
    </w:p>
    <w:p w14:paraId="40C6270B" w14:textId="77777777" w:rsidR="00170926" w:rsidRDefault="00170926" w:rsidP="00F3713D">
      <w:pPr>
        <w:pStyle w:val="FACode2"/>
        <w:numPr>
          <w:ilvl w:val="0"/>
          <w:numId w:val="26"/>
        </w:numPr>
      </w:pPr>
      <w:r>
        <w:tab/>
        <w:t xml:space="preserve"> * @return authority</w:t>
      </w:r>
    </w:p>
    <w:p w14:paraId="0CD4A97D" w14:textId="77777777" w:rsidR="00170926" w:rsidRDefault="00170926" w:rsidP="00F3713D">
      <w:pPr>
        <w:pStyle w:val="FACode2"/>
        <w:numPr>
          <w:ilvl w:val="0"/>
          <w:numId w:val="26"/>
        </w:numPr>
      </w:pPr>
      <w:r>
        <w:tab/>
        <w:t xml:space="preserve"> */</w:t>
      </w:r>
    </w:p>
    <w:p w14:paraId="5576E7BE" w14:textId="77777777" w:rsidR="00170926" w:rsidRDefault="00170926" w:rsidP="00F3713D">
      <w:pPr>
        <w:pStyle w:val="FACode2"/>
        <w:numPr>
          <w:ilvl w:val="0"/>
          <w:numId w:val="26"/>
        </w:numPr>
      </w:pPr>
      <w:r>
        <w:tab/>
        <w:t>@Override</w:t>
      </w:r>
    </w:p>
    <w:p w14:paraId="4DA53ADD" w14:textId="77777777" w:rsidR="00170926" w:rsidRDefault="00170926" w:rsidP="00F3713D">
      <w:pPr>
        <w:pStyle w:val="FACode2"/>
        <w:numPr>
          <w:ilvl w:val="0"/>
          <w:numId w:val="26"/>
        </w:numPr>
      </w:pPr>
      <w:r>
        <w:tab/>
        <w:t>public Collection&lt;? extends GrantedAuthority&gt; getAuthorities() {</w:t>
      </w:r>
    </w:p>
    <w:p w14:paraId="56D01E21" w14:textId="77777777" w:rsidR="00170926" w:rsidRDefault="00170926" w:rsidP="00F3713D">
      <w:pPr>
        <w:pStyle w:val="FACode2"/>
        <w:numPr>
          <w:ilvl w:val="0"/>
          <w:numId w:val="26"/>
        </w:numPr>
      </w:pPr>
      <w:r>
        <w:tab/>
      </w:r>
      <w:r>
        <w:tab/>
        <w:t>// TODO Auto-generated method stub</w:t>
      </w:r>
    </w:p>
    <w:p w14:paraId="0920BCC5" w14:textId="77777777" w:rsidR="00170926" w:rsidRDefault="00170926" w:rsidP="00F3713D">
      <w:pPr>
        <w:pStyle w:val="FACode2"/>
        <w:numPr>
          <w:ilvl w:val="0"/>
          <w:numId w:val="26"/>
        </w:numPr>
      </w:pPr>
      <w:r>
        <w:tab/>
      </w:r>
      <w:r>
        <w:tab/>
        <w:t>return user.getAuthorities().stream()</w:t>
      </w:r>
    </w:p>
    <w:p w14:paraId="47F690CE" w14:textId="77777777" w:rsidR="00170926" w:rsidRDefault="00170926" w:rsidP="00F3713D">
      <w:pPr>
        <w:pStyle w:val="FACode2"/>
        <w:numPr>
          <w:ilvl w:val="0"/>
          <w:numId w:val="26"/>
        </w:numPr>
      </w:pPr>
      <w:r>
        <w:tab/>
      </w:r>
      <w:r>
        <w:tab/>
      </w:r>
      <w:r>
        <w:tab/>
      </w:r>
      <w:r>
        <w:tab/>
        <w:t>.map(authority -&gt; new SimpleGrantedAuthority(authority.getAuthority().toString()))</w:t>
      </w:r>
    </w:p>
    <w:p w14:paraId="591E145D" w14:textId="77777777" w:rsidR="00170926" w:rsidRDefault="00170926" w:rsidP="00F3713D">
      <w:pPr>
        <w:pStyle w:val="FACode2"/>
        <w:numPr>
          <w:ilvl w:val="0"/>
          <w:numId w:val="26"/>
        </w:numPr>
      </w:pPr>
      <w:r>
        <w:tab/>
      </w:r>
      <w:r>
        <w:tab/>
      </w:r>
      <w:r>
        <w:tab/>
      </w:r>
      <w:r>
        <w:tab/>
        <w:t>.collect(Collectors.toList());</w:t>
      </w:r>
    </w:p>
    <w:p w14:paraId="72001258" w14:textId="77777777" w:rsidR="00170926" w:rsidRDefault="00170926" w:rsidP="00F3713D">
      <w:pPr>
        <w:pStyle w:val="FACode2"/>
        <w:numPr>
          <w:ilvl w:val="0"/>
          <w:numId w:val="26"/>
        </w:numPr>
      </w:pPr>
      <w:r>
        <w:tab/>
        <w:t>}</w:t>
      </w:r>
    </w:p>
    <w:p w14:paraId="07CC9CA7" w14:textId="77777777" w:rsidR="00170926" w:rsidRDefault="00170926" w:rsidP="00F3713D">
      <w:pPr>
        <w:pStyle w:val="FACode2"/>
        <w:numPr>
          <w:ilvl w:val="0"/>
          <w:numId w:val="26"/>
        </w:numPr>
      </w:pPr>
      <w:r>
        <w:tab/>
      </w:r>
    </w:p>
    <w:p w14:paraId="4FA26EAF" w14:textId="77777777" w:rsidR="00170926" w:rsidRDefault="00170926" w:rsidP="00F3713D">
      <w:pPr>
        <w:pStyle w:val="FACode2"/>
        <w:numPr>
          <w:ilvl w:val="0"/>
          <w:numId w:val="26"/>
        </w:numPr>
      </w:pPr>
      <w:r>
        <w:tab/>
        <w:t>/**</w:t>
      </w:r>
    </w:p>
    <w:p w14:paraId="257D1C5F" w14:textId="77777777" w:rsidR="00170926" w:rsidRDefault="00170926" w:rsidP="00F3713D">
      <w:pPr>
        <w:pStyle w:val="FACode2"/>
        <w:numPr>
          <w:ilvl w:val="0"/>
          <w:numId w:val="26"/>
        </w:numPr>
      </w:pPr>
      <w:r>
        <w:tab/>
        <w:t xml:space="preserve"> * function get detail of user</w:t>
      </w:r>
    </w:p>
    <w:p w14:paraId="4BB63876" w14:textId="77777777" w:rsidR="00170926" w:rsidRDefault="00170926" w:rsidP="00F3713D">
      <w:pPr>
        <w:pStyle w:val="FACode2"/>
        <w:numPr>
          <w:ilvl w:val="0"/>
          <w:numId w:val="26"/>
        </w:numPr>
      </w:pPr>
      <w:r>
        <w:tab/>
        <w:t xml:space="preserve"> * @return user</w:t>
      </w:r>
    </w:p>
    <w:p w14:paraId="28A0D971" w14:textId="77777777" w:rsidR="00170926" w:rsidRDefault="00170926" w:rsidP="00F3713D">
      <w:pPr>
        <w:pStyle w:val="FACode2"/>
        <w:numPr>
          <w:ilvl w:val="0"/>
          <w:numId w:val="26"/>
        </w:numPr>
      </w:pPr>
      <w:r>
        <w:tab/>
        <w:t xml:space="preserve"> */</w:t>
      </w:r>
    </w:p>
    <w:p w14:paraId="3DC27DF9" w14:textId="77777777" w:rsidR="00170926" w:rsidRDefault="00170926" w:rsidP="00F3713D">
      <w:pPr>
        <w:pStyle w:val="FACode2"/>
        <w:numPr>
          <w:ilvl w:val="0"/>
          <w:numId w:val="26"/>
        </w:numPr>
      </w:pPr>
      <w:r>
        <w:tab/>
        <w:t>public User getUserDetails() {</w:t>
      </w:r>
    </w:p>
    <w:p w14:paraId="69677C97" w14:textId="77777777" w:rsidR="00170926" w:rsidRDefault="00170926" w:rsidP="00F3713D">
      <w:pPr>
        <w:pStyle w:val="FACode2"/>
        <w:numPr>
          <w:ilvl w:val="0"/>
          <w:numId w:val="26"/>
        </w:numPr>
      </w:pPr>
      <w:r>
        <w:tab/>
      </w:r>
      <w:r>
        <w:tab/>
        <w:t>return user;</w:t>
      </w:r>
    </w:p>
    <w:p w14:paraId="4223A378" w14:textId="77777777" w:rsidR="00170926" w:rsidRDefault="00170926" w:rsidP="00F3713D">
      <w:pPr>
        <w:pStyle w:val="FACode2"/>
        <w:numPr>
          <w:ilvl w:val="0"/>
          <w:numId w:val="26"/>
        </w:numPr>
      </w:pPr>
      <w:r>
        <w:tab/>
        <w:t>}</w:t>
      </w:r>
    </w:p>
    <w:p w14:paraId="6C42FAAC" w14:textId="77777777" w:rsidR="00170926" w:rsidRDefault="00170926" w:rsidP="00F3713D">
      <w:pPr>
        <w:pStyle w:val="FACode2"/>
        <w:numPr>
          <w:ilvl w:val="0"/>
          <w:numId w:val="26"/>
        </w:numPr>
      </w:pPr>
      <w:r>
        <w:tab/>
      </w:r>
    </w:p>
    <w:p w14:paraId="60978EA5" w14:textId="77777777" w:rsidR="00170926" w:rsidRDefault="00170926" w:rsidP="00F3713D">
      <w:pPr>
        <w:pStyle w:val="FACode2"/>
        <w:numPr>
          <w:ilvl w:val="0"/>
          <w:numId w:val="26"/>
        </w:numPr>
      </w:pPr>
      <w:r>
        <w:tab/>
        <w:t>/**</w:t>
      </w:r>
    </w:p>
    <w:p w14:paraId="31483B04" w14:textId="77777777" w:rsidR="00170926" w:rsidRDefault="00170926" w:rsidP="00F3713D">
      <w:pPr>
        <w:pStyle w:val="FACode2"/>
        <w:numPr>
          <w:ilvl w:val="0"/>
          <w:numId w:val="26"/>
        </w:numPr>
      </w:pPr>
      <w:r>
        <w:tab/>
        <w:t xml:space="preserve"> * function get password</w:t>
      </w:r>
    </w:p>
    <w:p w14:paraId="3B0CD195" w14:textId="77777777" w:rsidR="00170926" w:rsidRDefault="00170926" w:rsidP="00F3713D">
      <w:pPr>
        <w:pStyle w:val="FACode2"/>
        <w:numPr>
          <w:ilvl w:val="0"/>
          <w:numId w:val="26"/>
        </w:numPr>
      </w:pPr>
      <w:r>
        <w:tab/>
        <w:t xml:space="preserve"> * @return password</w:t>
      </w:r>
    </w:p>
    <w:p w14:paraId="75D125C1" w14:textId="77777777" w:rsidR="00170926" w:rsidRDefault="00170926" w:rsidP="00F3713D">
      <w:pPr>
        <w:pStyle w:val="FACode2"/>
        <w:numPr>
          <w:ilvl w:val="0"/>
          <w:numId w:val="26"/>
        </w:numPr>
      </w:pPr>
      <w:r>
        <w:tab/>
        <w:t xml:space="preserve"> */</w:t>
      </w:r>
    </w:p>
    <w:p w14:paraId="73A25B24" w14:textId="77777777" w:rsidR="00170926" w:rsidRDefault="00170926" w:rsidP="00F3713D">
      <w:pPr>
        <w:pStyle w:val="FACode2"/>
        <w:numPr>
          <w:ilvl w:val="0"/>
          <w:numId w:val="26"/>
        </w:numPr>
      </w:pPr>
      <w:r>
        <w:tab/>
        <w:t>@Override</w:t>
      </w:r>
    </w:p>
    <w:p w14:paraId="368F6200" w14:textId="77777777" w:rsidR="00170926" w:rsidRDefault="00170926" w:rsidP="00F3713D">
      <w:pPr>
        <w:pStyle w:val="FACode2"/>
        <w:numPr>
          <w:ilvl w:val="0"/>
          <w:numId w:val="26"/>
        </w:numPr>
      </w:pPr>
      <w:r>
        <w:tab/>
        <w:t>public String getPassword() {</w:t>
      </w:r>
    </w:p>
    <w:p w14:paraId="35AF5F76" w14:textId="77777777" w:rsidR="00170926" w:rsidRDefault="00170926" w:rsidP="00F3713D">
      <w:pPr>
        <w:pStyle w:val="FACode2"/>
        <w:numPr>
          <w:ilvl w:val="0"/>
          <w:numId w:val="26"/>
        </w:numPr>
      </w:pPr>
      <w:r>
        <w:tab/>
      </w:r>
      <w:r>
        <w:tab/>
        <w:t>// TODO Auto-generated method stub</w:t>
      </w:r>
    </w:p>
    <w:p w14:paraId="23EDF3F5" w14:textId="77777777" w:rsidR="00170926" w:rsidRDefault="00170926" w:rsidP="00F3713D">
      <w:pPr>
        <w:pStyle w:val="FACode2"/>
        <w:numPr>
          <w:ilvl w:val="0"/>
          <w:numId w:val="26"/>
        </w:numPr>
      </w:pPr>
      <w:r>
        <w:tab/>
      </w:r>
      <w:r>
        <w:tab/>
        <w:t>return user.getPassword();</w:t>
      </w:r>
    </w:p>
    <w:p w14:paraId="7AB4B96B" w14:textId="77777777" w:rsidR="00170926" w:rsidRDefault="00170926" w:rsidP="00F3713D">
      <w:pPr>
        <w:pStyle w:val="FACode2"/>
        <w:numPr>
          <w:ilvl w:val="0"/>
          <w:numId w:val="26"/>
        </w:numPr>
      </w:pPr>
      <w:r>
        <w:tab/>
        <w:t>}</w:t>
      </w:r>
    </w:p>
    <w:p w14:paraId="023A3FA7" w14:textId="77777777" w:rsidR="00170926" w:rsidRDefault="00170926" w:rsidP="00F3713D">
      <w:pPr>
        <w:pStyle w:val="FACode2"/>
        <w:numPr>
          <w:ilvl w:val="0"/>
          <w:numId w:val="26"/>
        </w:numPr>
      </w:pPr>
      <w:r>
        <w:tab/>
      </w:r>
    </w:p>
    <w:p w14:paraId="0FA88DDD" w14:textId="77777777" w:rsidR="00170926" w:rsidRDefault="00170926" w:rsidP="00F3713D">
      <w:pPr>
        <w:pStyle w:val="FACode2"/>
        <w:numPr>
          <w:ilvl w:val="0"/>
          <w:numId w:val="26"/>
        </w:numPr>
      </w:pPr>
      <w:r>
        <w:tab/>
        <w:t>/**</w:t>
      </w:r>
    </w:p>
    <w:p w14:paraId="5057007F" w14:textId="77777777" w:rsidR="00170926" w:rsidRDefault="00170926" w:rsidP="00F3713D">
      <w:pPr>
        <w:pStyle w:val="FACode2"/>
        <w:numPr>
          <w:ilvl w:val="0"/>
          <w:numId w:val="26"/>
        </w:numPr>
      </w:pPr>
      <w:r>
        <w:tab/>
        <w:t xml:space="preserve"> * fuction get username</w:t>
      </w:r>
    </w:p>
    <w:p w14:paraId="34BAF53C" w14:textId="77777777" w:rsidR="00170926" w:rsidRDefault="00170926" w:rsidP="00F3713D">
      <w:pPr>
        <w:pStyle w:val="FACode2"/>
        <w:numPr>
          <w:ilvl w:val="0"/>
          <w:numId w:val="26"/>
        </w:numPr>
      </w:pPr>
      <w:r>
        <w:tab/>
        <w:t xml:space="preserve"> * @return username</w:t>
      </w:r>
    </w:p>
    <w:p w14:paraId="035EC442" w14:textId="77777777" w:rsidR="00170926" w:rsidRDefault="00170926" w:rsidP="00F3713D">
      <w:pPr>
        <w:pStyle w:val="FACode2"/>
        <w:numPr>
          <w:ilvl w:val="0"/>
          <w:numId w:val="26"/>
        </w:numPr>
      </w:pPr>
      <w:r>
        <w:tab/>
        <w:t xml:space="preserve"> */</w:t>
      </w:r>
    </w:p>
    <w:p w14:paraId="659BDA10" w14:textId="77777777" w:rsidR="00170926" w:rsidRDefault="00170926" w:rsidP="00F3713D">
      <w:pPr>
        <w:pStyle w:val="FACode2"/>
        <w:numPr>
          <w:ilvl w:val="0"/>
          <w:numId w:val="26"/>
        </w:numPr>
      </w:pPr>
      <w:r>
        <w:tab/>
        <w:t>@Override</w:t>
      </w:r>
    </w:p>
    <w:p w14:paraId="27097999" w14:textId="77777777" w:rsidR="00170926" w:rsidRDefault="00170926" w:rsidP="00F3713D">
      <w:pPr>
        <w:pStyle w:val="FACode2"/>
        <w:numPr>
          <w:ilvl w:val="0"/>
          <w:numId w:val="26"/>
        </w:numPr>
      </w:pPr>
      <w:r>
        <w:tab/>
        <w:t>public String getUsername() {</w:t>
      </w:r>
    </w:p>
    <w:p w14:paraId="318A97A2" w14:textId="77777777" w:rsidR="00170926" w:rsidRDefault="00170926" w:rsidP="00F3713D">
      <w:pPr>
        <w:pStyle w:val="FACode2"/>
        <w:numPr>
          <w:ilvl w:val="0"/>
          <w:numId w:val="26"/>
        </w:numPr>
      </w:pPr>
      <w:r>
        <w:tab/>
      </w:r>
      <w:r>
        <w:tab/>
        <w:t>// TODO Auto-generated method stub</w:t>
      </w:r>
    </w:p>
    <w:p w14:paraId="2CE7EC68" w14:textId="77777777" w:rsidR="00170926" w:rsidRDefault="00170926" w:rsidP="00F3713D">
      <w:pPr>
        <w:pStyle w:val="FACode2"/>
        <w:numPr>
          <w:ilvl w:val="0"/>
          <w:numId w:val="26"/>
        </w:numPr>
      </w:pPr>
      <w:r>
        <w:tab/>
      </w:r>
      <w:r>
        <w:tab/>
        <w:t>return user.getUsername();</w:t>
      </w:r>
    </w:p>
    <w:p w14:paraId="5865215B" w14:textId="77777777" w:rsidR="00170926" w:rsidRDefault="00170926" w:rsidP="00F3713D">
      <w:pPr>
        <w:pStyle w:val="FACode2"/>
        <w:numPr>
          <w:ilvl w:val="0"/>
          <w:numId w:val="26"/>
        </w:numPr>
      </w:pPr>
      <w:r>
        <w:tab/>
        <w:t>}</w:t>
      </w:r>
    </w:p>
    <w:p w14:paraId="3ABD7627" w14:textId="77777777" w:rsidR="00170926" w:rsidRDefault="00170926" w:rsidP="00F3713D">
      <w:pPr>
        <w:pStyle w:val="FACode2"/>
        <w:numPr>
          <w:ilvl w:val="0"/>
          <w:numId w:val="26"/>
        </w:numPr>
      </w:pPr>
      <w:r>
        <w:tab/>
      </w:r>
    </w:p>
    <w:p w14:paraId="116A84B2" w14:textId="77777777" w:rsidR="00170926" w:rsidRDefault="00170926" w:rsidP="00F3713D">
      <w:pPr>
        <w:pStyle w:val="FACode2"/>
        <w:numPr>
          <w:ilvl w:val="0"/>
          <w:numId w:val="26"/>
        </w:numPr>
      </w:pPr>
      <w:r>
        <w:tab/>
        <w:t>/**</w:t>
      </w:r>
    </w:p>
    <w:p w14:paraId="3E7161ED" w14:textId="77777777" w:rsidR="00170926" w:rsidRDefault="00170926" w:rsidP="00F3713D">
      <w:pPr>
        <w:pStyle w:val="FACode2"/>
        <w:numPr>
          <w:ilvl w:val="0"/>
          <w:numId w:val="26"/>
        </w:numPr>
      </w:pPr>
      <w:r>
        <w:tab/>
        <w:t xml:space="preserve"> * function set AccountNonExpired</w:t>
      </w:r>
    </w:p>
    <w:p w14:paraId="1EC6A2F5" w14:textId="77777777" w:rsidR="00170926" w:rsidRDefault="00170926" w:rsidP="00F3713D">
      <w:pPr>
        <w:pStyle w:val="FACode2"/>
        <w:numPr>
          <w:ilvl w:val="0"/>
          <w:numId w:val="26"/>
        </w:numPr>
      </w:pPr>
      <w:r>
        <w:tab/>
        <w:t xml:space="preserve"> * @return true</w:t>
      </w:r>
    </w:p>
    <w:p w14:paraId="45664D05" w14:textId="77777777" w:rsidR="00170926" w:rsidRDefault="00170926" w:rsidP="00F3713D">
      <w:pPr>
        <w:pStyle w:val="FACode2"/>
        <w:numPr>
          <w:ilvl w:val="0"/>
          <w:numId w:val="26"/>
        </w:numPr>
      </w:pPr>
      <w:r>
        <w:tab/>
        <w:t xml:space="preserve"> */</w:t>
      </w:r>
    </w:p>
    <w:p w14:paraId="00A5A59E" w14:textId="77777777" w:rsidR="00170926" w:rsidRDefault="00170926" w:rsidP="00F3713D">
      <w:pPr>
        <w:pStyle w:val="FACode2"/>
        <w:numPr>
          <w:ilvl w:val="0"/>
          <w:numId w:val="26"/>
        </w:numPr>
      </w:pPr>
      <w:r>
        <w:tab/>
        <w:t>@Override</w:t>
      </w:r>
    </w:p>
    <w:p w14:paraId="6DCF47FB" w14:textId="77777777" w:rsidR="00170926" w:rsidRDefault="00170926" w:rsidP="00F3713D">
      <w:pPr>
        <w:pStyle w:val="FACode2"/>
        <w:numPr>
          <w:ilvl w:val="0"/>
          <w:numId w:val="26"/>
        </w:numPr>
      </w:pPr>
      <w:r>
        <w:lastRenderedPageBreak/>
        <w:tab/>
        <w:t>public boolean isAccountNonExpired() {</w:t>
      </w:r>
    </w:p>
    <w:p w14:paraId="4409611E" w14:textId="77777777" w:rsidR="00170926" w:rsidRDefault="00170926" w:rsidP="00F3713D">
      <w:pPr>
        <w:pStyle w:val="FACode2"/>
        <w:numPr>
          <w:ilvl w:val="0"/>
          <w:numId w:val="26"/>
        </w:numPr>
      </w:pPr>
      <w:r>
        <w:tab/>
      </w:r>
      <w:r>
        <w:tab/>
        <w:t>// TODO Auto-generated method stub</w:t>
      </w:r>
    </w:p>
    <w:p w14:paraId="36DFA7B9" w14:textId="77777777" w:rsidR="00170926" w:rsidRDefault="00170926" w:rsidP="00F3713D">
      <w:pPr>
        <w:pStyle w:val="FACode2"/>
        <w:numPr>
          <w:ilvl w:val="0"/>
          <w:numId w:val="26"/>
        </w:numPr>
      </w:pPr>
      <w:r>
        <w:tab/>
      </w:r>
      <w:r>
        <w:tab/>
        <w:t>return true;</w:t>
      </w:r>
    </w:p>
    <w:p w14:paraId="3D32264B" w14:textId="77777777" w:rsidR="00170926" w:rsidRDefault="00170926" w:rsidP="00F3713D">
      <w:pPr>
        <w:pStyle w:val="FACode2"/>
        <w:numPr>
          <w:ilvl w:val="0"/>
          <w:numId w:val="26"/>
        </w:numPr>
      </w:pPr>
      <w:r>
        <w:tab/>
        <w:t>}</w:t>
      </w:r>
    </w:p>
    <w:p w14:paraId="47F3ED07" w14:textId="77777777" w:rsidR="00170926" w:rsidRDefault="00170926" w:rsidP="00F3713D">
      <w:pPr>
        <w:pStyle w:val="FACode2"/>
        <w:numPr>
          <w:ilvl w:val="0"/>
          <w:numId w:val="26"/>
        </w:numPr>
      </w:pPr>
      <w:r>
        <w:tab/>
      </w:r>
    </w:p>
    <w:p w14:paraId="73D900F4" w14:textId="77777777" w:rsidR="00170926" w:rsidRDefault="00170926" w:rsidP="00F3713D">
      <w:pPr>
        <w:pStyle w:val="FACode2"/>
        <w:numPr>
          <w:ilvl w:val="0"/>
          <w:numId w:val="26"/>
        </w:numPr>
      </w:pPr>
      <w:r>
        <w:tab/>
        <w:t>/**</w:t>
      </w:r>
    </w:p>
    <w:p w14:paraId="6706818E" w14:textId="77777777" w:rsidR="00170926" w:rsidRDefault="00170926" w:rsidP="00F3713D">
      <w:pPr>
        <w:pStyle w:val="FACode2"/>
        <w:numPr>
          <w:ilvl w:val="0"/>
          <w:numId w:val="26"/>
        </w:numPr>
      </w:pPr>
      <w:r>
        <w:tab/>
        <w:t xml:space="preserve"> * function set AccountNonLocked</w:t>
      </w:r>
    </w:p>
    <w:p w14:paraId="7FA51A98" w14:textId="77777777" w:rsidR="00170926" w:rsidRDefault="00170926" w:rsidP="00F3713D">
      <w:pPr>
        <w:pStyle w:val="FACode2"/>
        <w:numPr>
          <w:ilvl w:val="0"/>
          <w:numId w:val="26"/>
        </w:numPr>
      </w:pPr>
      <w:r>
        <w:tab/>
        <w:t xml:space="preserve"> * @return true</w:t>
      </w:r>
    </w:p>
    <w:p w14:paraId="7BFA3CA4" w14:textId="77777777" w:rsidR="00170926" w:rsidRDefault="00170926" w:rsidP="00F3713D">
      <w:pPr>
        <w:pStyle w:val="FACode2"/>
        <w:numPr>
          <w:ilvl w:val="0"/>
          <w:numId w:val="26"/>
        </w:numPr>
      </w:pPr>
      <w:r>
        <w:tab/>
        <w:t xml:space="preserve"> */</w:t>
      </w:r>
    </w:p>
    <w:p w14:paraId="49F5507F" w14:textId="77777777" w:rsidR="00170926" w:rsidRDefault="00170926" w:rsidP="00F3713D">
      <w:pPr>
        <w:pStyle w:val="FACode2"/>
        <w:numPr>
          <w:ilvl w:val="0"/>
          <w:numId w:val="26"/>
        </w:numPr>
      </w:pPr>
      <w:r>
        <w:tab/>
        <w:t>@Override</w:t>
      </w:r>
    </w:p>
    <w:p w14:paraId="631DE7C9" w14:textId="77777777" w:rsidR="00170926" w:rsidRDefault="00170926" w:rsidP="00F3713D">
      <w:pPr>
        <w:pStyle w:val="FACode2"/>
        <w:numPr>
          <w:ilvl w:val="0"/>
          <w:numId w:val="26"/>
        </w:numPr>
      </w:pPr>
      <w:r>
        <w:tab/>
        <w:t>public boolean isAccountNonLocked() {</w:t>
      </w:r>
    </w:p>
    <w:p w14:paraId="0D51E715" w14:textId="77777777" w:rsidR="00170926" w:rsidRDefault="00170926" w:rsidP="00F3713D">
      <w:pPr>
        <w:pStyle w:val="FACode2"/>
        <w:numPr>
          <w:ilvl w:val="0"/>
          <w:numId w:val="26"/>
        </w:numPr>
      </w:pPr>
      <w:r>
        <w:tab/>
      </w:r>
      <w:r>
        <w:tab/>
        <w:t>// TODO Auto-generated method stub</w:t>
      </w:r>
    </w:p>
    <w:p w14:paraId="1A1ADB09" w14:textId="77777777" w:rsidR="00170926" w:rsidRDefault="00170926" w:rsidP="00F3713D">
      <w:pPr>
        <w:pStyle w:val="FACode2"/>
        <w:numPr>
          <w:ilvl w:val="0"/>
          <w:numId w:val="26"/>
        </w:numPr>
      </w:pPr>
      <w:r>
        <w:tab/>
      </w:r>
      <w:r>
        <w:tab/>
        <w:t>return true;</w:t>
      </w:r>
    </w:p>
    <w:p w14:paraId="1351A9E9" w14:textId="77777777" w:rsidR="00170926" w:rsidRDefault="00170926" w:rsidP="00F3713D">
      <w:pPr>
        <w:pStyle w:val="FACode2"/>
        <w:numPr>
          <w:ilvl w:val="0"/>
          <w:numId w:val="26"/>
        </w:numPr>
      </w:pPr>
      <w:r>
        <w:tab/>
        <w:t>}</w:t>
      </w:r>
    </w:p>
    <w:p w14:paraId="3EF0079E" w14:textId="77777777" w:rsidR="00170926" w:rsidRDefault="00170926" w:rsidP="00F3713D">
      <w:pPr>
        <w:pStyle w:val="FACode2"/>
        <w:numPr>
          <w:ilvl w:val="0"/>
          <w:numId w:val="26"/>
        </w:numPr>
      </w:pPr>
      <w:r>
        <w:tab/>
      </w:r>
    </w:p>
    <w:p w14:paraId="1961062D" w14:textId="77777777" w:rsidR="00170926" w:rsidRDefault="00170926" w:rsidP="00F3713D">
      <w:pPr>
        <w:pStyle w:val="FACode2"/>
        <w:numPr>
          <w:ilvl w:val="0"/>
          <w:numId w:val="26"/>
        </w:numPr>
      </w:pPr>
      <w:r>
        <w:tab/>
        <w:t>/**</w:t>
      </w:r>
    </w:p>
    <w:p w14:paraId="3A36B4A7" w14:textId="77777777" w:rsidR="00170926" w:rsidRDefault="00170926" w:rsidP="00F3713D">
      <w:pPr>
        <w:pStyle w:val="FACode2"/>
        <w:numPr>
          <w:ilvl w:val="0"/>
          <w:numId w:val="26"/>
        </w:numPr>
      </w:pPr>
      <w:r>
        <w:tab/>
        <w:t xml:space="preserve"> * function set CredentialsNonExpired</w:t>
      </w:r>
    </w:p>
    <w:p w14:paraId="5FBD4F5F" w14:textId="77777777" w:rsidR="00170926" w:rsidRDefault="00170926" w:rsidP="00F3713D">
      <w:pPr>
        <w:pStyle w:val="FACode2"/>
        <w:numPr>
          <w:ilvl w:val="0"/>
          <w:numId w:val="26"/>
        </w:numPr>
      </w:pPr>
      <w:r>
        <w:tab/>
        <w:t xml:space="preserve"> * @return true</w:t>
      </w:r>
    </w:p>
    <w:p w14:paraId="7C9ACE25" w14:textId="77777777" w:rsidR="00170926" w:rsidRDefault="00170926" w:rsidP="00F3713D">
      <w:pPr>
        <w:pStyle w:val="FACode2"/>
        <w:numPr>
          <w:ilvl w:val="0"/>
          <w:numId w:val="26"/>
        </w:numPr>
      </w:pPr>
      <w:r>
        <w:tab/>
        <w:t xml:space="preserve"> */</w:t>
      </w:r>
    </w:p>
    <w:p w14:paraId="59E34B17" w14:textId="77777777" w:rsidR="00170926" w:rsidRDefault="00170926" w:rsidP="00F3713D">
      <w:pPr>
        <w:pStyle w:val="FACode2"/>
        <w:numPr>
          <w:ilvl w:val="0"/>
          <w:numId w:val="26"/>
        </w:numPr>
      </w:pPr>
      <w:r>
        <w:tab/>
        <w:t>@Override</w:t>
      </w:r>
    </w:p>
    <w:p w14:paraId="7FC48FB0" w14:textId="77777777" w:rsidR="00170926" w:rsidRDefault="00170926" w:rsidP="00F3713D">
      <w:pPr>
        <w:pStyle w:val="FACode2"/>
        <w:numPr>
          <w:ilvl w:val="0"/>
          <w:numId w:val="26"/>
        </w:numPr>
      </w:pPr>
      <w:r>
        <w:tab/>
        <w:t>public boolean isCredentialsNonExpired() {</w:t>
      </w:r>
    </w:p>
    <w:p w14:paraId="32C94714" w14:textId="77777777" w:rsidR="00170926" w:rsidRDefault="00170926" w:rsidP="00F3713D">
      <w:pPr>
        <w:pStyle w:val="FACode2"/>
        <w:numPr>
          <w:ilvl w:val="0"/>
          <w:numId w:val="26"/>
        </w:numPr>
      </w:pPr>
      <w:r>
        <w:tab/>
      </w:r>
      <w:r>
        <w:tab/>
        <w:t>// TODO Auto-generated method stub</w:t>
      </w:r>
    </w:p>
    <w:p w14:paraId="6EB892B8" w14:textId="77777777" w:rsidR="00170926" w:rsidRDefault="00170926" w:rsidP="00F3713D">
      <w:pPr>
        <w:pStyle w:val="FACode2"/>
        <w:numPr>
          <w:ilvl w:val="0"/>
          <w:numId w:val="26"/>
        </w:numPr>
      </w:pPr>
      <w:r>
        <w:tab/>
      </w:r>
      <w:r>
        <w:tab/>
        <w:t>return true;</w:t>
      </w:r>
    </w:p>
    <w:p w14:paraId="39E18F7C" w14:textId="77777777" w:rsidR="00170926" w:rsidRDefault="00170926" w:rsidP="00F3713D">
      <w:pPr>
        <w:pStyle w:val="FACode2"/>
        <w:numPr>
          <w:ilvl w:val="0"/>
          <w:numId w:val="26"/>
        </w:numPr>
      </w:pPr>
      <w:r>
        <w:tab/>
        <w:t>}</w:t>
      </w:r>
    </w:p>
    <w:p w14:paraId="1D4A5E97" w14:textId="77777777" w:rsidR="00170926" w:rsidRDefault="00170926" w:rsidP="00F3713D">
      <w:pPr>
        <w:pStyle w:val="FACode2"/>
        <w:numPr>
          <w:ilvl w:val="0"/>
          <w:numId w:val="26"/>
        </w:numPr>
      </w:pPr>
      <w:r>
        <w:tab/>
      </w:r>
    </w:p>
    <w:p w14:paraId="491B98D4" w14:textId="77777777" w:rsidR="00170926" w:rsidRDefault="00170926" w:rsidP="00F3713D">
      <w:pPr>
        <w:pStyle w:val="FACode2"/>
        <w:numPr>
          <w:ilvl w:val="0"/>
          <w:numId w:val="26"/>
        </w:numPr>
      </w:pPr>
      <w:r>
        <w:tab/>
        <w:t>/**</w:t>
      </w:r>
    </w:p>
    <w:p w14:paraId="42C2CBEA" w14:textId="77777777" w:rsidR="00170926" w:rsidRDefault="00170926" w:rsidP="00F3713D">
      <w:pPr>
        <w:pStyle w:val="FACode2"/>
        <w:numPr>
          <w:ilvl w:val="0"/>
          <w:numId w:val="26"/>
        </w:numPr>
      </w:pPr>
      <w:r>
        <w:tab/>
        <w:t xml:space="preserve"> * function set AccountEnabled</w:t>
      </w:r>
    </w:p>
    <w:p w14:paraId="4615B41D" w14:textId="77777777" w:rsidR="00170926" w:rsidRDefault="00170926" w:rsidP="00F3713D">
      <w:pPr>
        <w:pStyle w:val="FACode2"/>
        <w:numPr>
          <w:ilvl w:val="0"/>
          <w:numId w:val="26"/>
        </w:numPr>
      </w:pPr>
      <w:r>
        <w:tab/>
        <w:t xml:space="preserve"> * @return true</w:t>
      </w:r>
    </w:p>
    <w:p w14:paraId="49AB89C9" w14:textId="77777777" w:rsidR="00170926" w:rsidRDefault="00170926" w:rsidP="00F3713D">
      <w:pPr>
        <w:pStyle w:val="FACode2"/>
        <w:numPr>
          <w:ilvl w:val="0"/>
          <w:numId w:val="26"/>
        </w:numPr>
      </w:pPr>
      <w:r>
        <w:tab/>
        <w:t xml:space="preserve"> */</w:t>
      </w:r>
    </w:p>
    <w:p w14:paraId="54D1C846" w14:textId="77777777" w:rsidR="00170926" w:rsidRDefault="00170926" w:rsidP="00F3713D">
      <w:pPr>
        <w:pStyle w:val="FACode2"/>
        <w:numPr>
          <w:ilvl w:val="0"/>
          <w:numId w:val="26"/>
        </w:numPr>
      </w:pPr>
      <w:r>
        <w:tab/>
        <w:t>@Override</w:t>
      </w:r>
    </w:p>
    <w:p w14:paraId="0EFD009F" w14:textId="77777777" w:rsidR="00170926" w:rsidRDefault="00170926" w:rsidP="00F3713D">
      <w:pPr>
        <w:pStyle w:val="FACode2"/>
        <w:numPr>
          <w:ilvl w:val="0"/>
          <w:numId w:val="26"/>
        </w:numPr>
      </w:pPr>
      <w:r>
        <w:tab/>
        <w:t>public boolean isEnabled() {</w:t>
      </w:r>
    </w:p>
    <w:p w14:paraId="1B0D896A" w14:textId="77777777" w:rsidR="00170926" w:rsidRDefault="00170926" w:rsidP="00F3713D">
      <w:pPr>
        <w:pStyle w:val="FACode2"/>
        <w:numPr>
          <w:ilvl w:val="0"/>
          <w:numId w:val="26"/>
        </w:numPr>
      </w:pPr>
      <w:r>
        <w:tab/>
      </w:r>
      <w:r>
        <w:tab/>
        <w:t>// TODO Auto-generated method stub</w:t>
      </w:r>
    </w:p>
    <w:p w14:paraId="715D5D14" w14:textId="77777777" w:rsidR="00170926" w:rsidRDefault="00170926" w:rsidP="00F3713D">
      <w:pPr>
        <w:pStyle w:val="FACode2"/>
        <w:numPr>
          <w:ilvl w:val="0"/>
          <w:numId w:val="26"/>
        </w:numPr>
      </w:pPr>
      <w:r>
        <w:tab/>
      </w:r>
      <w:r>
        <w:tab/>
        <w:t>return true;</w:t>
      </w:r>
    </w:p>
    <w:p w14:paraId="25C8C399" w14:textId="77777777" w:rsidR="00170926" w:rsidRDefault="00170926" w:rsidP="00F3713D">
      <w:pPr>
        <w:pStyle w:val="FACode2"/>
        <w:numPr>
          <w:ilvl w:val="0"/>
          <w:numId w:val="26"/>
        </w:numPr>
      </w:pPr>
      <w:r>
        <w:tab/>
        <w:t>}</w:t>
      </w:r>
    </w:p>
    <w:p w14:paraId="22049DD3" w14:textId="77777777" w:rsidR="00170926" w:rsidRDefault="00170926" w:rsidP="00F3713D">
      <w:pPr>
        <w:pStyle w:val="FACode2"/>
        <w:numPr>
          <w:ilvl w:val="0"/>
          <w:numId w:val="26"/>
        </w:numPr>
      </w:pPr>
    </w:p>
    <w:p w14:paraId="34C03AEC" w14:textId="262767F1" w:rsidR="009C35F9" w:rsidRPr="00CB1BA6" w:rsidRDefault="00170926" w:rsidP="00F3713D">
      <w:pPr>
        <w:pStyle w:val="FACode2"/>
        <w:numPr>
          <w:ilvl w:val="0"/>
          <w:numId w:val="26"/>
        </w:numPr>
        <w:rPr>
          <w:highlight w:val="white"/>
        </w:rPr>
      </w:pPr>
      <w:r>
        <w:t>}</w:t>
      </w:r>
    </w:p>
    <w:p w14:paraId="2F9FD2E7" w14:textId="77777777" w:rsidR="009C35F9" w:rsidRDefault="009C35F9" w:rsidP="00535CA7"/>
    <w:p w14:paraId="69353AB6" w14:textId="15C1A379" w:rsidR="00B20082" w:rsidRDefault="00B20082" w:rsidP="004C7056">
      <w:pPr>
        <w:pStyle w:val="FAStyle2"/>
        <w:outlineLvl w:val="2"/>
      </w:pPr>
      <w:r>
        <w:t>Step 11:</w:t>
      </w:r>
      <w:r w:rsidR="00692F18">
        <w:t xml:space="preserve"> </w:t>
      </w:r>
      <w:r w:rsidR="00692F18" w:rsidRPr="00692F18">
        <w:t>Run application</w:t>
      </w:r>
    </w:p>
    <w:p w14:paraId="25024044" w14:textId="33C25AD4" w:rsidR="00B20082" w:rsidRDefault="003845CB" w:rsidP="00535CA7">
      <w:pPr>
        <w:rPr>
          <w:lang w:val="en-US"/>
        </w:rPr>
      </w:pPr>
      <w:r>
        <w:rPr>
          <w:lang w:val="en-US"/>
        </w:rPr>
        <w:t xml:space="preserve">Right clcik </w:t>
      </w:r>
      <w:r w:rsidR="00133576">
        <w:rPr>
          <w:lang w:val="en-US"/>
        </w:rPr>
        <w:t>project -&gt; Run As -&gt; Run on Server</w:t>
      </w:r>
      <w:r w:rsidR="008D72E0">
        <w:rPr>
          <w:lang w:val="en-US"/>
        </w:rPr>
        <w:t xml:space="preserve"> -&gt; Finish</w:t>
      </w:r>
    </w:p>
    <w:p w14:paraId="4C81EB5A" w14:textId="56A096AB" w:rsidR="008D72E0" w:rsidRDefault="008D72E0" w:rsidP="00651571">
      <w:pPr>
        <w:jc w:val="center"/>
        <w:rPr>
          <w:lang w:val="en-US"/>
        </w:rPr>
      </w:pPr>
      <w:r>
        <w:rPr>
          <w:noProof/>
          <w:lang w:val="en-US"/>
        </w:rPr>
        <w:lastRenderedPageBreak/>
        <w:drawing>
          <wp:inline distT="0" distB="0" distL="0" distR="0" wp14:anchorId="6754AAFF" wp14:editId="412DACF7">
            <wp:extent cx="3550920" cy="387797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5050" cy="3893410"/>
                    </a:xfrm>
                    <a:prstGeom prst="rect">
                      <a:avLst/>
                    </a:prstGeom>
                  </pic:spPr>
                </pic:pic>
              </a:graphicData>
            </a:graphic>
          </wp:inline>
        </w:drawing>
      </w:r>
    </w:p>
    <w:p w14:paraId="69C0FAE1" w14:textId="7B9F484F" w:rsidR="002F4B6F" w:rsidRDefault="006C15E3" w:rsidP="006C15E3">
      <w:pPr>
        <w:rPr>
          <w:lang w:val="en-US"/>
        </w:rPr>
      </w:pPr>
      <w:r w:rsidRPr="006C15E3">
        <w:rPr>
          <w:lang w:val="en-US"/>
        </w:rPr>
        <w:t>Enter the http://localhost:8080 URL in browser's address bar to test our application.</w:t>
      </w:r>
      <w:r w:rsidR="00A5743C">
        <w:rPr>
          <w:lang w:val="en-US"/>
        </w:rPr>
        <w:t xml:space="preserve"> </w:t>
      </w:r>
      <w:r w:rsidR="00A5743C" w:rsidRPr="00A5743C">
        <w:rPr>
          <w:lang w:val="en-US"/>
        </w:rPr>
        <w:t xml:space="preserve">On entering the URL, you will see the </w:t>
      </w:r>
      <w:r w:rsidR="00A5743C">
        <w:rPr>
          <w:lang w:val="en-US"/>
        </w:rPr>
        <w:t>home</w:t>
      </w:r>
      <w:r w:rsidR="00A5743C" w:rsidRPr="00A5743C">
        <w:rPr>
          <w:lang w:val="en-US"/>
        </w:rPr>
        <w:t xml:space="preserve"> page as follows.</w:t>
      </w:r>
    </w:p>
    <w:p w14:paraId="28A60785" w14:textId="2953ED86" w:rsidR="00651571" w:rsidRDefault="006518E5" w:rsidP="006518E5">
      <w:pPr>
        <w:jc w:val="center"/>
        <w:rPr>
          <w:lang w:val="en-US"/>
        </w:rPr>
      </w:pPr>
      <w:r>
        <w:rPr>
          <w:noProof/>
          <w:lang w:val="en-US"/>
        </w:rPr>
        <w:drawing>
          <wp:inline distT="0" distB="0" distL="0" distR="0" wp14:anchorId="75C16C68" wp14:editId="0366E2F7">
            <wp:extent cx="5707380" cy="3061861"/>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1391" cy="3069377"/>
                    </a:xfrm>
                    <a:prstGeom prst="rect">
                      <a:avLst/>
                    </a:prstGeom>
                  </pic:spPr>
                </pic:pic>
              </a:graphicData>
            </a:graphic>
          </wp:inline>
        </w:drawing>
      </w:r>
    </w:p>
    <w:p w14:paraId="13CBF2FE" w14:textId="4B0AABB6" w:rsidR="006518E5" w:rsidRDefault="00B55672" w:rsidP="006C15E3">
      <w:pPr>
        <w:rPr>
          <w:lang w:val="en-US"/>
        </w:rPr>
      </w:pPr>
      <w:r>
        <w:rPr>
          <w:lang w:val="en-US"/>
        </w:rPr>
        <w:t>Click ‘Login’, you will see the login page as follows</w:t>
      </w:r>
    </w:p>
    <w:p w14:paraId="736A4B3E" w14:textId="423C895F" w:rsidR="00B55672" w:rsidRDefault="00821EAC" w:rsidP="00821EAC">
      <w:pPr>
        <w:jc w:val="center"/>
        <w:rPr>
          <w:lang w:val="en-US"/>
        </w:rPr>
      </w:pPr>
      <w:r>
        <w:rPr>
          <w:noProof/>
          <w:lang w:val="en-US"/>
        </w:rPr>
        <w:lastRenderedPageBreak/>
        <w:drawing>
          <wp:inline distT="0" distB="0" distL="0" distR="0" wp14:anchorId="7C60968F" wp14:editId="61F5F13C">
            <wp:extent cx="5742728" cy="30808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246" cy="3089686"/>
                    </a:xfrm>
                    <a:prstGeom prst="rect">
                      <a:avLst/>
                    </a:prstGeom>
                  </pic:spPr>
                </pic:pic>
              </a:graphicData>
            </a:graphic>
          </wp:inline>
        </w:drawing>
      </w:r>
    </w:p>
    <w:p w14:paraId="276ED715" w14:textId="6A31B4B0" w:rsidR="00821EAC" w:rsidRDefault="001A4D33" w:rsidP="006C15E3">
      <w:pPr>
        <w:rPr>
          <w:lang w:val="en-US"/>
        </w:rPr>
      </w:pPr>
      <w:r>
        <w:rPr>
          <w:lang w:val="en-US"/>
        </w:rPr>
        <w:t>Click ‘Create an account’, you will see the new user dialog as follows</w:t>
      </w:r>
    </w:p>
    <w:p w14:paraId="0FEDC33E" w14:textId="572D77B7" w:rsidR="009269B1" w:rsidRDefault="00816CD4" w:rsidP="009269B1">
      <w:pPr>
        <w:jc w:val="center"/>
        <w:rPr>
          <w:lang w:val="en-US"/>
        </w:rPr>
      </w:pPr>
      <w:r>
        <w:rPr>
          <w:noProof/>
          <w:lang w:val="en-US"/>
        </w:rPr>
        <w:drawing>
          <wp:inline distT="0" distB="0" distL="0" distR="0" wp14:anchorId="06567D47" wp14:editId="3F10BF72">
            <wp:extent cx="4747671" cy="424470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7671" cy="4244708"/>
                    </a:xfrm>
                    <a:prstGeom prst="rect">
                      <a:avLst/>
                    </a:prstGeom>
                  </pic:spPr>
                </pic:pic>
              </a:graphicData>
            </a:graphic>
          </wp:inline>
        </w:drawing>
      </w:r>
    </w:p>
    <w:p w14:paraId="1E77F73F" w14:textId="10B13C79" w:rsidR="009269B1" w:rsidRDefault="000F2F1D" w:rsidP="006C15E3">
      <w:pPr>
        <w:rPr>
          <w:lang w:val="en-US"/>
        </w:rPr>
      </w:pPr>
      <w:r w:rsidRPr="000F2F1D">
        <w:rPr>
          <w:lang w:val="en-US"/>
        </w:rPr>
        <w:t xml:space="preserve">On successful </w:t>
      </w:r>
      <w:r>
        <w:rPr>
          <w:lang w:val="en-US"/>
        </w:rPr>
        <w:t>sign up</w:t>
      </w:r>
      <w:r w:rsidRPr="000F2F1D">
        <w:rPr>
          <w:lang w:val="en-US"/>
        </w:rPr>
        <w:t xml:space="preserve">, you will see the </w:t>
      </w:r>
      <w:r w:rsidR="002F625B">
        <w:rPr>
          <w:lang w:val="en-US"/>
        </w:rPr>
        <w:t>data</w:t>
      </w:r>
      <w:r w:rsidRPr="000F2F1D">
        <w:rPr>
          <w:lang w:val="en-US"/>
        </w:rPr>
        <w:t xml:space="preserve"> as follows.</w:t>
      </w:r>
    </w:p>
    <w:p w14:paraId="7A69AB05" w14:textId="37D1D657" w:rsidR="002F625B" w:rsidRPr="002F625B" w:rsidRDefault="002F625B" w:rsidP="006C15E3">
      <w:pPr>
        <w:rPr>
          <w:b/>
          <w:lang w:val="en-US"/>
        </w:rPr>
      </w:pPr>
      <w:r w:rsidRPr="002F625B">
        <w:rPr>
          <w:b/>
          <w:lang w:val="en-US"/>
        </w:rPr>
        <w:t>Tbl_user</w:t>
      </w:r>
    </w:p>
    <w:p w14:paraId="622D3D09" w14:textId="1D1BEB66" w:rsidR="002F625B" w:rsidRDefault="002F625B" w:rsidP="002F625B">
      <w:pPr>
        <w:jc w:val="center"/>
        <w:rPr>
          <w:lang w:val="en-US"/>
        </w:rPr>
      </w:pPr>
      <w:r>
        <w:rPr>
          <w:noProof/>
          <w:lang w:val="en-US"/>
        </w:rPr>
        <w:lastRenderedPageBreak/>
        <w:drawing>
          <wp:inline distT="0" distB="0" distL="0" distR="0" wp14:anchorId="0CD63FB2" wp14:editId="79A0FD61">
            <wp:extent cx="4599986" cy="2644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1827" cy="2650946"/>
                    </a:xfrm>
                    <a:prstGeom prst="rect">
                      <a:avLst/>
                    </a:prstGeom>
                  </pic:spPr>
                </pic:pic>
              </a:graphicData>
            </a:graphic>
          </wp:inline>
        </w:drawing>
      </w:r>
    </w:p>
    <w:p w14:paraId="5322638C" w14:textId="46CD4A45" w:rsidR="002F625B" w:rsidRPr="002F625B" w:rsidRDefault="002F625B" w:rsidP="002F625B">
      <w:pPr>
        <w:rPr>
          <w:b/>
          <w:lang w:val="en-US"/>
        </w:rPr>
      </w:pPr>
      <w:r w:rsidRPr="002F625B">
        <w:rPr>
          <w:b/>
          <w:lang w:val="en-US"/>
        </w:rPr>
        <w:t>authorities</w:t>
      </w:r>
    </w:p>
    <w:p w14:paraId="09329FFA" w14:textId="6E18CFCE" w:rsidR="002F625B" w:rsidRDefault="002F625B" w:rsidP="002F625B">
      <w:pPr>
        <w:jc w:val="center"/>
        <w:rPr>
          <w:lang w:val="en-US"/>
        </w:rPr>
      </w:pPr>
      <w:r>
        <w:rPr>
          <w:noProof/>
          <w:lang w:val="en-US"/>
        </w:rPr>
        <w:drawing>
          <wp:inline distT="0" distB="0" distL="0" distR="0" wp14:anchorId="37BDE0E6" wp14:editId="320D36E8">
            <wp:extent cx="4404360" cy="3567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5810" cy="3576899"/>
                    </a:xfrm>
                    <a:prstGeom prst="rect">
                      <a:avLst/>
                    </a:prstGeom>
                  </pic:spPr>
                </pic:pic>
              </a:graphicData>
            </a:graphic>
          </wp:inline>
        </w:drawing>
      </w:r>
    </w:p>
    <w:p w14:paraId="48E90526" w14:textId="7E4F4BC2" w:rsidR="002F625B" w:rsidRDefault="00686406" w:rsidP="006C15E3">
      <w:pPr>
        <w:rPr>
          <w:lang w:val="en-US"/>
        </w:rPr>
      </w:pPr>
      <w:r>
        <w:rPr>
          <w:lang w:val="en-US"/>
        </w:rPr>
        <w:t>Click ‘Contact’ menu before login, the system will redirect ‘login’ page</w:t>
      </w:r>
    </w:p>
    <w:p w14:paraId="431A53ED" w14:textId="394C8524" w:rsidR="00A45C77" w:rsidRDefault="00A45C77" w:rsidP="00A45C77">
      <w:pPr>
        <w:jc w:val="center"/>
        <w:rPr>
          <w:lang w:val="en-US"/>
        </w:rPr>
      </w:pPr>
      <w:r>
        <w:rPr>
          <w:noProof/>
          <w:lang w:val="en-US"/>
        </w:rPr>
        <w:lastRenderedPageBreak/>
        <w:drawing>
          <wp:inline distT="0" distB="0" distL="0" distR="0" wp14:anchorId="5244938D" wp14:editId="674DD016">
            <wp:extent cx="6119495" cy="328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3282950"/>
                    </a:xfrm>
                    <a:prstGeom prst="rect">
                      <a:avLst/>
                    </a:prstGeom>
                  </pic:spPr>
                </pic:pic>
              </a:graphicData>
            </a:graphic>
          </wp:inline>
        </w:drawing>
      </w:r>
    </w:p>
    <w:p w14:paraId="479C8979" w14:textId="7A78C111" w:rsidR="00A45C77" w:rsidRDefault="007F7F91" w:rsidP="006C15E3">
      <w:pPr>
        <w:rPr>
          <w:lang w:val="en-US"/>
        </w:rPr>
      </w:pPr>
      <w:r w:rsidRPr="007F7F91">
        <w:rPr>
          <w:lang w:val="en-US"/>
        </w:rPr>
        <w:t>On successful login, you will see the index page as follows.</w:t>
      </w:r>
    </w:p>
    <w:p w14:paraId="0593B0F3" w14:textId="5F09FF85" w:rsidR="007F7F91" w:rsidRDefault="00E75879" w:rsidP="006C15E3">
      <w:pPr>
        <w:rPr>
          <w:lang w:val="en-US"/>
        </w:rPr>
      </w:pPr>
      <w:r>
        <w:rPr>
          <w:noProof/>
          <w:lang w:val="en-US"/>
        </w:rPr>
        <w:drawing>
          <wp:inline distT="0" distB="0" distL="0" distR="0" wp14:anchorId="76067C1F" wp14:editId="1CFAE620">
            <wp:extent cx="6119495" cy="3282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9495" cy="3282950"/>
                    </a:xfrm>
                    <a:prstGeom prst="rect">
                      <a:avLst/>
                    </a:prstGeom>
                  </pic:spPr>
                </pic:pic>
              </a:graphicData>
            </a:graphic>
          </wp:inline>
        </w:drawing>
      </w:r>
    </w:p>
    <w:p w14:paraId="1D9C8BD4" w14:textId="4D43487E" w:rsidR="00E75879" w:rsidRDefault="00E22628" w:rsidP="006C15E3">
      <w:pPr>
        <w:rPr>
          <w:lang w:val="en-US"/>
        </w:rPr>
      </w:pPr>
      <w:r>
        <w:rPr>
          <w:lang w:val="en-US"/>
        </w:rPr>
        <w:t>Click ‘Contact’ menu, you will see the contact page as follows</w:t>
      </w:r>
    </w:p>
    <w:p w14:paraId="2940F4B3" w14:textId="4E4BDBA1" w:rsidR="00EE2730" w:rsidRPr="006C15E3" w:rsidRDefault="00F40E4E" w:rsidP="00A17D90">
      <w:pPr>
        <w:jc w:val="center"/>
        <w:rPr>
          <w:lang w:val="en-US"/>
        </w:rPr>
      </w:pPr>
      <w:r>
        <w:rPr>
          <w:noProof/>
          <w:lang w:val="en-US"/>
        </w:rPr>
        <w:lastRenderedPageBreak/>
        <w:drawing>
          <wp:inline distT="0" distB="0" distL="0" distR="0" wp14:anchorId="4F3584D5" wp14:editId="7C17BE22">
            <wp:extent cx="6119495" cy="328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9495" cy="3282950"/>
                    </a:xfrm>
                    <a:prstGeom prst="rect">
                      <a:avLst/>
                    </a:prstGeom>
                  </pic:spPr>
                </pic:pic>
              </a:graphicData>
            </a:graphic>
          </wp:inline>
        </w:drawing>
      </w:r>
    </w:p>
    <w:p w14:paraId="7A811E87" w14:textId="6450B619" w:rsidR="00B20082" w:rsidRDefault="00B20082" w:rsidP="004C7056">
      <w:pPr>
        <w:pStyle w:val="FAStyle2"/>
        <w:outlineLvl w:val="2"/>
      </w:pPr>
    </w:p>
    <w:p w14:paraId="7387B32C" w14:textId="77777777" w:rsidR="004C7056" w:rsidRPr="004C7056" w:rsidRDefault="004C7056" w:rsidP="004C7056">
      <w:pPr>
        <w:pStyle w:val="FAStyle2"/>
        <w:outlineLvl w:val="2"/>
        <w:rPr>
          <w:lang w:val="en-US"/>
        </w:rPr>
      </w:pPr>
    </w:p>
    <w:p w14:paraId="3EB9B123" w14:textId="7CF8F5FD" w:rsidR="006C5888" w:rsidRPr="00421D09" w:rsidRDefault="00421D09" w:rsidP="00421D09">
      <w:pPr>
        <w:jc w:val="center"/>
        <w:rPr>
          <w:rFonts w:cs="Arial"/>
          <w:sz w:val="24"/>
        </w:rPr>
      </w:pPr>
      <w:r w:rsidRPr="00421D09">
        <w:rPr>
          <w:b/>
          <w:szCs w:val="20"/>
          <w:lang w:val="en-US"/>
        </w:rPr>
        <w:t>--  THE END --</w:t>
      </w:r>
    </w:p>
    <w:sectPr w:rsidR="006C5888" w:rsidRPr="00421D09" w:rsidSect="002C5316">
      <w:headerReference w:type="default" r:id="rId31"/>
      <w:footerReference w:type="default" r:id="rId32"/>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BDE55" w14:textId="77777777" w:rsidR="00FB3C3F" w:rsidRDefault="00FB3C3F" w:rsidP="001F2B7A">
      <w:pPr>
        <w:pStyle w:val="ListParagraph"/>
      </w:pPr>
      <w:r>
        <w:separator/>
      </w:r>
    </w:p>
  </w:endnote>
  <w:endnote w:type="continuationSeparator" w:id="0">
    <w:p w14:paraId="19216440" w14:textId="77777777" w:rsidR="00FB3C3F" w:rsidRDefault="00FB3C3F" w:rsidP="001F2B7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4794B" w14:textId="2A6F09BD" w:rsidR="000D1110" w:rsidRPr="00171177" w:rsidRDefault="000D1110"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F73F25">
      <w:rPr>
        <w:rStyle w:val="PageNumber"/>
        <w:rFonts w:ascii="Arial" w:hAnsi="Arial" w:cs="Arial"/>
        <w:noProof/>
        <w:sz w:val="18"/>
        <w:szCs w:val="18"/>
      </w:rPr>
      <w:t>4</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F73F25">
      <w:rPr>
        <w:rStyle w:val="PageNumber"/>
        <w:rFonts w:ascii="Arial" w:hAnsi="Arial" w:cs="Arial"/>
        <w:noProof/>
        <w:sz w:val="18"/>
        <w:szCs w:val="18"/>
      </w:rPr>
      <w:t>32</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05D04" w14:textId="77777777" w:rsidR="00FB3C3F" w:rsidRDefault="00FB3C3F" w:rsidP="001F2B7A">
      <w:pPr>
        <w:pStyle w:val="ListParagraph"/>
      </w:pPr>
      <w:r>
        <w:separator/>
      </w:r>
    </w:p>
  </w:footnote>
  <w:footnote w:type="continuationSeparator" w:id="0">
    <w:p w14:paraId="6588FA24" w14:textId="77777777" w:rsidR="00FB3C3F" w:rsidRDefault="00FB3C3F" w:rsidP="001F2B7A">
      <w:pPr>
        <w:pStyle w:val="ListParagraph"/>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9360" w14:textId="12B2A81C" w:rsidR="000D1110" w:rsidRPr="00771EAB" w:rsidRDefault="0098098B" w:rsidP="00DA3871">
    <w:pPr>
      <w:pStyle w:val="Header"/>
      <w:pBdr>
        <w:bottom w:val="single" w:sz="4" w:space="1" w:color="auto"/>
      </w:pBdr>
      <w:rPr>
        <w:sz w:val="20"/>
        <w:lang w:val="en-US"/>
      </w:rPr>
    </w:pPr>
    <w:r>
      <w:rPr>
        <w:sz w:val="20"/>
        <w:lang w:val="en-US"/>
      </w:rPr>
      <w:t>Training Assignments</w:t>
    </w:r>
    <w:r w:rsidR="000D1110">
      <w:rPr>
        <w:sz w:val="20"/>
        <w:lang w:val="en-US"/>
      </w:rPr>
      <w:tab/>
    </w:r>
    <w:r w:rsidR="00164690">
      <w:rPr>
        <w:sz w:val="20"/>
        <w:lang w:val="en-US"/>
      </w:rPr>
      <w:t>Spring</w:t>
    </w:r>
    <w:r w:rsidR="00164690">
      <w:rPr>
        <w:sz w:val="20"/>
      </w:rPr>
      <w:t xml:space="preserve"> </w:t>
    </w:r>
    <w:r w:rsidR="00830A3A">
      <w:rPr>
        <w:sz w:val="20"/>
        <w:lang w:val="en-US"/>
      </w:rPr>
      <w:t>Security</w:t>
    </w:r>
    <w:r w:rsidR="000D1110" w:rsidRPr="00771EAB">
      <w:rPr>
        <w:sz w:val="20"/>
      </w:rPr>
      <w:t xml:space="preserve"> </w:t>
    </w:r>
    <w:r w:rsidR="000D1110" w:rsidRPr="00771EAB">
      <w:rPr>
        <w:sz w:val="20"/>
      </w:rPr>
      <w:tab/>
      <w:t xml:space="preserve">                   Issue/Revision: x/y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25601"/>
    <w:multiLevelType w:val="hybridMultilevel"/>
    <w:tmpl w:val="204EC938"/>
    <w:lvl w:ilvl="0" w:tplc="26448CCC">
      <w:start w:val="1"/>
      <w:numFmt w:val="bullet"/>
      <w:pStyle w:val="ListParagraph"/>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CC76FC2"/>
    <w:multiLevelType w:val="hybridMultilevel"/>
    <w:tmpl w:val="3D86B992"/>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F660EB"/>
    <w:multiLevelType w:val="hybridMultilevel"/>
    <w:tmpl w:val="C0786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44998"/>
    <w:multiLevelType w:val="hybridMultilevel"/>
    <w:tmpl w:val="0E6EF554"/>
    <w:lvl w:ilvl="0" w:tplc="25B4B9C4">
      <w:start w:val="1"/>
      <w:numFmt w:val="decimal"/>
      <w:pStyle w:val="FACode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9D25B3"/>
    <w:multiLevelType w:val="hybridMultilevel"/>
    <w:tmpl w:val="0C6CCD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6939A7"/>
    <w:multiLevelType w:val="hybridMultilevel"/>
    <w:tmpl w:val="DAE62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67FB2"/>
    <w:multiLevelType w:val="hybridMultilevel"/>
    <w:tmpl w:val="27229A42"/>
    <w:lvl w:ilvl="0" w:tplc="CC6CD70C">
      <w:start w:val="1"/>
      <w:numFmt w:val="decimal"/>
      <w:pStyle w:val="Source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3184C"/>
    <w:multiLevelType w:val="hybridMultilevel"/>
    <w:tmpl w:val="9F7E2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548A1"/>
    <w:multiLevelType w:val="hybridMultilevel"/>
    <w:tmpl w:val="0978AD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92D92"/>
    <w:multiLevelType w:val="hybridMultilevel"/>
    <w:tmpl w:val="1BAA9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264B8"/>
    <w:multiLevelType w:val="hybridMultilevel"/>
    <w:tmpl w:val="3D4AB822"/>
    <w:lvl w:ilvl="0" w:tplc="D4988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135018"/>
    <w:multiLevelType w:val="hybridMultilevel"/>
    <w:tmpl w:val="E0C47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7"/>
  </w:num>
  <w:num w:numId="4">
    <w:abstractNumId w:val="0"/>
  </w:num>
  <w:num w:numId="5">
    <w:abstractNumId w:val="11"/>
  </w:num>
  <w:num w:numId="6">
    <w:abstractNumId w:val="6"/>
  </w:num>
  <w:num w:numId="7">
    <w:abstractNumId w:val="8"/>
  </w:num>
  <w:num w:numId="8">
    <w:abstractNumId w:val="2"/>
  </w:num>
  <w:num w:numId="9">
    <w:abstractNumId w:val="5"/>
  </w:num>
  <w:num w:numId="10">
    <w:abstractNumId w:val="12"/>
  </w:num>
  <w:num w:numId="11">
    <w:abstractNumId w:val="10"/>
  </w:num>
  <w:num w:numId="12">
    <w:abstractNumId w:val="9"/>
  </w:num>
  <w:num w:numId="13">
    <w:abstractNumId w:val="3"/>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76"/>
    <w:rsid w:val="00005076"/>
    <w:rsid w:val="00006DC8"/>
    <w:rsid w:val="0001628A"/>
    <w:rsid w:val="0001719C"/>
    <w:rsid w:val="0002347A"/>
    <w:rsid w:val="000263CE"/>
    <w:rsid w:val="000302CF"/>
    <w:rsid w:val="00031534"/>
    <w:rsid w:val="00033237"/>
    <w:rsid w:val="00034D7A"/>
    <w:rsid w:val="00037380"/>
    <w:rsid w:val="00046233"/>
    <w:rsid w:val="0005189F"/>
    <w:rsid w:val="0005211A"/>
    <w:rsid w:val="00055283"/>
    <w:rsid w:val="000578D2"/>
    <w:rsid w:val="00057F41"/>
    <w:rsid w:val="00060205"/>
    <w:rsid w:val="000640B9"/>
    <w:rsid w:val="0007587C"/>
    <w:rsid w:val="000776A0"/>
    <w:rsid w:val="00092BB0"/>
    <w:rsid w:val="00096061"/>
    <w:rsid w:val="000A24CE"/>
    <w:rsid w:val="000A5CF3"/>
    <w:rsid w:val="000A5F88"/>
    <w:rsid w:val="000A6BF0"/>
    <w:rsid w:val="000A7442"/>
    <w:rsid w:val="000B08E9"/>
    <w:rsid w:val="000B29A4"/>
    <w:rsid w:val="000B4DD0"/>
    <w:rsid w:val="000C1FE0"/>
    <w:rsid w:val="000C26D6"/>
    <w:rsid w:val="000C38AE"/>
    <w:rsid w:val="000C4A66"/>
    <w:rsid w:val="000D038B"/>
    <w:rsid w:val="000D1110"/>
    <w:rsid w:val="000D26B8"/>
    <w:rsid w:val="000E115C"/>
    <w:rsid w:val="000E25E0"/>
    <w:rsid w:val="000E3209"/>
    <w:rsid w:val="000E37FE"/>
    <w:rsid w:val="000F0720"/>
    <w:rsid w:val="000F21E4"/>
    <w:rsid w:val="000F2F1D"/>
    <w:rsid w:val="000F4E83"/>
    <w:rsid w:val="000F763B"/>
    <w:rsid w:val="00102FE3"/>
    <w:rsid w:val="00103875"/>
    <w:rsid w:val="00112EC0"/>
    <w:rsid w:val="001207DB"/>
    <w:rsid w:val="00121A9A"/>
    <w:rsid w:val="00123259"/>
    <w:rsid w:val="001243C4"/>
    <w:rsid w:val="00124761"/>
    <w:rsid w:val="0012596A"/>
    <w:rsid w:val="00125B2B"/>
    <w:rsid w:val="00127107"/>
    <w:rsid w:val="00127B81"/>
    <w:rsid w:val="00130C5A"/>
    <w:rsid w:val="00133576"/>
    <w:rsid w:val="00133A7E"/>
    <w:rsid w:val="0013475A"/>
    <w:rsid w:val="00134809"/>
    <w:rsid w:val="001471A2"/>
    <w:rsid w:val="00147E9A"/>
    <w:rsid w:val="00151B68"/>
    <w:rsid w:val="00157EAA"/>
    <w:rsid w:val="0016036C"/>
    <w:rsid w:val="00164690"/>
    <w:rsid w:val="00164F3F"/>
    <w:rsid w:val="00165297"/>
    <w:rsid w:val="00165ECA"/>
    <w:rsid w:val="00166B81"/>
    <w:rsid w:val="001675E5"/>
    <w:rsid w:val="00167DA8"/>
    <w:rsid w:val="00170926"/>
    <w:rsid w:val="00170EDF"/>
    <w:rsid w:val="00171177"/>
    <w:rsid w:val="001744A2"/>
    <w:rsid w:val="00184965"/>
    <w:rsid w:val="00190217"/>
    <w:rsid w:val="00192737"/>
    <w:rsid w:val="00194259"/>
    <w:rsid w:val="001971FC"/>
    <w:rsid w:val="001A3F36"/>
    <w:rsid w:val="001A404E"/>
    <w:rsid w:val="001A412D"/>
    <w:rsid w:val="001A41A7"/>
    <w:rsid w:val="001A4D33"/>
    <w:rsid w:val="001A6B7D"/>
    <w:rsid w:val="001A769B"/>
    <w:rsid w:val="001B3C29"/>
    <w:rsid w:val="001B570C"/>
    <w:rsid w:val="001C0B9F"/>
    <w:rsid w:val="001C6792"/>
    <w:rsid w:val="001C6A0A"/>
    <w:rsid w:val="001D5197"/>
    <w:rsid w:val="001E05CE"/>
    <w:rsid w:val="001E217D"/>
    <w:rsid w:val="001E6047"/>
    <w:rsid w:val="001E6460"/>
    <w:rsid w:val="001E689D"/>
    <w:rsid w:val="001F21B8"/>
    <w:rsid w:val="001F2B3C"/>
    <w:rsid w:val="001F2B7A"/>
    <w:rsid w:val="001F3EED"/>
    <w:rsid w:val="001F455A"/>
    <w:rsid w:val="001F4B77"/>
    <w:rsid w:val="001F5A02"/>
    <w:rsid w:val="001F6A06"/>
    <w:rsid w:val="00201C24"/>
    <w:rsid w:val="002053F8"/>
    <w:rsid w:val="00205851"/>
    <w:rsid w:val="00207CBF"/>
    <w:rsid w:val="00207DD7"/>
    <w:rsid w:val="00213047"/>
    <w:rsid w:val="0021370A"/>
    <w:rsid w:val="00225252"/>
    <w:rsid w:val="002279BD"/>
    <w:rsid w:val="00230FBE"/>
    <w:rsid w:val="00231B41"/>
    <w:rsid w:val="0023361D"/>
    <w:rsid w:val="002346FF"/>
    <w:rsid w:val="002353A4"/>
    <w:rsid w:val="00241C81"/>
    <w:rsid w:val="002454BF"/>
    <w:rsid w:val="0024625D"/>
    <w:rsid w:val="00247209"/>
    <w:rsid w:val="00251E83"/>
    <w:rsid w:val="0025242B"/>
    <w:rsid w:val="00255B7B"/>
    <w:rsid w:val="002578D6"/>
    <w:rsid w:val="00263A07"/>
    <w:rsid w:val="00264F53"/>
    <w:rsid w:val="002665D6"/>
    <w:rsid w:val="00266D15"/>
    <w:rsid w:val="00267AA3"/>
    <w:rsid w:val="00272065"/>
    <w:rsid w:val="00272624"/>
    <w:rsid w:val="00280532"/>
    <w:rsid w:val="00283523"/>
    <w:rsid w:val="00283D1B"/>
    <w:rsid w:val="002863CD"/>
    <w:rsid w:val="00290C42"/>
    <w:rsid w:val="00294699"/>
    <w:rsid w:val="00294AA0"/>
    <w:rsid w:val="002A0595"/>
    <w:rsid w:val="002A122E"/>
    <w:rsid w:val="002A1B75"/>
    <w:rsid w:val="002A1DF5"/>
    <w:rsid w:val="002A2507"/>
    <w:rsid w:val="002A28A3"/>
    <w:rsid w:val="002A560F"/>
    <w:rsid w:val="002B6010"/>
    <w:rsid w:val="002B6452"/>
    <w:rsid w:val="002B6808"/>
    <w:rsid w:val="002B7B29"/>
    <w:rsid w:val="002C3F68"/>
    <w:rsid w:val="002C5099"/>
    <w:rsid w:val="002C5316"/>
    <w:rsid w:val="002C550C"/>
    <w:rsid w:val="002C5E15"/>
    <w:rsid w:val="002C697D"/>
    <w:rsid w:val="002C6B9D"/>
    <w:rsid w:val="002D25DB"/>
    <w:rsid w:val="002D32A4"/>
    <w:rsid w:val="002D3C1E"/>
    <w:rsid w:val="002E12DD"/>
    <w:rsid w:val="002E15DA"/>
    <w:rsid w:val="002E7A3B"/>
    <w:rsid w:val="002F1A6E"/>
    <w:rsid w:val="002F1E6C"/>
    <w:rsid w:val="002F3B39"/>
    <w:rsid w:val="002F4B6F"/>
    <w:rsid w:val="002F625B"/>
    <w:rsid w:val="002F7D7C"/>
    <w:rsid w:val="00301939"/>
    <w:rsid w:val="00301DDE"/>
    <w:rsid w:val="003032F8"/>
    <w:rsid w:val="003037F2"/>
    <w:rsid w:val="0030581E"/>
    <w:rsid w:val="00312A12"/>
    <w:rsid w:val="00314E3D"/>
    <w:rsid w:val="00317484"/>
    <w:rsid w:val="0032353E"/>
    <w:rsid w:val="00323DB4"/>
    <w:rsid w:val="00326C5A"/>
    <w:rsid w:val="0032770F"/>
    <w:rsid w:val="0033097A"/>
    <w:rsid w:val="003352C5"/>
    <w:rsid w:val="00335752"/>
    <w:rsid w:val="00337C73"/>
    <w:rsid w:val="00341068"/>
    <w:rsid w:val="0034245E"/>
    <w:rsid w:val="0034437C"/>
    <w:rsid w:val="00345C7B"/>
    <w:rsid w:val="00353E57"/>
    <w:rsid w:val="00360613"/>
    <w:rsid w:val="003613A0"/>
    <w:rsid w:val="003614D4"/>
    <w:rsid w:val="00361EF1"/>
    <w:rsid w:val="00362CD4"/>
    <w:rsid w:val="00363E50"/>
    <w:rsid w:val="00364177"/>
    <w:rsid w:val="0036489A"/>
    <w:rsid w:val="00365484"/>
    <w:rsid w:val="003707A9"/>
    <w:rsid w:val="003728BA"/>
    <w:rsid w:val="00374AEE"/>
    <w:rsid w:val="00381FE9"/>
    <w:rsid w:val="003845CB"/>
    <w:rsid w:val="00384E29"/>
    <w:rsid w:val="00385D82"/>
    <w:rsid w:val="0038604C"/>
    <w:rsid w:val="003868CB"/>
    <w:rsid w:val="003A30CE"/>
    <w:rsid w:val="003A4B60"/>
    <w:rsid w:val="003A5B81"/>
    <w:rsid w:val="003A6183"/>
    <w:rsid w:val="003A7731"/>
    <w:rsid w:val="003A78EE"/>
    <w:rsid w:val="003B097E"/>
    <w:rsid w:val="003B0ED1"/>
    <w:rsid w:val="003B3E01"/>
    <w:rsid w:val="003B5E41"/>
    <w:rsid w:val="003D0522"/>
    <w:rsid w:val="003D2E41"/>
    <w:rsid w:val="003D552E"/>
    <w:rsid w:val="003E111F"/>
    <w:rsid w:val="003E222F"/>
    <w:rsid w:val="003E2DBF"/>
    <w:rsid w:val="003F18D9"/>
    <w:rsid w:val="003F19DF"/>
    <w:rsid w:val="003F4244"/>
    <w:rsid w:val="003F684D"/>
    <w:rsid w:val="003F6A21"/>
    <w:rsid w:val="003F7C9E"/>
    <w:rsid w:val="00401ACA"/>
    <w:rsid w:val="004028DE"/>
    <w:rsid w:val="0040370F"/>
    <w:rsid w:val="004053C9"/>
    <w:rsid w:val="004123B2"/>
    <w:rsid w:val="00413058"/>
    <w:rsid w:val="00421D09"/>
    <w:rsid w:val="00422224"/>
    <w:rsid w:val="0042616B"/>
    <w:rsid w:val="00432079"/>
    <w:rsid w:val="00433EB8"/>
    <w:rsid w:val="00434C61"/>
    <w:rsid w:val="004379D5"/>
    <w:rsid w:val="00446EC7"/>
    <w:rsid w:val="0045361E"/>
    <w:rsid w:val="004559F0"/>
    <w:rsid w:val="00456AED"/>
    <w:rsid w:val="0045758E"/>
    <w:rsid w:val="004624B6"/>
    <w:rsid w:val="0046538F"/>
    <w:rsid w:val="004670B0"/>
    <w:rsid w:val="00473481"/>
    <w:rsid w:val="004756FF"/>
    <w:rsid w:val="00475DC3"/>
    <w:rsid w:val="004803EC"/>
    <w:rsid w:val="00480CB3"/>
    <w:rsid w:val="004813D9"/>
    <w:rsid w:val="004828E9"/>
    <w:rsid w:val="004829C8"/>
    <w:rsid w:val="00482C08"/>
    <w:rsid w:val="00486160"/>
    <w:rsid w:val="00486ED0"/>
    <w:rsid w:val="00491AF6"/>
    <w:rsid w:val="00493893"/>
    <w:rsid w:val="00496F92"/>
    <w:rsid w:val="004A1170"/>
    <w:rsid w:val="004A4B9A"/>
    <w:rsid w:val="004A6E04"/>
    <w:rsid w:val="004A733D"/>
    <w:rsid w:val="004B02B2"/>
    <w:rsid w:val="004B145A"/>
    <w:rsid w:val="004B383C"/>
    <w:rsid w:val="004B3DA9"/>
    <w:rsid w:val="004B601A"/>
    <w:rsid w:val="004C23AF"/>
    <w:rsid w:val="004C34CF"/>
    <w:rsid w:val="004C372E"/>
    <w:rsid w:val="004C3A44"/>
    <w:rsid w:val="004C7056"/>
    <w:rsid w:val="004C724F"/>
    <w:rsid w:val="004D0E61"/>
    <w:rsid w:val="004D6174"/>
    <w:rsid w:val="004D769A"/>
    <w:rsid w:val="004E4D85"/>
    <w:rsid w:val="004E519F"/>
    <w:rsid w:val="004E770D"/>
    <w:rsid w:val="004F08D1"/>
    <w:rsid w:val="004F2A2D"/>
    <w:rsid w:val="0050067B"/>
    <w:rsid w:val="00501C1A"/>
    <w:rsid w:val="0050359B"/>
    <w:rsid w:val="0050606E"/>
    <w:rsid w:val="00516B36"/>
    <w:rsid w:val="00520610"/>
    <w:rsid w:val="00520661"/>
    <w:rsid w:val="00520FB6"/>
    <w:rsid w:val="00522341"/>
    <w:rsid w:val="005242FE"/>
    <w:rsid w:val="00524D44"/>
    <w:rsid w:val="00533370"/>
    <w:rsid w:val="00533561"/>
    <w:rsid w:val="0053500E"/>
    <w:rsid w:val="005351BC"/>
    <w:rsid w:val="00535CA7"/>
    <w:rsid w:val="00537D29"/>
    <w:rsid w:val="00545699"/>
    <w:rsid w:val="00547801"/>
    <w:rsid w:val="00550A81"/>
    <w:rsid w:val="00553965"/>
    <w:rsid w:val="0056084D"/>
    <w:rsid w:val="0056236F"/>
    <w:rsid w:val="0056520A"/>
    <w:rsid w:val="00565790"/>
    <w:rsid w:val="00566218"/>
    <w:rsid w:val="005715D4"/>
    <w:rsid w:val="00572405"/>
    <w:rsid w:val="00577EB2"/>
    <w:rsid w:val="00581F03"/>
    <w:rsid w:val="00582855"/>
    <w:rsid w:val="00592157"/>
    <w:rsid w:val="005940DB"/>
    <w:rsid w:val="0059753A"/>
    <w:rsid w:val="005A015E"/>
    <w:rsid w:val="005B4399"/>
    <w:rsid w:val="005B74C3"/>
    <w:rsid w:val="005C20E6"/>
    <w:rsid w:val="005C522C"/>
    <w:rsid w:val="005C5B42"/>
    <w:rsid w:val="005D5567"/>
    <w:rsid w:val="005D6BC6"/>
    <w:rsid w:val="005E1B8E"/>
    <w:rsid w:val="005E60EF"/>
    <w:rsid w:val="005E64CE"/>
    <w:rsid w:val="005E7E88"/>
    <w:rsid w:val="005F12D3"/>
    <w:rsid w:val="005F2CB7"/>
    <w:rsid w:val="005F52F6"/>
    <w:rsid w:val="006029B1"/>
    <w:rsid w:val="00605E2B"/>
    <w:rsid w:val="006125F9"/>
    <w:rsid w:val="00613165"/>
    <w:rsid w:val="00614108"/>
    <w:rsid w:val="00617469"/>
    <w:rsid w:val="0062004D"/>
    <w:rsid w:val="00621E18"/>
    <w:rsid w:val="00624085"/>
    <w:rsid w:val="006263A5"/>
    <w:rsid w:val="00626EB5"/>
    <w:rsid w:val="006304A0"/>
    <w:rsid w:val="00631D97"/>
    <w:rsid w:val="006340D2"/>
    <w:rsid w:val="00636D66"/>
    <w:rsid w:val="00637202"/>
    <w:rsid w:val="00637D67"/>
    <w:rsid w:val="006438DA"/>
    <w:rsid w:val="00643D82"/>
    <w:rsid w:val="00645EC8"/>
    <w:rsid w:val="006462D1"/>
    <w:rsid w:val="00647F8A"/>
    <w:rsid w:val="00651571"/>
    <w:rsid w:val="006518E5"/>
    <w:rsid w:val="0065392D"/>
    <w:rsid w:val="006546CD"/>
    <w:rsid w:val="00655140"/>
    <w:rsid w:val="0065679C"/>
    <w:rsid w:val="006579C5"/>
    <w:rsid w:val="00665D02"/>
    <w:rsid w:val="0067242E"/>
    <w:rsid w:val="0067293D"/>
    <w:rsid w:val="00674B66"/>
    <w:rsid w:val="00675B23"/>
    <w:rsid w:val="0067695B"/>
    <w:rsid w:val="00681714"/>
    <w:rsid w:val="0068285F"/>
    <w:rsid w:val="00683D92"/>
    <w:rsid w:val="00685654"/>
    <w:rsid w:val="00686406"/>
    <w:rsid w:val="006867E6"/>
    <w:rsid w:val="00687231"/>
    <w:rsid w:val="00687AD4"/>
    <w:rsid w:val="00687D31"/>
    <w:rsid w:val="00692F18"/>
    <w:rsid w:val="00697B23"/>
    <w:rsid w:val="006A44E6"/>
    <w:rsid w:val="006B1D59"/>
    <w:rsid w:val="006B1F5B"/>
    <w:rsid w:val="006B4BFD"/>
    <w:rsid w:val="006C15E3"/>
    <w:rsid w:val="006C5888"/>
    <w:rsid w:val="006D091F"/>
    <w:rsid w:val="006D2006"/>
    <w:rsid w:val="006D485A"/>
    <w:rsid w:val="006D4A63"/>
    <w:rsid w:val="006E05F7"/>
    <w:rsid w:val="006E2BE0"/>
    <w:rsid w:val="006E404E"/>
    <w:rsid w:val="006E5A5E"/>
    <w:rsid w:val="006E7025"/>
    <w:rsid w:val="006F1F20"/>
    <w:rsid w:val="006F2DB5"/>
    <w:rsid w:val="006F3B7E"/>
    <w:rsid w:val="006F3EA5"/>
    <w:rsid w:val="0070173C"/>
    <w:rsid w:val="007040AB"/>
    <w:rsid w:val="00705845"/>
    <w:rsid w:val="007103F1"/>
    <w:rsid w:val="0071125A"/>
    <w:rsid w:val="007124E6"/>
    <w:rsid w:val="00714A36"/>
    <w:rsid w:val="00715122"/>
    <w:rsid w:val="00715942"/>
    <w:rsid w:val="00720754"/>
    <w:rsid w:val="00720D36"/>
    <w:rsid w:val="00721489"/>
    <w:rsid w:val="0072185B"/>
    <w:rsid w:val="007228D9"/>
    <w:rsid w:val="00724A3A"/>
    <w:rsid w:val="00725C0C"/>
    <w:rsid w:val="00727AFF"/>
    <w:rsid w:val="00730E39"/>
    <w:rsid w:val="0073253A"/>
    <w:rsid w:val="00732BCA"/>
    <w:rsid w:val="00733D1C"/>
    <w:rsid w:val="0073526F"/>
    <w:rsid w:val="007355B1"/>
    <w:rsid w:val="00737BF0"/>
    <w:rsid w:val="007406D1"/>
    <w:rsid w:val="00740B18"/>
    <w:rsid w:val="00745C19"/>
    <w:rsid w:val="00745D7E"/>
    <w:rsid w:val="007470F0"/>
    <w:rsid w:val="0075061E"/>
    <w:rsid w:val="00752093"/>
    <w:rsid w:val="00752965"/>
    <w:rsid w:val="00752F3E"/>
    <w:rsid w:val="007542B3"/>
    <w:rsid w:val="00756E2F"/>
    <w:rsid w:val="00761F5F"/>
    <w:rsid w:val="007644D7"/>
    <w:rsid w:val="0076505C"/>
    <w:rsid w:val="007651B4"/>
    <w:rsid w:val="00771EAB"/>
    <w:rsid w:val="00774452"/>
    <w:rsid w:val="00774BE9"/>
    <w:rsid w:val="00777DD2"/>
    <w:rsid w:val="00780F58"/>
    <w:rsid w:val="00783D47"/>
    <w:rsid w:val="00787511"/>
    <w:rsid w:val="00792A1D"/>
    <w:rsid w:val="00792C62"/>
    <w:rsid w:val="007957CA"/>
    <w:rsid w:val="0079687A"/>
    <w:rsid w:val="00797BB9"/>
    <w:rsid w:val="007A1619"/>
    <w:rsid w:val="007A231B"/>
    <w:rsid w:val="007A2FE4"/>
    <w:rsid w:val="007A4A23"/>
    <w:rsid w:val="007A5F82"/>
    <w:rsid w:val="007A7F05"/>
    <w:rsid w:val="007B07D9"/>
    <w:rsid w:val="007B08C1"/>
    <w:rsid w:val="007B0D9C"/>
    <w:rsid w:val="007B299E"/>
    <w:rsid w:val="007B367E"/>
    <w:rsid w:val="007B436A"/>
    <w:rsid w:val="007B4B35"/>
    <w:rsid w:val="007C1A90"/>
    <w:rsid w:val="007C1ACD"/>
    <w:rsid w:val="007C40B7"/>
    <w:rsid w:val="007C4B1C"/>
    <w:rsid w:val="007C55DA"/>
    <w:rsid w:val="007D2EA3"/>
    <w:rsid w:val="007E0DC7"/>
    <w:rsid w:val="007E2CEB"/>
    <w:rsid w:val="007F1F4C"/>
    <w:rsid w:val="007F68DB"/>
    <w:rsid w:val="007F7F91"/>
    <w:rsid w:val="00800BF6"/>
    <w:rsid w:val="00801D8C"/>
    <w:rsid w:val="00801DB1"/>
    <w:rsid w:val="00802889"/>
    <w:rsid w:val="008056A2"/>
    <w:rsid w:val="008069E5"/>
    <w:rsid w:val="0080783A"/>
    <w:rsid w:val="008116F4"/>
    <w:rsid w:val="00813E3F"/>
    <w:rsid w:val="0081480B"/>
    <w:rsid w:val="0081676B"/>
    <w:rsid w:val="0081686E"/>
    <w:rsid w:val="00816924"/>
    <w:rsid w:val="00816CA9"/>
    <w:rsid w:val="00816CD4"/>
    <w:rsid w:val="00821EAC"/>
    <w:rsid w:val="00821EC6"/>
    <w:rsid w:val="008221F7"/>
    <w:rsid w:val="0082353B"/>
    <w:rsid w:val="00826629"/>
    <w:rsid w:val="00826F93"/>
    <w:rsid w:val="00830A3A"/>
    <w:rsid w:val="0083200C"/>
    <w:rsid w:val="00854106"/>
    <w:rsid w:val="00860A98"/>
    <w:rsid w:val="008618AB"/>
    <w:rsid w:val="00862BE6"/>
    <w:rsid w:val="00862CAF"/>
    <w:rsid w:val="00863E54"/>
    <w:rsid w:val="00864563"/>
    <w:rsid w:val="00866E6C"/>
    <w:rsid w:val="008744DB"/>
    <w:rsid w:val="00874C2A"/>
    <w:rsid w:val="0087558D"/>
    <w:rsid w:val="00875D1E"/>
    <w:rsid w:val="00881033"/>
    <w:rsid w:val="0088166E"/>
    <w:rsid w:val="008838C8"/>
    <w:rsid w:val="00890112"/>
    <w:rsid w:val="00893E3C"/>
    <w:rsid w:val="008949DE"/>
    <w:rsid w:val="00894EFE"/>
    <w:rsid w:val="0089622B"/>
    <w:rsid w:val="008A0282"/>
    <w:rsid w:val="008A2F14"/>
    <w:rsid w:val="008A30AA"/>
    <w:rsid w:val="008A3C69"/>
    <w:rsid w:val="008A4DED"/>
    <w:rsid w:val="008A5E14"/>
    <w:rsid w:val="008A6098"/>
    <w:rsid w:val="008B3BD7"/>
    <w:rsid w:val="008B5C61"/>
    <w:rsid w:val="008B793C"/>
    <w:rsid w:val="008C016E"/>
    <w:rsid w:val="008C0945"/>
    <w:rsid w:val="008C2516"/>
    <w:rsid w:val="008D0E5B"/>
    <w:rsid w:val="008D27E0"/>
    <w:rsid w:val="008D5086"/>
    <w:rsid w:val="008D6D0C"/>
    <w:rsid w:val="008D72E0"/>
    <w:rsid w:val="008D7DD0"/>
    <w:rsid w:val="008E151A"/>
    <w:rsid w:val="008E518B"/>
    <w:rsid w:val="008F17BB"/>
    <w:rsid w:val="008F3C85"/>
    <w:rsid w:val="00910C51"/>
    <w:rsid w:val="00910FE4"/>
    <w:rsid w:val="00911129"/>
    <w:rsid w:val="0091605D"/>
    <w:rsid w:val="0091677A"/>
    <w:rsid w:val="00917707"/>
    <w:rsid w:val="0092026C"/>
    <w:rsid w:val="00922392"/>
    <w:rsid w:val="00923215"/>
    <w:rsid w:val="009269B1"/>
    <w:rsid w:val="009336BD"/>
    <w:rsid w:val="009346A5"/>
    <w:rsid w:val="00935B74"/>
    <w:rsid w:val="00940935"/>
    <w:rsid w:val="00941E1D"/>
    <w:rsid w:val="009425E1"/>
    <w:rsid w:val="00943CFF"/>
    <w:rsid w:val="00944004"/>
    <w:rsid w:val="009470F2"/>
    <w:rsid w:val="009501AC"/>
    <w:rsid w:val="00951EF8"/>
    <w:rsid w:val="00952145"/>
    <w:rsid w:val="00953E07"/>
    <w:rsid w:val="00954605"/>
    <w:rsid w:val="0095703A"/>
    <w:rsid w:val="009570A3"/>
    <w:rsid w:val="00957BE1"/>
    <w:rsid w:val="009606F5"/>
    <w:rsid w:val="00960C58"/>
    <w:rsid w:val="00961897"/>
    <w:rsid w:val="009623A9"/>
    <w:rsid w:val="00962A92"/>
    <w:rsid w:val="0096310B"/>
    <w:rsid w:val="00963E52"/>
    <w:rsid w:val="0096422C"/>
    <w:rsid w:val="009652F2"/>
    <w:rsid w:val="00965AD2"/>
    <w:rsid w:val="009668F0"/>
    <w:rsid w:val="0098098B"/>
    <w:rsid w:val="0098160D"/>
    <w:rsid w:val="00982673"/>
    <w:rsid w:val="009838E4"/>
    <w:rsid w:val="0099029E"/>
    <w:rsid w:val="00990D9D"/>
    <w:rsid w:val="00995B33"/>
    <w:rsid w:val="009A0218"/>
    <w:rsid w:val="009A1844"/>
    <w:rsid w:val="009A5960"/>
    <w:rsid w:val="009B0315"/>
    <w:rsid w:val="009B161E"/>
    <w:rsid w:val="009B191B"/>
    <w:rsid w:val="009B746B"/>
    <w:rsid w:val="009C1D14"/>
    <w:rsid w:val="009C35F9"/>
    <w:rsid w:val="009D2636"/>
    <w:rsid w:val="009D57C4"/>
    <w:rsid w:val="009E140F"/>
    <w:rsid w:val="009E759D"/>
    <w:rsid w:val="009F12E7"/>
    <w:rsid w:val="009F45F2"/>
    <w:rsid w:val="00A00655"/>
    <w:rsid w:val="00A107CE"/>
    <w:rsid w:val="00A10A3B"/>
    <w:rsid w:val="00A14424"/>
    <w:rsid w:val="00A17D90"/>
    <w:rsid w:val="00A228BF"/>
    <w:rsid w:val="00A256DB"/>
    <w:rsid w:val="00A26DB0"/>
    <w:rsid w:val="00A2732E"/>
    <w:rsid w:val="00A30DBB"/>
    <w:rsid w:val="00A31123"/>
    <w:rsid w:val="00A32093"/>
    <w:rsid w:val="00A32E1C"/>
    <w:rsid w:val="00A34B62"/>
    <w:rsid w:val="00A34B90"/>
    <w:rsid w:val="00A3582F"/>
    <w:rsid w:val="00A41878"/>
    <w:rsid w:val="00A42E9B"/>
    <w:rsid w:val="00A4556E"/>
    <w:rsid w:val="00A45C77"/>
    <w:rsid w:val="00A45D22"/>
    <w:rsid w:val="00A47F01"/>
    <w:rsid w:val="00A47F58"/>
    <w:rsid w:val="00A530E5"/>
    <w:rsid w:val="00A530F8"/>
    <w:rsid w:val="00A553B6"/>
    <w:rsid w:val="00A56406"/>
    <w:rsid w:val="00A5743C"/>
    <w:rsid w:val="00A57921"/>
    <w:rsid w:val="00A661B7"/>
    <w:rsid w:val="00A67E69"/>
    <w:rsid w:val="00A72B00"/>
    <w:rsid w:val="00A801EE"/>
    <w:rsid w:val="00A825CA"/>
    <w:rsid w:val="00A8297B"/>
    <w:rsid w:val="00A84C20"/>
    <w:rsid w:val="00A8522C"/>
    <w:rsid w:val="00A87A45"/>
    <w:rsid w:val="00A918A6"/>
    <w:rsid w:val="00A948B8"/>
    <w:rsid w:val="00A978A4"/>
    <w:rsid w:val="00AA02BE"/>
    <w:rsid w:val="00AA5082"/>
    <w:rsid w:val="00AB0364"/>
    <w:rsid w:val="00AB5C3D"/>
    <w:rsid w:val="00AC1C1B"/>
    <w:rsid w:val="00AC344E"/>
    <w:rsid w:val="00AC5876"/>
    <w:rsid w:val="00AD0546"/>
    <w:rsid w:val="00AD08B7"/>
    <w:rsid w:val="00AD4199"/>
    <w:rsid w:val="00AE0704"/>
    <w:rsid w:val="00AE1EF1"/>
    <w:rsid w:val="00AE2200"/>
    <w:rsid w:val="00AE3B6C"/>
    <w:rsid w:val="00AE47C4"/>
    <w:rsid w:val="00AF0F10"/>
    <w:rsid w:val="00AF1F20"/>
    <w:rsid w:val="00AF3DFC"/>
    <w:rsid w:val="00AF70F7"/>
    <w:rsid w:val="00B02139"/>
    <w:rsid w:val="00B02CCF"/>
    <w:rsid w:val="00B02EB8"/>
    <w:rsid w:val="00B04537"/>
    <w:rsid w:val="00B11EC0"/>
    <w:rsid w:val="00B15400"/>
    <w:rsid w:val="00B20082"/>
    <w:rsid w:val="00B2215D"/>
    <w:rsid w:val="00B22671"/>
    <w:rsid w:val="00B23751"/>
    <w:rsid w:val="00B23C00"/>
    <w:rsid w:val="00B24529"/>
    <w:rsid w:val="00B26EEC"/>
    <w:rsid w:val="00B32EEE"/>
    <w:rsid w:val="00B33007"/>
    <w:rsid w:val="00B35C48"/>
    <w:rsid w:val="00B37CE4"/>
    <w:rsid w:val="00B41976"/>
    <w:rsid w:val="00B43987"/>
    <w:rsid w:val="00B50313"/>
    <w:rsid w:val="00B52005"/>
    <w:rsid w:val="00B55672"/>
    <w:rsid w:val="00B55D03"/>
    <w:rsid w:val="00B56AC1"/>
    <w:rsid w:val="00B6006E"/>
    <w:rsid w:val="00B632B1"/>
    <w:rsid w:val="00B63562"/>
    <w:rsid w:val="00B70B62"/>
    <w:rsid w:val="00B800BA"/>
    <w:rsid w:val="00B80BFA"/>
    <w:rsid w:val="00B82AF9"/>
    <w:rsid w:val="00B83DD1"/>
    <w:rsid w:val="00B869FF"/>
    <w:rsid w:val="00B878F1"/>
    <w:rsid w:val="00B90B2C"/>
    <w:rsid w:val="00B92DDF"/>
    <w:rsid w:val="00B95311"/>
    <w:rsid w:val="00B95720"/>
    <w:rsid w:val="00B959FE"/>
    <w:rsid w:val="00BA19AD"/>
    <w:rsid w:val="00BA1A8A"/>
    <w:rsid w:val="00BA3600"/>
    <w:rsid w:val="00BA584F"/>
    <w:rsid w:val="00BA5CAE"/>
    <w:rsid w:val="00BB1DD4"/>
    <w:rsid w:val="00BB485A"/>
    <w:rsid w:val="00BB6019"/>
    <w:rsid w:val="00BC5731"/>
    <w:rsid w:val="00BC733B"/>
    <w:rsid w:val="00BD3002"/>
    <w:rsid w:val="00BD3082"/>
    <w:rsid w:val="00BD3F9B"/>
    <w:rsid w:val="00BD5DFB"/>
    <w:rsid w:val="00BD5E34"/>
    <w:rsid w:val="00BE0D87"/>
    <w:rsid w:val="00BE10F7"/>
    <w:rsid w:val="00BE2353"/>
    <w:rsid w:val="00BE56FB"/>
    <w:rsid w:val="00BE61CA"/>
    <w:rsid w:val="00BF110E"/>
    <w:rsid w:val="00BF11A4"/>
    <w:rsid w:val="00BF4463"/>
    <w:rsid w:val="00BF6144"/>
    <w:rsid w:val="00BF7588"/>
    <w:rsid w:val="00C00526"/>
    <w:rsid w:val="00C0190E"/>
    <w:rsid w:val="00C023EF"/>
    <w:rsid w:val="00C05465"/>
    <w:rsid w:val="00C07921"/>
    <w:rsid w:val="00C07DE5"/>
    <w:rsid w:val="00C07E8D"/>
    <w:rsid w:val="00C10125"/>
    <w:rsid w:val="00C103B5"/>
    <w:rsid w:val="00C12BE8"/>
    <w:rsid w:val="00C13E3A"/>
    <w:rsid w:val="00C163FA"/>
    <w:rsid w:val="00C234A7"/>
    <w:rsid w:val="00C3135C"/>
    <w:rsid w:val="00C31F41"/>
    <w:rsid w:val="00C32BD3"/>
    <w:rsid w:val="00C35833"/>
    <w:rsid w:val="00C36B0F"/>
    <w:rsid w:val="00C37B1A"/>
    <w:rsid w:val="00C42BD1"/>
    <w:rsid w:val="00C4365A"/>
    <w:rsid w:val="00C43DDC"/>
    <w:rsid w:val="00C45A55"/>
    <w:rsid w:val="00C511EA"/>
    <w:rsid w:val="00C522CC"/>
    <w:rsid w:val="00C5436E"/>
    <w:rsid w:val="00C61D5D"/>
    <w:rsid w:val="00C65877"/>
    <w:rsid w:val="00C70BD7"/>
    <w:rsid w:val="00C72B6C"/>
    <w:rsid w:val="00C73833"/>
    <w:rsid w:val="00C747D4"/>
    <w:rsid w:val="00C774BB"/>
    <w:rsid w:val="00C83F9A"/>
    <w:rsid w:val="00C841E0"/>
    <w:rsid w:val="00C85CFD"/>
    <w:rsid w:val="00C9073B"/>
    <w:rsid w:val="00C90CD4"/>
    <w:rsid w:val="00C949B8"/>
    <w:rsid w:val="00C94E5A"/>
    <w:rsid w:val="00C96EF9"/>
    <w:rsid w:val="00CA2687"/>
    <w:rsid w:val="00CB1BA6"/>
    <w:rsid w:val="00CB34D3"/>
    <w:rsid w:val="00CB54EA"/>
    <w:rsid w:val="00CB71B5"/>
    <w:rsid w:val="00CC0FCA"/>
    <w:rsid w:val="00CC1C31"/>
    <w:rsid w:val="00CC56D8"/>
    <w:rsid w:val="00CD2AB8"/>
    <w:rsid w:val="00CE217D"/>
    <w:rsid w:val="00CE2A34"/>
    <w:rsid w:val="00CE3FE8"/>
    <w:rsid w:val="00CE4E63"/>
    <w:rsid w:val="00CE5300"/>
    <w:rsid w:val="00CE58EF"/>
    <w:rsid w:val="00CF0C2B"/>
    <w:rsid w:val="00CF517A"/>
    <w:rsid w:val="00D01CEC"/>
    <w:rsid w:val="00D01E14"/>
    <w:rsid w:val="00D02F82"/>
    <w:rsid w:val="00D035CB"/>
    <w:rsid w:val="00D04BD5"/>
    <w:rsid w:val="00D12BA5"/>
    <w:rsid w:val="00D1306F"/>
    <w:rsid w:val="00D15A7E"/>
    <w:rsid w:val="00D21A33"/>
    <w:rsid w:val="00D23811"/>
    <w:rsid w:val="00D23C02"/>
    <w:rsid w:val="00D24EFC"/>
    <w:rsid w:val="00D2500D"/>
    <w:rsid w:val="00D269DD"/>
    <w:rsid w:val="00D27B00"/>
    <w:rsid w:val="00D31D85"/>
    <w:rsid w:val="00D342DB"/>
    <w:rsid w:val="00D37B80"/>
    <w:rsid w:val="00D438C8"/>
    <w:rsid w:val="00D46390"/>
    <w:rsid w:val="00D465AF"/>
    <w:rsid w:val="00D468D1"/>
    <w:rsid w:val="00D47866"/>
    <w:rsid w:val="00D5289D"/>
    <w:rsid w:val="00D52F1B"/>
    <w:rsid w:val="00D5464A"/>
    <w:rsid w:val="00D552D4"/>
    <w:rsid w:val="00D55800"/>
    <w:rsid w:val="00D616AA"/>
    <w:rsid w:val="00D61FD0"/>
    <w:rsid w:val="00D67C80"/>
    <w:rsid w:val="00D743AC"/>
    <w:rsid w:val="00D80731"/>
    <w:rsid w:val="00D84405"/>
    <w:rsid w:val="00D84A28"/>
    <w:rsid w:val="00D90B99"/>
    <w:rsid w:val="00D92A13"/>
    <w:rsid w:val="00D931A7"/>
    <w:rsid w:val="00DA0F37"/>
    <w:rsid w:val="00DA2466"/>
    <w:rsid w:val="00DA2862"/>
    <w:rsid w:val="00DA3871"/>
    <w:rsid w:val="00DA4D3F"/>
    <w:rsid w:val="00DA6D10"/>
    <w:rsid w:val="00DB3AF7"/>
    <w:rsid w:val="00DB5CCE"/>
    <w:rsid w:val="00DC6B8C"/>
    <w:rsid w:val="00DC72A5"/>
    <w:rsid w:val="00DD6824"/>
    <w:rsid w:val="00DD75D4"/>
    <w:rsid w:val="00DE1633"/>
    <w:rsid w:val="00DF0A8D"/>
    <w:rsid w:val="00DF5ADA"/>
    <w:rsid w:val="00DF7A32"/>
    <w:rsid w:val="00E00644"/>
    <w:rsid w:val="00E019D4"/>
    <w:rsid w:val="00E04F3E"/>
    <w:rsid w:val="00E13A7E"/>
    <w:rsid w:val="00E13BD9"/>
    <w:rsid w:val="00E16EB9"/>
    <w:rsid w:val="00E17DD6"/>
    <w:rsid w:val="00E21B8F"/>
    <w:rsid w:val="00E21C72"/>
    <w:rsid w:val="00E22628"/>
    <w:rsid w:val="00E22E37"/>
    <w:rsid w:val="00E26545"/>
    <w:rsid w:val="00E26D5C"/>
    <w:rsid w:val="00E303C6"/>
    <w:rsid w:val="00E33A86"/>
    <w:rsid w:val="00E33C39"/>
    <w:rsid w:val="00E34225"/>
    <w:rsid w:val="00E37E34"/>
    <w:rsid w:val="00E40869"/>
    <w:rsid w:val="00E40EEE"/>
    <w:rsid w:val="00E430EC"/>
    <w:rsid w:val="00E509AA"/>
    <w:rsid w:val="00E52B30"/>
    <w:rsid w:val="00E541BE"/>
    <w:rsid w:val="00E572E6"/>
    <w:rsid w:val="00E576CF"/>
    <w:rsid w:val="00E606F9"/>
    <w:rsid w:val="00E62BC3"/>
    <w:rsid w:val="00E64C69"/>
    <w:rsid w:val="00E67847"/>
    <w:rsid w:val="00E67CEB"/>
    <w:rsid w:val="00E718D8"/>
    <w:rsid w:val="00E71B97"/>
    <w:rsid w:val="00E74466"/>
    <w:rsid w:val="00E75879"/>
    <w:rsid w:val="00E75CA7"/>
    <w:rsid w:val="00E82CF8"/>
    <w:rsid w:val="00E85B37"/>
    <w:rsid w:val="00E86806"/>
    <w:rsid w:val="00E86ACE"/>
    <w:rsid w:val="00E94887"/>
    <w:rsid w:val="00E96805"/>
    <w:rsid w:val="00EA37CD"/>
    <w:rsid w:val="00EA4427"/>
    <w:rsid w:val="00EA6A04"/>
    <w:rsid w:val="00EB331F"/>
    <w:rsid w:val="00EB5EB4"/>
    <w:rsid w:val="00EC0854"/>
    <w:rsid w:val="00EC62D5"/>
    <w:rsid w:val="00ED4986"/>
    <w:rsid w:val="00EE2730"/>
    <w:rsid w:val="00EE2B80"/>
    <w:rsid w:val="00EE54E8"/>
    <w:rsid w:val="00EE6F7A"/>
    <w:rsid w:val="00EF07A9"/>
    <w:rsid w:val="00EF124B"/>
    <w:rsid w:val="00EF1BCE"/>
    <w:rsid w:val="00EF3F3B"/>
    <w:rsid w:val="00EF408D"/>
    <w:rsid w:val="00EF5509"/>
    <w:rsid w:val="00EF56FC"/>
    <w:rsid w:val="00F04709"/>
    <w:rsid w:val="00F075E7"/>
    <w:rsid w:val="00F10E0F"/>
    <w:rsid w:val="00F13C0D"/>
    <w:rsid w:val="00F14282"/>
    <w:rsid w:val="00F20509"/>
    <w:rsid w:val="00F34F98"/>
    <w:rsid w:val="00F3713D"/>
    <w:rsid w:val="00F40D04"/>
    <w:rsid w:val="00F40E4E"/>
    <w:rsid w:val="00F40F33"/>
    <w:rsid w:val="00F41E30"/>
    <w:rsid w:val="00F479F2"/>
    <w:rsid w:val="00F5261D"/>
    <w:rsid w:val="00F62285"/>
    <w:rsid w:val="00F6333A"/>
    <w:rsid w:val="00F63D36"/>
    <w:rsid w:val="00F6535F"/>
    <w:rsid w:val="00F67CF5"/>
    <w:rsid w:val="00F7003C"/>
    <w:rsid w:val="00F709B1"/>
    <w:rsid w:val="00F70CBD"/>
    <w:rsid w:val="00F72DD9"/>
    <w:rsid w:val="00F73F25"/>
    <w:rsid w:val="00F77527"/>
    <w:rsid w:val="00F814D3"/>
    <w:rsid w:val="00F82422"/>
    <w:rsid w:val="00F85118"/>
    <w:rsid w:val="00F87CA1"/>
    <w:rsid w:val="00F91F48"/>
    <w:rsid w:val="00F92C91"/>
    <w:rsid w:val="00F967C3"/>
    <w:rsid w:val="00F97630"/>
    <w:rsid w:val="00FA06DA"/>
    <w:rsid w:val="00FA1DAA"/>
    <w:rsid w:val="00FA2120"/>
    <w:rsid w:val="00FA2E2E"/>
    <w:rsid w:val="00FB0FE8"/>
    <w:rsid w:val="00FB3C3F"/>
    <w:rsid w:val="00FB4334"/>
    <w:rsid w:val="00FB4D29"/>
    <w:rsid w:val="00FB64FF"/>
    <w:rsid w:val="00FC0168"/>
    <w:rsid w:val="00FC539A"/>
    <w:rsid w:val="00FE0461"/>
    <w:rsid w:val="00FE0F68"/>
    <w:rsid w:val="00FE1F48"/>
    <w:rsid w:val="00FE38D5"/>
    <w:rsid w:val="00FE763B"/>
    <w:rsid w:val="00FF18AA"/>
    <w:rsid w:val="00FF2FA7"/>
    <w:rsid w:val="00FF4637"/>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317C"/>
  <w15:chartTrackingRefBased/>
  <w15:docId w15:val="{72271858-6B01-4393-AAAA-7DE98902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FF18AA"/>
    <w:pPr>
      <w:keepNext/>
      <w:keepLines/>
      <w:tabs>
        <w:tab w:val="left" w:pos="6452"/>
      </w:tabs>
      <w:spacing w:before="240" w:after="120"/>
      <w:ind w:right="-76"/>
      <w:outlineLvl w:val="0"/>
    </w:pPr>
    <w:rPr>
      <w:rFonts w:eastAsia="Times New Roman" w:cs="Arial"/>
      <w:b/>
      <w:bCs/>
      <w:sz w:val="26"/>
      <w:szCs w:val="26"/>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8AA"/>
    <w:rPr>
      <w:rFonts w:eastAsia="Times New Roman" w:cs="Arial"/>
      <w:b/>
      <w:bCs/>
      <w:sz w:val="26"/>
      <w:szCs w:val="26"/>
    </w:rPr>
  </w:style>
  <w:style w:type="paragraph" w:styleId="ListParagraph">
    <w:name w:val="List Paragraph"/>
    <w:basedOn w:val="Normal"/>
    <w:next w:val="Normal"/>
    <w:link w:val="ListParagraphChar"/>
    <w:uiPriority w:val="34"/>
    <w:qFormat/>
    <w:rsid w:val="001F2B7A"/>
    <w:pPr>
      <w:numPr>
        <w:numId w:val="4"/>
      </w:numPr>
      <w:spacing w:before="120" w:after="120" w:line="288" w:lineRule="auto"/>
      <w:jc w:val="both"/>
    </w:pPr>
    <w:rPr>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1F2B7A"/>
  </w:style>
  <w:style w:type="character" w:customStyle="1" w:styleId="DSYeuCauChar">
    <w:name w:val="DS_YeuCau Char"/>
    <w:basedOn w:val="ListParagraphChar"/>
    <w:link w:val="DSYeuCau"/>
    <w:rsid w:val="005940DB"/>
    <w:rPr>
      <w:sz w:val="22"/>
      <w:szCs w:val="22"/>
    </w:rPr>
  </w:style>
  <w:style w:type="paragraph" w:customStyle="1" w:styleId="PB1">
    <w:name w:val="PB1"/>
    <w:basedOn w:val="ListParagraph"/>
    <w:link w:val="PB1Char"/>
    <w:autoRedefine/>
    <w:qFormat/>
    <w:rsid w:val="00697B23"/>
    <w:pPr>
      <w:ind w:left="426" w:hanging="283"/>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3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8A3C69"/>
    <w:pPr>
      <w:numPr>
        <w:numId w:val="0"/>
      </w:numPr>
      <w:spacing w:after="0" w:line="312" w:lineRule="auto"/>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8A3C69"/>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styleId="CommentReference">
    <w:name w:val="annotation reference"/>
    <w:basedOn w:val="DefaultParagraphFont"/>
    <w:uiPriority w:val="99"/>
    <w:semiHidden/>
    <w:unhideWhenUsed/>
    <w:rsid w:val="003F684D"/>
    <w:rPr>
      <w:sz w:val="16"/>
      <w:szCs w:val="16"/>
    </w:rPr>
  </w:style>
  <w:style w:type="paragraph" w:customStyle="1" w:styleId="FAStyle">
    <w:name w:val="FA Style"/>
    <w:basedOn w:val="Normal"/>
    <w:link w:val="FAStyleChar"/>
    <w:qFormat/>
    <w:rsid w:val="00F20509"/>
    <w:pPr>
      <w:spacing w:before="120"/>
      <w:jc w:val="both"/>
    </w:pPr>
    <w:rPr>
      <w:rFonts w:cs="Arial"/>
      <w:b/>
      <w:szCs w:val="20"/>
      <w:u w:val="single"/>
      <w:lang w:val="en-US"/>
    </w:rPr>
  </w:style>
  <w:style w:type="paragraph" w:customStyle="1" w:styleId="Sourcecode">
    <w:name w:val="Source code"/>
    <w:basedOn w:val="Normal"/>
    <w:link w:val="SourcecodeChar"/>
    <w:qFormat/>
    <w:rsid w:val="00BB1DD4"/>
    <w:pPr>
      <w:numPr>
        <w:numId w:val="3"/>
      </w:numPr>
      <w:shd w:val="pct10" w:color="auto" w:fill="auto"/>
      <w:spacing w:after="0" w:line="240" w:lineRule="auto"/>
      <w:ind w:left="714" w:hanging="357"/>
    </w:pPr>
    <w:rPr>
      <w:rFonts w:ascii="Consolas" w:hAnsi="Consolas"/>
      <w:color w:val="0D0D0D" w:themeColor="text1" w:themeTint="F2"/>
      <w:sz w:val="20"/>
      <w:szCs w:val="20"/>
      <w:lang w:val="en-US"/>
    </w:rPr>
  </w:style>
  <w:style w:type="character" w:customStyle="1" w:styleId="FAStyleChar">
    <w:name w:val="FA Style Char"/>
    <w:basedOn w:val="DefaultParagraphFont"/>
    <w:link w:val="FAStyle"/>
    <w:rsid w:val="00F20509"/>
    <w:rPr>
      <w:rFonts w:cs="Arial"/>
      <w:b/>
      <w:sz w:val="22"/>
      <w:u w:val="single"/>
    </w:rPr>
  </w:style>
  <w:style w:type="character" w:customStyle="1" w:styleId="SourcecodeChar">
    <w:name w:val="Source code Char"/>
    <w:basedOn w:val="DefaultParagraphFont"/>
    <w:link w:val="Sourcecode"/>
    <w:rsid w:val="00BB1DD4"/>
    <w:rPr>
      <w:rFonts w:ascii="Consolas" w:hAnsi="Consolas"/>
      <w:color w:val="0D0D0D" w:themeColor="text1" w:themeTint="F2"/>
      <w:shd w:val="pct10" w:color="auto" w:fill="auto"/>
    </w:rPr>
  </w:style>
  <w:style w:type="character" w:styleId="Strong">
    <w:name w:val="Strong"/>
    <w:basedOn w:val="DefaultParagraphFont"/>
    <w:uiPriority w:val="22"/>
    <w:qFormat/>
    <w:rsid w:val="005715D4"/>
    <w:rPr>
      <w:b/>
      <w:bCs/>
    </w:rPr>
  </w:style>
  <w:style w:type="paragraph" w:styleId="NoSpacing">
    <w:name w:val="No Spacing"/>
    <w:uiPriority w:val="1"/>
    <w:qFormat/>
    <w:rsid w:val="00033237"/>
    <w:rPr>
      <w:sz w:val="22"/>
      <w:szCs w:val="22"/>
      <w:lang w:val="vi-VN"/>
    </w:rPr>
  </w:style>
  <w:style w:type="paragraph" w:styleId="NormalWeb">
    <w:name w:val="Normal (Web)"/>
    <w:basedOn w:val="Normal"/>
    <w:uiPriority w:val="99"/>
    <w:unhideWhenUsed/>
    <w:rsid w:val="00777DD2"/>
    <w:pPr>
      <w:spacing w:before="100" w:beforeAutospacing="1" w:after="100" w:afterAutospacing="1" w:line="240" w:lineRule="auto"/>
    </w:pPr>
    <w:rPr>
      <w:rFonts w:ascii="Times New Roman" w:eastAsia="Times New Roman" w:hAnsi="Times New Roman"/>
      <w:sz w:val="24"/>
      <w:szCs w:val="24"/>
      <w:lang w:val="en-US"/>
    </w:rPr>
  </w:style>
  <w:style w:type="paragraph" w:styleId="CommentSubject">
    <w:name w:val="annotation subject"/>
    <w:basedOn w:val="CommentText"/>
    <w:next w:val="CommentText"/>
    <w:link w:val="CommentSubjectChar"/>
    <w:uiPriority w:val="99"/>
    <w:semiHidden/>
    <w:unhideWhenUsed/>
    <w:rsid w:val="00FE38D5"/>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FE38D5"/>
    <w:rPr>
      <w:rFonts w:ascii="Tahoma" w:eastAsia="MS Mincho" w:hAnsi="Tahoma"/>
      <w:b/>
      <w:bCs/>
      <w:lang w:val="vi-VN" w:eastAsia="en-US"/>
    </w:rPr>
  </w:style>
  <w:style w:type="paragraph" w:customStyle="1" w:styleId="FAStyle2">
    <w:name w:val="FA_Style2"/>
    <w:basedOn w:val="Normal"/>
    <w:qFormat/>
    <w:rsid w:val="004C7056"/>
    <w:rPr>
      <w:rFonts w:cs="Arial"/>
      <w:b/>
      <w:bCs/>
      <w:sz w:val="20"/>
      <w:szCs w:val="20"/>
      <w:lang w:val="en-GB"/>
    </w:rPr>
  </w:style>
  <w:style w:type="paragraph" w:customStyle="1" w:styleId="FACode2">
    <w:name w:val="FA_Code2"/>
    <w:basedOn w:val="Normal"/>
    <w:link w:val="FACode2Char"/>
    <w:qFormat/>
    <w:rsid w:val="00875D1E"/>
    <w:pPr>
      <w:numPr>
        <w:numId w:val="13"/>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2Char">
    <w:name w:val="FA_Code2 Char"/>
    <w:basedOn w:val="DefaultParagraphFont"/>
    <w:link w:val="FACode2"/>
    <w:rsid w:val="00875D1E"/>
    <w:rPr>
      <w:rFonts w:ascii="Consolas" w:hAnsi="Consolas" w:cs="Consolas"/>
      <w:color w:val="262626" w:themeColor="text1" w:themeTint="D9"/>
      <w:sz w:val="18"/>
      <w:szCs w:val="24"/>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4422">
      <w:bodyDiv w:val="1"/>
      <w:marLeft w:val="0"/>
      <w:marRight w:val="0"/>
      <w:marTop w:val="0"/>
      <w:marBottom w:val="0"/>
      <w:divBdr>
        <w:top w:val="none" w:sz="0" w:space="0" w:color="auto"/>
        <w:left w:val="none" w:sz="0" w:space="0" w:color="auto"/>
        <w:bottom w:val="none" w:sz="0" w:space="0" w:color="auto"/>
        <w:right w:val="none" w:sz="0" w:space="0" w:color="auto"/>
      </w:divBdr>
    </w:div>
    <w:div w:id="167135976">
      <w:bodyDiv w:val="1"/>
      <w:marLeft w:val="0"/>
      <w:marRight w:val="0"/>
      <w:marTop w:val="0"/>
      <w:marBottom w:val="0"/>
      <w:divBdr>
        <w:top w:val="none" w:sz="0" w:space="0" w:color="auto"/>
        <w:left w:val="none" w:sz="0" w:space="0" w:color="auto"/>
        <w:bottom w:val="none" w:sz="0" w:space="0" w:color="auto"/>
        <w:right w:val="none" w:sz="0" w:space="0" w:color="auto"/>
      </w:divBdr>
    </w:div>
    <w:div w:id="191648052">
      <w:bodyDiv w:val="1"/>
      <w:marLeft w:val="0"/>
      <w:marRight w:val="0"/>
      <w:marTop w:val="0"/>
      <w:marBottom w:val="0"/>
      <w:divBdr>
        <w:top w:val="none" w:sz="0" w:space="0" w:color="auto"/>
        <w:left w:val="none" w:sz="0" w:space="0" w:color="auto"/>
        <w:bottom w:val="none" w:sz="0" w:space="0" w:color="auto"/>
        <w:right w:val="none" w:sz="0" w:space="0" w:color="auto"/>
      </w:divBdr>
    </w:div>
    <w:div w:id="761101963">
      <w:bodyDiv w:val="1"/>
      <w:marLeft w:val="0"/>
      <w:marRight w:val="0"/>
      <w:marTop w:val="0"/>
      <w:marBottom w:val="0"/>
      <w:divBdr>
        <w:top w:val="none" w:sz="0" w:space="0" w:color="auto"/>
        <w:left w:val="none" w:sz="0" w:space="0" w:color="auto"/>
        <w:bottom w:val="none" w:sz="0" w:space="0" w:color="auto"/>
        <w:right w:val="none" w:sz="0" w:space="0" w:color="auto"/>
      </w:divBdr>
    </w:div>
    <w:div w:id="1267544621">
      <w:bodyDiv w:val="1"/>
      <w:marLeft w:val="0"/>
      <w:marRight w:val="0"/>
      <w:marTop w:val="0"/>
      <w:marBottom w:val="0"/>
      <w:divBdr>
        <w:top w:val="none" w:sz="0" w:space="0" w:color="auto"/>
        <w:left w:val="none" w:sz="0" w:space="0" w:color="auto"/>
        <w:bottom w:val="none" w:sz="0" w:space="0" w:color="auto"/>
        <w:right w:val="none" w:sz="0" w:space="0" w:color="auto"/>
      </w:divBdr>
    </w:div>
    <w:div w:id="1542089355">
      <w:bodyDiv w:val="1"/>
      <w:marLeft w:val="0"/>
      <w:marRight w:val="0"/>
      <w:marTop w:val="0"/>
      <w:marBottom w:val="0"/>
      <w:divBdr>
        <w:top w:val="none" w:sz="0" w:space="0" w:color="auto"/>
        <w:left w:val="none" w:sz="0" w:space="0" w:color="auto"/>
        <w:bottom w:val="none" w:sz="0" w:space="0" w:color="auto"/>
        <w:right w:val="none" w:sz="0" w:space="0" w:color="auto"/>
      </w:divBdr>
    </w:div>
    <w:div w:id="1575703264">
      <w:bodyDiv w:val="1"/>
      <w:marLeft w:val="0"/>
      <w:marRight w:val="0"/>
      <w:marTop w:val="0"/>
      <w:marBottom w:val="0"/>
      <w:divBdr>
        <w:top w:val="none" w:sz="0" w:space="0" w:color="auto"/>
        <w:left w:val="none" w:sz="0" w:space="0" w:color="auto"/>
        <w:bottom w:val="none" w:sz="0" w:space="0" w:color="auto"/>
        <w:right w:val="none" w:sz="0" w:space="0" w:color="auto"/>
      </w:divBdr>
    </w:div>
    <w:div w:id="1587224526">
      <w:bodyDiv w:val="1"/>
      <w:marLeft w:val="0"/>
      <w:marRight w:val="0"/>
      <w:marTop w:val="0"/>
      <w:marBottom w:val="0"/>
      <w:divBdr>
        <w:top w:val="none" w:sz="0" w:space="0" w:color="auto"/>
        <w:left w:val="none" w:sz="0" w:space="0" w:color="auto"/>
        <w:bottom w:val="none" w:sz="0" w:space="0" w:color="auto"/>
        <w:right w:val="none" w:sz="0" w:space="0" w:color="auto"/>
      </w:divBdr>
    </w:div>
    <w:div w:id="1661468782">
      <w:bodyDiv w:val="1"/>
      <w:marLeft w:val="0"/>
      <w:marRight w:val="0"/>
      <w:marTop w:val="0"/>
      <w:marBottom w:val="0"/>
      <w:divBdr>
        <w:top w:val="none" w:sz="0" w:space="0" w:color="auto"/>
        <w:left w:val="none" w:sz="0" w:space="0" w:color="auto"/>
        <w:bottom w:val="none" w:sz="0" w:space="0" w:color="auto"/>
        <w:right w:val="none" w:sz="0" w:space="0" w:color="auto"/>
      </w:divBdr>
    </w:div>
    <w:div w:id="20461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ringfireball.net/projects/markdown/syntax" TargetMode="External"/><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5.Content\Fresher\FR.Dev_v4.0\T_DevJava\JPL\2_Labs\Short\JLP.S.L201\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F998-A85B-4CC3-99E9-6A56F0E0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859</TotalTime>
  <Pages>32</Pages>
  <Words>5330</Words>
  <Characters>30383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35642</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
  <cp:lastModifiedBy>Le Hong Ky (FA.SG)</cp:lastModifiedBy>
  <cp:revision>811</cp:revision>
  <cp:lastPrinted>2019-06-11T08:09:00Z</cp:lastPrinted>
  <dcterms:created xsi:type="dcterms:W3CDTF">2019-06-10T03:55:00Z</dcterms:created>
  <dcterms:modified xsi:type="dcterms:W3CDTF">2020-05-25T14:10:00Z</dcterms:modified>
  <cp:category>Template</cp:category>
  <cp:contentStatus>20/11/2012</cp:contentStatus>
</cp:coreProperties>
</file>